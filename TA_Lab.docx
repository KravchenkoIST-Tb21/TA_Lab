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8F" w:rsidRPr="005E0E97" w:rsidRDefault="00C973D3" w:rsidP="00CC384D">
      <w:pPr>
        <w:pStyle w:val="12"/>
        <w:ind w:firstLine="0"/>
        <w:jc w:val="left"/>
        <w:rPr>
          <w:rFonts w:cs="Times New Roman"/>
        </w:rPr>
      </w:pPr>
      <w:r w:rsidRPr="005E0E97">
        <w:rPr>
          <w:rFonts w:cs="Times New Roman"/>
        </w:rPr>
        <w:t xml:space="preserve">                                                    </w:t>
      </w:r>
    </w:p>
    <w:p w:rsidR="00634C5E" w:rsidRPr="005E0E97" w:rsidRDefault="00EE05FB" w:rsidP="00CC384D">
      <w:pPr>
        <w:pStyle w:val="12"/>
        <w:rPr>
          <w:rFonts w:cs="Times New Roman"/>
        </w:rPr>
      </w:pPr>
      <w:r w:rsidRPr="005E0E97">
        <w:rPr>
          <w:rFonts w:cs="Times New Roman"/>
        </w:rPr>
        <w:t>СОДЕРЖАНИЕ</w:t>
      </w:r>
    </w:p>
    <w:p w:rsidR="00CC384D" w:rsidRPr="005E0E97" w:rsidRDefault="00CC384D" w:rsidP="00CC384D"/>
    <w:p w:rsidR="00113967" w:rsidRPr="00D67F06" w:rsidRDefault="00113967" w:rsidP="00113967">
      <w:pPr>
        <w:suppressAutoHyphens/>
        <w:spacing w:line="360" w:lineRule="auto"/>
        <w:ind w:firstLine="709"/>
        <w:rPr>
          <w:sz w:val="28"/>
          <w:szCs w:val="28"/>
        </w:rPr>
      </w:pPr>
      <w:bookmarkStart w:id="0" w:name="_Toc228679751"/>
      <w:r w:rsidRPr="00D67F06">
        <w:rPr>
          <w:sz w:val="28"/>
          <w:szCs w:val="28"/>
        </w:rPr>
        <w:t>1. Лабораторная работа №1…………</w:t>
      </w:r>
      <w:r>
        <w:rPr>
          <w:sz w:val="28"/>
          <w:szCs w:val="28"/>
        </w:rPr>
        <w:t>...</w:t>
      </w:r>
      <w:r w:rsidRPr="00D67F06">
        <w:rPr>
          <w:sz w:val="28"/>
          <w:szCs w:val="28"/>
        </w:rPr>
        <w:t>………………………………………….2</w:t>
      </w:r>
    </w:p>
    <w:p w:rsidR="00113967" w:rsidRPr="00D67F06" w:rsidRDefault="00113967" w:rsidP="00113967">
      <w:pPr>
        <w:suppressAutoHyphens/>
        <w:spacing w:line="360" w:lineRule="auto"/>
        <w:ind w:firstLine="709"/>
        <w:rPr>
          <w:sz w:val="28"/>
          <w:szCs w:val="28"/>
        </w:rPr>
      </w:pPr>
      <w:r w:rsidRPr="00D67F06">
        <w:rPr>
          <w:sz w:val="28"/>
          <w:szCs w:val="28"/>
        </w:rPr>
        <w:t>2. Лабораторная работа №2</w:t>
      </w:r>
      <w:r>
        <w:rPr>
          <w:sz w:val="28"/>
          <w:szCs w:val="28"/>
        </w:rPr>
        <w:t>………………………………………………………5</w:t>
      </w:r>
    </w:p>
    <w:p w:rsidR="00113967" w:rsidRPr="00D67F06" w:rsidRDefault="00113967" w:rsidP="00113967">
      <w:pPr>
        <w:suppressAutoHyphens/>
        <w:spacing w:line="360" w:lineRule="auto"/>
        <w:ind w:firstLine="709"/>
        <w:rPr>
          <w:sz w:val="28"/>
          <w:szCs w:val="28"/>
        </w:rPr>
      </w:pPr>
      <w:r w:rsidRPr="00D67F06">
        <w:rPr>
          <w:sz w:val="28"/>
          <w:szCs w:val="28"/>
        </w:rPr>
        <w:t>3. Лабораторная работа №3</w:t>
      </w:r>
      <w:r>
        <w:rPr>
          <w:sz w:val="28"/>
          <w:szCs w:val="28"/>
        </w:rPr>
        <w:t>………………………………………………………9</w:t>
      </w:r>
    </w:p>
    <w:p w:rsidR="00113967" w:rsidRPr="00113967" w:rsidRDefault="00113967" w:rsidP="00113967">
      <w:pPr>
        <w:suppressAutoHyphens/>
        <w:spacing w:line="360" w:lineRule="auto"/>
        <w:ind w:firstLine="709"/>
        <w:rPr>
          <w:sz w:val="28"/>
          <w:szCs w:val="28"/>
        </w:rPr>
      </w:pPr>
      <w:r w:rsidRPr="00D67F06">
        <w:rPr>
          <w:sz w:val="28"/>
          <w:szCs w:val="28"/>
        </w:rPr>
        <w:t>4. Лабораторная работа №4</w:t>
      </w:r>
      <w:r>
        <w:rPr>
          <w:sz w:val="28"/>
          <w:szCs w:val="28"/>
        </w:rPr>
        <w:t>……………………………………………………..</w:t>
      </w:r>
      <w:r w:rsidRPr="00113967">
        <w:rPr>
          <w:sz w:val="28"/>
          <w:szCs w:val="28"/>
        </w:rPr>
        <w:t>17</w:t>
      </w:r>
    </w:p>
    <w:p w:rsidR="00113967" w:rsidRPr="00113967" w:rsidRDefault="00113967" w:rsidP="00113967">
      <w:pPr>
        <w:suppressAutoHyphens/>
        <w:spacing w:line="360" w:lineRule="auto"/>
        <w:ind w:firstLine="709"/>
        <w:rPr>
          <w:sz w:val="28"/>
          <w:szCs w:val="28"/>
        </w:rPr>
      </w:pPr>
      <w:r w:rsidRPr="00D67F06">
        <w:rPr>
          <w:sz w:val="28"/>
          <w:szCs w:val="28"/>
        </w:rPr>
        <w:t>5. Лабораторная работа №5</w:t>
      </w:r>
      <w:r>
        <w:rPr>
          <w:sz w:val="28"/>
          <w:szCs w:val="28"/>
        </w:rPr>
        <w:t>……………………………………………………..</w:t>
      </w:r>
      <w:r w:rsidRPr="00113967">
        <w:rPr>
          <w:sz w:val="28"/>
          <w:szCs w:val="28"/>
        </w:rPr>
        <w:t>22</w:t>
      </w:r>
    </w:p>
    <w:p w:rsidR="00113967" w:rsidRPr="00113967" w:rsidRDefault="00113967" w:rsidP="00113967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D67F06">
        <w:rPr>
          <w:sz w:val="28"/>
          <w:szCs w:val="28"/>
        </w:rPr>
        <w:t>6. Лабораторная работа №6</w:t>
      </w:r>
      <w:r>
        <w:rPr>
          <w:sz w:val="28"/>
          <w:szCs w:val="28"/>
        </w:rPr>
        <w:t>……………………………………………………..</w:t>
      </w:r>
      <w:r>
        <w:rPr>
          <w:sz w:val="28"/>
          <w:szCs w:val="28"/>
          <w:lang w:val="en-US"/>
        </w:rPr>
        <w:t>25</w:t>
      </w:r>
    </w:p>
    <w:p w:rsidR="00CC69D3" w:rsidRPr="005E0E97" w:rsidRDefault="00CC69D3" w:rsidP="00CC384D">
      <w:pPr>
        <w:suppressAutoHyphens/>
        <w:spacing w:line="360" w:lineRule="auto"/>
        <w:rPr>
          <w:sz w:val="28"/>
          <w:szCs w:val="28"/>
        </w:rPr>
      </w:pPr>
      <w:bookmarkStart w:id="1" w:name="_GoBack"/>
      <w:bookmarkEnd w:id="1"/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86265" w:rsidRPr="005E0E97" w:rsidRDefault="00C86265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3E49A3" w:rsidRPr="005E0E97" w:rsidRDefault="003E49A3" w:rsidP="003E49A3">
      <w:pPr>
        <w:suppressAutoHyphens/>
        <w:spacing w:line="360" w:lineRule="auto"/>
        <w:ind w:firstLine="567"/>
        <w:rPr>
          <w:b/>
          <w:sz w:val="28"/>
          <w:szCs w:val="28"/>
        </w:rPr>
      </w:pPr>
    </w:p>
    <w:p w:rsidR="00D70FB9" w:rsidRDefault="002B64E7" w:rsidP="00B225D0">
      <w:pPr>
        <w:suppressAutoHyphens/>
        <w:spacing w:line="360" w:lineRule="auto"/>
        <w:ind w:firstLine="709"/>
        <w:jc w:val="center"/>
        <w:rPr>
          <w:sz w:val="28"/>
        </w:rPr>
      </w:pPr>
      <w:r w:rsidRPr="005E0E97">
        <w:rPr>
          <w:b/>
          <w:sz w:val="28"/>
          <w:szCs w:val="28"/>
        </w:rPr>
        <w:br w:type="page"/>
      </w:r>
      <w:bookmarkEnd w:id="0"/>
    </w:p>
    <w:p w:rsidR="003C30CF" w:rsidRPr="005E0E97" w:rsidRDefault="003C30CF" w:rsidP="003C30CF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№2</w:t>
      </w:r>
    </w:p>
    <w:p w:rsidR="003C30CF" w:rsidRPr="005E0E97" w:rsidRDefault="003C30CF" w:rsidP="003C30CF">
      <w:pPr>
        <w:spacing w:line="360" w:lineRule="auto"/>
        <w:ind w:left="374" w:right="204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 xml:space="preserve">Разветвляющиеся вычислительные процессы </w:t>
      </w:r>
      <w:r w:rsidRPr="005E0E97">
        <w:rPr>
          <w:b/>
          <w:sz w:val="28"/>
          <w:szCs w:val="28"/>
        </w:rPr>
        <w:t>»</w:t>
      </w:r>
    </w:p>
    <w:p w:rsidR="003C30CF" w:rsidRPr="005E0E97" w:rsidRDefault="003C30CF" w:rsidP="003C30C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операторов ветвления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2D5B9C" w:rsidRDefault="003C30CF" w:rsidP="003C30CF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Pr="00A866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Часть 1. Написать программу, вычисляющую значение </w:t>
      </w:r>
      <w:proofErr w:type="spellStart"/>
      <w:r>
        <w:rPr>
          <w:sz w:val="28"/>
          <w:szCs w:val="28"/>
        </w:rPr>
        <w:t>кусочной</w:t>
      </w:r>
      <w:proofErr w:type="spellEnd"/>
      <w:r>
        <w:rPr>
          <w:sz w:val="28"/>
          <w:szCs w:val="28"/>
        </w:rPr>
        <w:t xml:space="preserve"> функции, заданной на графике</w:t>
      </w:r>
      <w:r w:rsidR="002D5B9C">
        <w:rPr>
          <w:sz w:val="28"/>
          <w:szCs w:val="28"/>
        </w:rPr>
        <w:t xml:space="preserve"> (Рисунок 1).</w:t>
      </w:r>
    </w:p>
    <w:p w:rsidR="003C30CF" w:rsidRDefault="002D5B9C" w:rsidP="002D5B9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8AC2F8" wp14:editId="62666A13">
            <wp:extent cx="3053489" cy="113726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89" cy="113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1 – График </w:t>
      </w:r>
      <w:proofErr w:type="spellStart"/>
      <w:r>
        <w:rPr>
          <w:sz w:val="28"/>
          <w:szCs w:val="28"/>
        </w:rPr>
        <w:t>кусочной</w:t>
      </w:r>
      <w:proofErr w:type="spellEnd"/>
      <w:r>
        <w:rPr>
          <w:sz w:val="28"/>
          <w:szCs w:val="28"/>
        </w:rPr>
        <w:t xml:space="preserve"> функции</w:t>
      </w:r>
    </w:p>
    <w:p w:rsidR="002D5B9C" w:rsidRDefault="002D5B9C" w:rsidP="002D5B9C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Часть 2. Написать программу, которая определяет, принадлежит ли пара (</w:t>
      </w:r>
      <w:proofErr w:type="spellStart"/>
      <w:r>
        <w:rPr>
          <w:sz w:val="28"/>
          <w:szCs w:val="28"/>
        </w:rPr>
        <w:t>х</w:t>
      </w:r>
      <w:proofErr w:type="gramStart"/>
      <w:r>
        <w:rPr>
          <w:sz w:val="28"/>
          <w:szCs w:val="28"/>
        </w:rPr>
        <w:t>,у</w:t>
      </w:r>
      <w:proofErr w:type="spellEnd"/>
      <w:proofErr w:type="gramEnd"/>
      <w:r>
        <w:rPr>
          <w:sz w:val="28"/>
          <w:szCs w:val="28"/>
        </w:rPr>
        <w:t>) закрашенной области (Рисунок 2).</w:t>
      </w:r>
    </w:p>
    <w:p w:rsidR="002D5B9C" w:rsidRPr="00F65F7E" w:rsidRDefault="002D5B9C" w:rsidP="002D5B9C">
      <w:pPr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504F0" wp14:editId="6E7F4F7D">
            <wp:extent cx="1906532" cy="1525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532" cy="15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B9C" w:rsidRDefault="002D5B9C" w:rsidP="002D5B9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Изображение закрашенной области</w:t>
      </w:r>
    </w:p>
    <w:p w:rsidR="00207C17" w:rsidRDefault="00207C17" w:rsidP="003C30CF">
      <w:pPr>
        <w:spacing w:line="360" w:lineRule="auto"/>
        <w:jc w:val="center"/>
        <w:rPr>
          <w:b/>
          <w:sz w:val="28"/>
          <w:szCs w:val="28"/>
        </w:rPr>
      </w:pPr>
    </w:p>
    <w:p w:rsidR="003C30CF" w:rsidRDefault="003C30CF" w:rsidP="003C30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</w:p>
    <w:p w:rsidR="00207C17" w:rsidRDefault="00207C17" w:rsidP="003C30CF">
      <w:pPr>
        <w:spacing w:line="360" w:lineRule="auto"/>
        <w:jc w:val="center"/>
        <w:rPr>
          <w:b/>
          <w:sz w:val="28"/>
          <w:szCs w:val="28"/>
        </w:rPr>
      </w:pPr>
    </w:p>
    <w:p w:rsidR="00187B6C" w:rsidRPr="00187B6C" w:rsidRDefault="00374261" w:rsidP="00187B6C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>Для организации условного ветвления язык C# унаследовал от</w:t>
      </w:r>
      <w:proofErr w:type="gramStart"/>
      <w:r w:rsidRPr="00374261">
        <w:rPr>
          <w:sz w:val="28"/>
        </w:rPr>
        <w:t xml:space="preserve"> С</w:t>
      </w:r>
      <w:proofErr w:type="gramEnd"/>
      <w:r w:rsidRPr="00374261">
        <w:rPr>
          <w:sz w:val="28"/>
        </w:rPr>
        <w:t xml:space="preserve"> и С++ ко</w:t>
      </w:r>
      <w:r w:rsidRPr="00374261">
        <w:rPr>
          <w:sz w:val="28"/>
        </w:rPr>
        <w:t>н</w:t>
      </w:r>
      <w:r w:rsidRPr="00374261">
        <w:rPr>
          <w:sz w:val="28"/>
        </w:rPr>
        <w:t xml:space="preserve">струкцию </w:t>
      </w: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>...</w:t>
      </w:r>
      <w:proofErr w:type="spellStart"/>
      <w:r w:rsidRPr="00374261">
        <w:rPr>
          <w:sz w:val="28"/>
        </w:rPr>
        <w:t>else</w:t>
      </w:r>
      <w:proofErr w:type="spellEnd"/>
      <w:r w:rsidRPr="00374261">
        <w:rPr>
          <w:sz w:val="28"/>
        </w:rPr>
        <w:t xml:space="preserve">. </w:t>
      </w:r>
      <w:r w:rsidR="00187B6C">
        <w:rPr>
          <w:sz w:val="28"/>
        </w:rPr>
        <w:t>Синтаксис</w:t>
      </w:r>
      <w:r w:rsidR="00187B6C" w:rsidRPr="00187B6C">
        <w:rPr>
          <w:sz w:val="28"/>
        </w:rPr>
        <w:t>: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 xml:space="preserve"> (условие)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  оператор (операторы)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proofErr w:type="spellStart"/>
      <w:r w:rsidRPr="00374261">
        <w:rPr>
          <w:sz w:val="28"/>
        </w:rPr>
        <w:t>else</w:t>
      </w:r>
      <w:proofErr w:type="spellEnd"/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  оператор (операторы)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Если по каждому из условий нужно выполнить более одного оператора, эти операторы должны быть объединены в блок с помощью фигурных скобок {...}. 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lastRenderedPageBreak/>
        <w:t>Стоит обратить внимание, что в отличие от языков</w:t>
      </w:r>
      <w:proofErr w:type="gramStart"/>
      <w:r w:rsidRPr="00374261">
        <w:rPr>
          <w:sz w:val="28"/>
        </w:rPr>
        <w:t xml:space="preserve"> С</w:t>
      </w:r>
      <w:proofErr w:type="gramEnd"/>
      <w:r w:rsidRPr="00374261">
        <w:rPr>
          <w:sz w:val="28"/>
        </w:rPr>
        <w:t xml:space="preserve"> и С++, в C# условный оператор </w:t>
      </w: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 xml:space="preserve"> может работать только с булевскими выражениями, но не с произвол</w:t>
      </w:r>
      <w:r w:rsidRPr="00374261">
        <w:rPr>
          <w:sz w:val="28"/>
        </w:rPr>
        <w:t>ь</w:t>
      </w:r>
      <w:r w:rsidRPr="00374261">
        <w:rPr>
          <w:sz w:val="28"/>
        </w:rPr>
        <w:t xml:space="preserve">ными значениями вроде </w:t>
      </w:r>
      <w:r>
        <w:rPr>
          <w:sz w:val="28"/>
        </w:rPr>
        <w:t xml:space="preserve"> </w:t>
      </w:r>
      <w:r w:rsidRPr="00374261">
        <w:rPr>
          <w:sz w:val="28"/>
        </w:rPr>
        <w:t>-1 и 0.</w:t>
      </w:r>
    </w:p>
    <w:p w:rsidR="003C30CF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В операторе </w:t>
      </w: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 xml:space="preserve"> могут применяться сложные выражения, и он может соде</w:t>
      </w:r>
      <w:r w:rsidRPr="00374261">
        <w:rPr>
          <w:sz w:val="28"/>
        </w:rPr>
        <w:t>р</w:t>
      </w:r>
      <w:r w:rsidRPr="00374261">
        <w:rPr>
          <w:sz w:val="28"/>
        </w:rPr>
        <w:t xml:space="preserve">жать операторы </w:t>
      </w:r>
      <w:proofErr w:type="spellStart"/>
      <w:r w:rsidRPr="00374261">
        <w:rPr>
          <w:sz w:val="28"/>
        </w:rPr>
        <w:t>else</w:t>
      </w:r>
      <w:proofErr w:type="spellEnd"/>
      <w:r w:rsidRPr="00374261">
        <w:rPr>
          <w:sz w:val="28"/>
        </w:rPr>
        <w:t>, обеспечивая выполнение более сложных проверок. Синтаксис похож на применяемый в аналогичных ситуациях в языках</w:t>
      </w:r>
      <w:proofErr w:type="gramStart"/>
      <w:r w:rsidRPr="00374261">
        <w:rPr>
          <w:sz w:val="28"/>
        </w:rPr>
        <w:t xml:space="preserve"> С</w:t>
      </w:r>
      <w:proofErr w:type="gramEnd"/>
      <w:r w:rsidRPr="00374261">
        <w:rPr>
          <w:sz w:val="28"/>
        </w:rPr>
        <w:t xml:space="preserve"> (С++) и </w:t>
      </w:r>
      <w:proofErr w:type="spellStart"/>
      <w:r w:rsidRPr="00374261">
        <w:rPr>
          <w:sz w:val="28"/>
        </w:rPr>
        <w:t>Java</w:t>
      </w:r>
      <w:proofErr w:type="spellEnd"/>
      <w:r w:rsidRPr="00374261">
        <w:rPr>
          <w:sz w:val="28"/>
        </w:rPr>
        <w:t>. При п</w:t>
      </w:r>
      <w:r w:rsidRPr="00374261">
        <w:rPr>
          <w:sz w:val="28"/>
        </w:rPr>
        <w:t>о</w:t>
      </w:r>
      <w:r w:rsidRPr="00374261">
        <w:rPr>
          <w:sz w:val="28"/>
        </w:rPr>
        <w:t>строении сложных выражений в C# используется вполне ожидаемый набор лог</w:t>
      </w:r>
      <w:r w:rsidRPr="00374261">
        <w:rPr>
          <w:sz w:val="28"/>
        </w:rPr>
        <w:t>и</w:t>
      </w:r>
      <w:r w:rsidRPr="00374261">
        <w:rPr>
          <w:sz w:val="28"/>
        </w:rPr>
        <w:t>ческих операторов.</w:t>
      </w:r>
    </w:p>
    <w:p w:rsidR="000C7FD5" w:rsidRPr="000C7FD5" w:rsidRDefault="000C7FD5" w:rsidP="003742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Примеры использования условного оператора </w:t>
      </w:r>
      <w:r>
        <w:rPr>
          <w:sz w:val="28"/>
          <w:lang w:val="en-US"/>
        </w:rPr>
        <w:t>if</w:t>
      </w:r>
      <w:r w:rsidRPr="000C7FD5">
        <w:rPr>
          <w:sz w:val="28"/>
        </w:rPr>
        <w:t>:</w:t>
      </w:r>
    </w:p>
    <w:p w:rsidR="00BF5001" w:rsidRDefault="000C7FD5" w:rsidP="00BF5001">
      <w:pPr>
        <w:spacing w:line="360" w:lineRule="auto"/>
        <w:ind w:left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56860" cy="1078230"/>
            <wp:effectExtent l="0" t="0" r="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 xml:space="preserve">Вторым оператором выбора в C# является оператор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, который обесп</w:t>
      </w:r>
      <w:r w:rsidRPr="00207C17">
        <w:rPr>
          <w:sz w:val="28"/>
        </w:rPr>
        <w:t>е</w:t>
      </w:r>
      <w:r w:rsidRPr="00207C17">
        <w:rPr>
          <w:sz w:val="28"/>
        </w:rPr>
        <w:t xml:space="preserve">чивает </w:t>
      </w:r>
      <w:proofErr w:type="spellStart"/>
      <w:r w:rsidRPr="00207C17">
        <w:rPr>
          <w:sz w:val="28"/>
        </w:rPr>
        <w:t>многонаправленное</w:t>
      </w:r>
      <w:proofErr w:type="spellEnd"/>
      <w:r w:rsidRPr="00207C17">
        <w:rPr>
          <w:sz w:val="28"/>
        </w:rPr>
        <w:t xml:space="preserve"> ветвление программы. Следовательно, этот оператор позволяет сделать выбор среди нескольких альтернативных вариантов дальнейш</w:t>
      </w:r>
      <w:r w:rsidRPr="00207C17">
        <w:rPr>
          <w:sz w:val="28"/>
        </w:rPr>
        <w:t>е</w:t>
      </w:r>
      <w:r w:rsidRPr="00207C17">
        <w:rPr>
          <w:sz w:val="28"/>
        </w:rPr>
        <w:t>го выполнения программы. Несмотря на то</w:t>
      </w:r>
      <w:r>
        <w:rPr>
          <w:sz w:val="28"/>
        </w:rPr>
        <w:t>,</w:t>
      </w:r>
      <w:r w:rsidRPr="00207C17">
        <w:rPr>
          <w:sz w:val="28"/>
        </w:rPr>
        <w:t xml:space="preserve"> что </w:t>
      </w:r>
      <w:proofErr w:type="spellStart"/>
      <w:r w:rsidRPr="00207C17">
        <w:rPr>
          <w:sz w:val="28"/>
        </w:rPr>
        <w:t>многонаправленная</w:t>
      </w:r>
      <w:proofErr w:type="spellEnd"/>
      <w:r w:rsidRPr="00207C17">
        <w:rPr>
          <w:sz w:val="28"/>
        </w:rPr>
        <w:t xml:space="preserve"> проверка м</w:t>
      </w:r>
      <w:r w:rsidRPr="00207C17">
        <w:rPr>
          <w:sz w:val="28"/>
        </w:rPr>
        <w:t>о</w:t>
      </w:r>
      <w:r w:rsidRPr="00207C17">
        <w:rPr>
          <w:sz w:val="28"/>
        </w:rPr>
        <w:t xml:space="preserve">жет быть организована с помощью последовательного ряда вложенных операторов </w:t>
      </w:r>
      <w:proofErr w:type="spellStart"/>
      <w:r w:rsidRPr="00207C17">
        <w:rPr>
          <w:sz w:val="28"/>
        </w:rPr>
        <w:t>if</w:t>
      </w:r>
      <w:proofErr w:type="spellEnd"/>
      <w:r w:rsidRPr="00207C17">
        <w:rPr>
          <w:sz w:val="28"/>
        </w:rPr>
        <w:t xml:space="preserve">, во многих случаях более эффективным оказывается применение оператора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. Этот оператор действует следующим образом. Значение выражения посл</w:t>
      </w:r>
      <w:r w:rsidRPr="00207C17">
        <w:rPr>
          <w:sz w:val="28"/>
        </w:rPr>
        <w:t>е</w:t>
      </w:r>
      <w:r w:rsidRPr="00207C17">
        <w:rPr>
          <w:sz w:val="28"/>
        </w:rPr>
        <w:t>довательно сравнивается с константами выбора из заданного списка. Как только будет обнаружено совпадение с одним из условий выбора, выполняется последов</w:t>
      </w:r>
      <w:r w:rsidRPr="00207C17">
        <w:rPr>
          <w:sz w:val="28"/>
        </w:rPr>
        <w:t>а</w:t>
      </w:r>
      <w:r w:rsidRPr="00207C17">
        <w:rPr>
          <w:sz w:val="28"/>
        </w:rPr>
        <w:t xml:space="preserve">тельность операторов, связанных с этим условием. Ниже приведена общая форма оператора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(выражение) {</w:t>
      </w:r>
      <w:proofErr w:type="gramEnd"/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константа</w:t>
      </w:r>
      <w:proofErr w:type="gramStart"/>
      <w:r w:rsidRPr="00207C17">
        <w:rPr>
          <w:sz w:val="28"/>
        </w:rPr>
        <w:t>1</w:t>
      </w:r>
      <w:proofErr w:type="gram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константа</w:t>
      </w:r>
      <w:proofErr w:type="gramStart"/>
      <w:r w:rsidRPr="00207C17">
        <w:rPr>
          <w:sz w:val="28"/>
        </w:rPr>
        <w:t>2</w:t>
      </w:r>
      <w:proofErr w:type="gram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lastRenderedPageBreak/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</w:t>
      </w:r>
      <w:proofErr w:type="spellStart"/>
      <w:r w:rsidRPr="00207C17">
        <w:rPr>
          <w:sz w:val="28"/>
        </w:rPr>
        <w:t>константаЗ</w:t>
      </w:r>
      <w:proofErr w:type="spell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left="720"/>
        <w:jc w:val="both"/>
        <w:rPr>
          <w:sz w:val="28"/>
        </w:rPr>
      </w:pP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default</w:t>
      </w:r>
      <w:proofErr w:type="spellEnd"/>
      <w:r w:rsidRPr="00207C17">
        <w:rPr>
          <w:sz w:val="28"/>
        </w:rPr>
        <w:t>:</w:t>
      </w:r>
      <w:r>
        <w:rPr>
          <w:sz w:val="28"/>
        </w:rPr>
        <w:t xml:space="preserve"> //Введено что-то другое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}</w:t>
      </w:r>
    </w:p>
    <w:p w:rsidR="00207C17" w:rsidRPr="00207C17" w:rsidRDefault="00207C17" w:rsidP="00207C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207C17">
        <w:rPr>
          <w:sz w:val="28"/>
        </w:rPr>
        <w:t xml:space="preserve">ператор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...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в C# он немного безопаснее, чем его эквивалент</w:t>
      </w:r>
      <w:proofErr w:type="gramStart"/>
      <w:r w:rsidRPr="00207C17">
        <w:rPr>
          <w:sz w:val="28"/>
        </w:rPr>
        <w:t xml:space="preserve"> С</w:t>
      </w:r>
      <w:proofErr w:type="gramEnd"/>
      <w:r w:rsidRPr="00207C17">
        <w:rPr>
          <w:sz w:val="28"/>
        </w:rPr>
        <w:t xml:space="preserve">++. В частности, он запрещает "сквозные" условия почти во всех случаях. Это значит, что если часть 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вызывается в начале блока, то фрагменты кода за последу</w:t>
      </w:r>
      <w:r w:rsidRPr="00207C17">
        <w:rPr>
          <w:sz w:val="28"/>
        </w:rPr>
        <w:t>ю</w:t>
      </w:r>
      <w:r w:rsidRPr="00207C17">
        <w:rPr>
          <w:sz w:val="28"/>
        </w:rPr>
        <w:t xml:space="preserve">щими частями 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не могут быть выполнены, если только не используется явно оператор </w:t>
      </w:r>
      <w:proofErr w:type="spellStart"/>
      <w:r w:rsidRPr="00207C17">
        <w:rPr>
          <w:sz w:val="28"/>
        </w:rPr>
        <w:t>goto</w:t>
      </w:r>
      <w:proofErr w:type="spellEnd"/>
      <w:r w:rsidRPr="00207C17">
        <w:rPr>
          <w:sz w:val="28"/>
        </w:rPr>
        <w:t xml:space="preserve"> для перехода к ним. Компилятор обеспечивает это ограничение за счет того, что требует, чтобы за каждой частью 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следовал оператор </w:t>
      </w: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, в противном случае он выдает ошибку.</w:t>
      </w:r>
    </w:p>
    <w:p w:rsidR="00207C17" w:rsidRDefault="00207C17" w:rsidP="00207C17">
      <w:pPr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 xml:space="preserve">Важно отметить, что заданное выражение в операторе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 xml:space="preserve"> должно быть целочисленного типа (</w:t>
      </w:r>
      <w:proofErr w:type="spellStart"/>
      <w:r w:rsidRPr="00207C17">
        <w:rPr>
          <w:sz w:val="28"/>
        </w:rPr>
        <w:t>char</w:t>
      </w:r>
      <w:proofErr w:type="spellEnd"/>
      <w:r w:rsidRPr="00207C17">
        <w:rPr>
          <w:sz w:val="28"/>
        </w:rPr>
        <w:t xml:space="preserve">, </w:t>
      </w:r>
      <w:proofErr w:type="spellStart"/>
      <w:r w:rsidRPr="00207C17">
        <w:rPr>
          <w:sz w:val="28"/>
        </w:rPr>
        <w:t>byte</w:t>
      </w:r>
      <w:proofErr w:type="spellEnd"/>
      <w:r w:rsidRPr="00207C17">
        <w:rPr>
          <w:sz w:val="28"/>
        </w:rPr>
        <w:t xml:space="preserve">, </w:t>
      </w:r>
      <w:proofErr w:type="spellStart"/>
      <w:r w:rsidRPr="00207C17">
        <w:rPr>
          <w:sz w:val="28"/>
        </w:rPr>
        <w:t>short</w:t>
      </w:r>
      <w:proofErr w:type="spellEnd"/>
      <w:r w:rsidRPr="00207C17">
        <w:rPr>
          <w:sz w:val="28"/>
        </w:rPr>
        <w:t xml:space="preserve"> или </w:t>
      </w:r>
      <w:proofErr w:type="spellStart"/>
      <w:r w:rsidRPr="00207C17">
        <w:rPr>
          <w:sz w:val="28"/>
        </w:rPr>
        <w:t>int</w:t>
      </w:r>
      <w:proofErr w:type="spellEnd"/>
      <w:r w:rsidRPr="00207C17">
        <w:rPr>
          <w:sz w:val="28"/>
        </w:rPr>
        <w:t xml:space="preserve">), перечислимого или же строкового. А выражения других типов, например с плавающей точкой, в операторе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 xml:space="preserve"> не допускаются. Зачастую выражение, управляющее оператором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, просто св</w:t>
      </w:r>
      <w:r w:rsidRPr="00207C17">
        <w:rPr>
          <w:sz w:val="28"/>
        </w:rPr>
        <w:t>о</w:t>
      </w:r>
      <w:r w:rsidRPr="00207C17">
        <w:rPr>
          <w:sz w:val="28"/>
        </w:rPr>
        <w:t>дится к одной переменной. Кроме того, константы выбора должны иметь тип, со</w:t>
      </w:r>
      <w:r w:rsidRPr="00207C17">
        <w:rPr>
          <w:sz w:val="28"/>
        </w:rPr>
        <w:t>в</w:t>
      </w:r>
      <w:r w:rsidRPr="00207C17">
        <w:rPr>
          <w:sz w:val="28"/>
        </w:rPr>
        <w:t xml:space="preserve">местимый с типом выражения. В одном операторе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 xml:space="preserve"> не допускается наличие двух одинаковых по значению констант выбора.</w:t>
      </w:r>
    </w:p>
    <w:p w:rsidR="00207C17" w:rsidRDefault="00207C17" w:rsidP="00374261">
      <w:pPr>
        <w:spacing w:line="360" w:lineRule="auto"/>
        <w:ind w:firstLine="709"/>
        <w:jc w:val="center"/>
        <w:rPr>
          <w:b/>
          <w:sz w:val="28"/>
        </w:rPr>
      </w:pPr>
    </w:p>
    <w:p w:rsidR="00374261" w:rsidRPr="00113967" w:rsidRDefault="00374261" w:rsidP="00374261">
      <w:pPr>
        <w:spacing w:line="360" w:lineRule="auto"/>
        <w:ind w:firstLine="709"/>
        <w:jc w:val="center"/>
        <w:rPr>
          <w:b/>
          <w:sz w:val="28"/>
        </w:rPr>
      </w:pPr>
      <w:r w:rsidRPr="00374261">
        <w:rPr>
          <w:b/>
          <w:sz w:val="28"/>
        </w:rPr>
        <w:t>Практическая</w:t>
      </w:r>
      <w:r w:rsidRPr="00113967">
        <w:rPr>
          <w:b/>
          <w:sz w:val="28"/>
        </w:rPr>
        <w:t xml:space="preserve"> </w:t>
      </w:r>
      <w:r w:rsidRPr="00374261">
        <w:rPr>
          <w:b/>
          <w:sz w:val="28"/>
        </w:rPr>
        <w:t>часть</w:t>
      </w:r>
    </w:p>
    <w:p w:rsidR="00207C17" w:rsidRPr="00113967" w:rsidRDefault="00207C17" w:rsidP="00374261">
      <w:pPr>
        <w:spacing w:line="360" w:lineRule="auto"/>
        <w:ind w:firstLine="709"/>
        <w:jc w:val="center"/>
        <w:rPr>
          <w:b/>
          <w:sz w:val="28"/>
        </w:rPr>
      </w:pPr>
    </w:p>
    <w:p w:rsidR="00374261" w:rsidRPr="00113967" w:rsidRDefault="00374261" w:rsidP="003742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Код</w:t>
      </w:r>
      <w:r w:rsidRPr="00113967">
        <w:rPr>
          <w:sz w:val="28"/>
        </w:rPr>
        <w:t xml:space="preserve"> </w:t>
      </w:r>
      <w:r>
        <w:rPr>
          <w:sz w:val="28"/>
        </w:rPr>
        <w:t>программы</w:t>
      </w:r>
      <w:r w:rsidRPr="00113967">
        <w:rPr>
          <w:sz w:val="28"/>
        </w:rPr>
        <w:t>:</w:t>
      </w:r>
    </w:p>
    <w:p w:rsidR="006A191D" w:rsidRPr="00113967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113967">
        <w:rPr>
          <w:rFonts w:ascii="Consolas" w:hAnsi="Consolas" w:cs="Consolas"/>
          <w:sz w:val="19"/>
          <w:szCs w:val="19"/>
        </w:rPr>
        <w:t xml:space="preserve"> </w:t>
      </w:r>
      <w:r w:rsidRPr="006A191D">
        <w:rPr>
          <w:rFonts w:ascii="Consolas" w:hAnsi="Consolas" w:cs="Consolas"/>
          <w:sz w:val="19"/>
          <w:szCs w:val="19"/>
          <w:lang w:val="en-US"/>
        </w:rPr>
        <w:t>System</w:t>
      </w:r>
      <w:r w:rsidRPr="00113967">
        <w:rPr>
          <w:rFonts w:ascii="Consolas" w:hAnsi="Consolas" w:cs="Consolas"/>
          <w:sz w:val="19"/>
          <w:szCs w:val="19"/>
        </w:rPr>
        <w:t>;</w:t>
      </w:r>
    </w:p>
    <w:p w:rsidR="006A191D" w:rsidRPr="00113967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The_saga</w:t>
      </w:r>
      <w:proofErr w:type="spell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>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static void Main(string[]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x, y=0,R;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Первая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часть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задания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"); 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x=");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(x &lt; -3)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y = 3;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if (-3 &lt;= x &amp;&amp; x &lt;= 3)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y = 3 -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9 -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((x ), 2));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if (3 &lt; x &amp;&amp; x &lt; 6)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A191D">
        <w:rPr>
          <w:rFonts w:ascii="Consolas" w:hAnsi="Consolas" w:cs="Consolas"/>
          <w:sz w:val="19"/>
          <w:szCs w:val="19"/>
          <w:lang w:val="en-US"/>
        </w:rPr>
        <w:tab/>
        <w:t>y = -x+1;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if (6 &lt;= x)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y = x+1;</w:t>
      </w:r>
    </w:p>
    <w:p w:rsidR="006A191D" w:rsidRPr="00113967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113967">
        <w:rPr>
          <w:rFonts w:ascii="Consolas" w:hAnsi="Consolas" w:cs="Consolas"/>
          <w:sz w:val="19"/>
          <w:szCs w:val="19"/>
          <w:lang w:val="en-US"/>
        </w:rPr>
        <w:t>.</w:t>
      </w:r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1139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13967">
        <w:rPr>
          <w:rFonts w:ascii="Consolas" w:hAnsi="Consolas" w:cs="Consolas"/>
          <w:sz w:val="19"/>
          <w:szCs w:val="19"/>
          <w:lang w:val="en-US"/>
        </w:rPr>
        <w:t>"</w:t>
      </w:r>
      <w:r w:rsidRPr="006A191D">
        <w:rPr>
          <w:rFonts w:ascii="Consolas" w:hAnsi="Consolas" w:cs="Consolas"/>
          <w:sz w:val="19"/>
          <w:szCs w:val="19"/>
          <w:lang w:val="en-US"/>
        </w:rPr>
        <w:t>y</w:t>
      </w:r>
      <w:r w:rsidRPr="00113967">
        <w:rPr>
          <w:rFonts w:ascii="Consolas" w:hAnsi="Consolas" w:cs="Consolas"/>
          <w:sz w:val="19"/>
          <w:szCs w:val="19"/>
          <w:lang w:val="en-US"/>
        </w:rPr>
        <w:t>=" +</w:t>
      </w:r>
      <w:r w:rsidRPr="006A191D">
        <w:rPr>
          <w:rFonts w:ascii="Consolas" w:hAnsi="Consolas" w:cs="Consolas"/>
          <w:sz w:val="19"/>
          <w:szCs w:val="19"/>
          <w:lang w:val="en-US"/>
        </w:rPr>
        <w:t>y</w:t>
      </w:r>
      <w:r w:rsidRPr="00113967">
        <w:rPr>
          <w:rFonts w:ascii="Consolas" w:hAnsi="Consolas" w:cs="Consolas"/>
          <w:sz w:val="19"/>
          <w:szCs w:val="19"/>
          <w:lang w:val="en-US"/>
        </w:rPr>
        <w:t>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139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"Приступить ко второй части задания? </w:t>
      </w:r>
      <w:proofErr w:type="gramStart"/>
      <w:r w:rsidRPr="006A191D">
        <w:rPr>
          <w:rFonts w:ascii="Consolas" w:hAnsi="Consolas" w:cs="Consolas"/>
          <w:sz w:val="19"/>
          <w:szCs w:val="19"/>
        </w:rPr>
        <w:t>(Да - любой символ, Нет - нет)");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}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 (</w:t>
      </w:r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ReadLine</w:t>
      </w:r>
      <w:proofErr w:type="spellEnd"/>
      <w:r w:rsidRPr="006A191D">
        <w:rPr>
          <w:rFonts w:ascii="Consolas" w:hAnsi="Consolas" w:cs="Consolas"/>
          <w:sz w:val="19"/>
          <w:szCs w:val="19"/>
        </w:rPr>
        <w:t>() == "нет");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"Вторая часть задания"); 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R=");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R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x=");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у=");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((y &lt;=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x+R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)+(y-R),2)||(y&lt;=2*R*(-R))))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>"Пара (</w:t>
      </w:r>
      <w:proofErr w:type="spellStart"/>
      <w:r w:rsidRPr="006A191D">
        <w:rPr>
          <w:rFonts w:ascii="Consolas" w:hAnsi="Consolas" w:cs="Consolas"/>
          <w:sz w:val="19"/>
          <w:szCs w:val="19"/>
        </w:rPr>
        <w:t>х;у</w:t>
      </w:r>
      <w:proofErr w:type="spellEnd"/>
      <w:r w:rsidRPr="006A191D">
        <w:rPr>
          <w:rFonts w:ascii="Consolas" w:hAnsi="Consolas" w:cs="Consolas"/>
          <w:sz w:val="19"/>
          <w:szCs w:val="19"/>
        </w:rPr>
        <w:t>) принадлежит области");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>"Пара (</w:t>
      </w:r>
      <w:proofErr w:type="spellStart"/>
      <w:r w:rsidRPr="006A191D">
        <w:rPr>
          <w:rFonts w:ascii="Consolas" w:hAnsi="Consolas" w:cs="Consolas"/>
          <w:sz w:val="19"/>
          <w:szCs w:val="19"/>
        </w:rPr>
        <w:t>х;у</w:t>
      </w:r>
      <w:proofErr w:type="spellEnd"/>
      <w:r w:rsidRPr="006A191D">
        <w:rPr>
          <w:rFonts w:ascii="Consolas" w:hAnsi="Consolas" w:cs="Consolas"/>
          <w:sz w:val="19"/>
          <w:szCs w:val="19"/>
        </w:rPr>
        <w:t>) не принадлежит области");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"Завершить задание? </w:t>
      </w:r>
      <w:proofErr w:type="gramStart"/>
      <w:r w:rsidRPr="006A191D">
        <w:rPr>
          <w:rFonts w:ascii="Consolas" w:hAnsi="Consolas" w:cs="Consolas"/>
          <w:sz w:val="19"/>
          <w:szCs w:val="19"/>
        </w:rPr>
        <w:t>(Да - любой символ, Нет - нет)");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r w:rsidRPr="006A191D">
        <w:rPr>
          <w:rFonts w:ascii="Consolas" w:hAnsi="Consolas" w:cs="Consolas"/>
          <w:sz w:val="19"/>
          <w:szCs w:val="19"/>
          <w:lang w:val="en-US"/>
        </w:rPr>
        <w:t>}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 == 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нет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74261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>}</w:t>
      </w:r>
    </w:p>
    <w:p w:rsidR="00374261" w:rsidRDefault="00F65F7E" w:rsidP="00F65F7E">
      <w:pPr>
        <w:spacing w:line="360" w:lineRule="auto"/>
        <w:ind w:left="-142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4705350" cy="64579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7E" w:rsidRPr="00F65F7E" w:rsidRDefault="00F65F7E" w:rsidP="00F65F7E">
      <w:pPr>
        <w:spacing w:line="360" w:lineRule="auto"/>
        <w:ind w:left="-142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838575" cy="62960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F" w:rsidRDefault="003C30CF" w:rsidP="003C30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2D5B9C">
        <w:rPr>
          <w:sz w:val="28"/>
        </w:rPr>
        <w:t>3</w:t>
      </w:r>
      <w:r>
        <w:rPr>
          <w:sz w:val="28"/>
        </w:rPr>
        <w:t xml:space="preserve"> – Блок-схема </w:t>
      </w:r>
      <w:r w:rsidR="00374261">
        <w:rPr>
          <w:sz w:val="28"/>
        </w:rPr>
        <w:t>реализации программы</w:t>
      </w:r>
    </w:p>
    <w:p w:rsidR="00374261" w:rsidRDefault="00374261">
      <w:pPr>
        <w:rPr>
          <w:sz w:val="28"/>
        </w:rPr>
      </w:pPr>
      <w:r>
        <w:rPr>
          <w:sz w:val="28"/>
        </w:rPr>
        <w:br w:type="page"/>
      </w:r>
    </w:p>
    <w:p w:rsidR="003C30CF" w:rsidRDefault="006A191D" w:rsidP="003C30CF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372066" cy="3332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66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F" w:rsidRDefault="003C30CF" w:rsidP="003C30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2D5B9C">
        <w:rPr>
          <w:sz w:val="28"/>
        </w:rPr>
        <w:t>4</w:t>
      </w:r>
      <w:r>
        <w:rPr>
          <w:sz w:val="28"/>
        </w:rPr>
        <w:t xml:space="preserve"> – Пример выполнения программы</w:t>
      </w:r>
    </w:p>
    <w:p w:rsidR="003C30CF" w:rsidRDefault="003C30CF" w:rsidP="003C30CF">
      <w:pPr>
        <w:spacing w:line="360" w:lineRule="auto"/>
        <w:ind w:firstLine="709"/>
        <w:jc w:val="both"/>
        <w:rPr>
          <w:sz w:val="28"/>
        </w:rPr>
      </w:pPr>
    </w:p>
    <w:p w:rsidR="003C30CF" w:rsidRDefault="003C30CF" w:rsidP="003C30CF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Вывод: </w:t>
      </w:r>
      <w:r w:rsidRPr="006B6004">
        <w:rPr>
          <w:b/>
          <w:sz w:val="28"/>
        </w:rPr>
        <w:t xml:space="preserve"> </w:t>
      </w:r>
      <w:r>
        <w:rPr>
          <w:sz w:val="28"/>
        </w:rPr>
        <w:t>Получены навыки написания программ</w:t>
      </w:r>
      <w:r w:rsidR="00374261">
        <w:rPr>
          <w:sz w:val="28"/>
        </w:rPr>
        <w:t xml:space="preserve"> с ветвлениями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 xml:space="preserve">в среде программирования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3C30CF" w:rsidRPr="001457E7" w:rsidRDefault="003C30CF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B46645" w:rsidRDefault="001457E7">
      <w:pPr>
        <w:rPr>
          <w:rFonts w:ascii="Consolas" w:hAnsi="Consolas" w:cs="Consolas"/>
          <w:color w:val="0000FF"/>
          <w:sz w:val="19"/>
          <w:szCs w:val="19"/>
        </w:rPr>
      </w:pPr>
    </w:p>
    <w:p w:rsidR="001457E7" w:rsidRPr="001457E7" w:rsidRDefault="001457E7" w:rsidP="001457E7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 w:rsidRPr="001457E7">
        <w:rPr>
          <w:b/>
          <w:sz w:val="28"/>
          <w:szCs w:val="28"/>
        </w:rPr>
        <w:t>3</w:t>
      </w:r>
    </w:p>
    <w:p w:rsidR="001457E7" w:rsidRPr="005E0E97" w:rsidRDefault="001457E7" w:rsidP="001457E7">
      <w:pPr>
        <w:spacing w:line="360" w:lineRule="auto"/>
        <w:ind w:left="374" w:right="204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 w:rsidRPr="001457E7">
        <w:rPr>
          <w:b/>
          <w:sz w:val="28"/>
          <w:szCs w:val="28"/>
        </w:rPr>
        <w:t>Организация циклов</w:t>
      </w:r>
      <w:r w:rsidRPr="005E0E97">
        <w:rPr>
          <w:b/>
          <w:sz w:val="28"/>
          <w:szCs w:val="28"/>
        </w:rPr>
        <w:t>»</w:t>
      </w:r>
    </w:p>
    <w:p w:rsidR="001457E7" w:rsidRPr="005E0E97" w:rsidRDefault="001457E7" w:rsidP="001457E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Изучения операторов циклов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1457E7" w:rsidRDefault="001457E7" w:rsidP="001457E7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Pr="00A86686">
        <w:rPr>
          <w:sz w:val="28"/>
          <w:szCs w:val="28"/>
        </w:rPr>
        <w:t xml:space="preserve"> </w:t>
      </w:r>
      <w:r w:rsidRPr="001457E7">
        <w:rPr>
          <w:sz w:val="28"/>
          <w:szCs w:val="28"/>
        </w:rPr>
        <w:t xml:space="preserve">Вычислить и вывести на экран в виде таблицы значения функции, заданной графически на интервале от </w:t>
      </w:r>
      <w:proofErr w:type="spellStart"/>
      <w:r w:rsidRPr="001457E7">
        <w:rPr>
          <w:sz w:val="28"/>
          <w:szCs w:val="28"/>
        </w:rPr>
        <w:t>хтч</w:t>
      </w:r>
      <w:proofErr w:type="spellEnd"/>
      <w:r w:rsidRPr="001457E7">
        <w:rPr>
          <w:sz w:val="28"/>
          <w:szCs w:val="28"/>
        </w:rPr>
        <w:t xml:space="preserve"> до </w:t>
      </w:r>
      <w:proofErr w:type="spellStart"/>
      <w:r w:rsidRPr="001457E7">
        <w:rPr>
          <w:sz w:val="28"/>
          <w:szCs w:val="28"/>
        </w:rPr>
        <w:t>хт</w:t>
      </w:r>
      <w:proofErr w:type="spellEnd"/>
      <w:r w:rsidRPr="001457E7">
        <w:rPr>
          <w:sz w:val="28"/>
          <w:szCs w:val="28"/>
        </w:rPr>
        <w:t xml:space="preserve">„ с шагом </w:t>
      </w:r>
      <w:proofErr w:type="spellStart"/>
      <w:r w:rsidRPr="001457E7">
        <w:rPr>
          <w:sz w:val="28"/>
          <w:szCs w:val="28"/>
        </w:rPr>
        <w:t>dx</w:t>
      </w:r>
      <w:proofErr w:type="spellEnd"/>
      <w:r w:rsidRPr="001457E7">
        <w:rPr>
          <w:sz w:val="28"/>
          <w:szCs w:val="28"/>
        </w:rPr>
        <w:t>. Интервал и шаг задать таким образом, чтобы проверить все ветви программы</w:t>
      </w:r>
      <w:r>
        <w:rPr>
          <w:sz w:val="28"/>
          <w:szCs w:val="28"/>
        </w:rPr>
        <w:t>.</w:t>
      </w:r>
      <w:r w:rsidRPr="001457E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1).</w:t>
      </w:r>
    </w:p>
    <w:p w:rsidR="001457E7" w:rsidRDefault="001457E7" w:rsidP="001457E7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C03678" wp14:editId="2DF65A8F">
            <wp:extent cx="3053489" cy="113726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89" cy="113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1 – График </w:t>
      </w:r>
      <w:proofErr w:type="spellStart"/>
      <w:r>
        <w:rPr>
          <w:sz w:val="28"/>
          <w:szCs w:val="28"/>
        </w:rPr>
        <w:t>кусочной</w:t>
      </w:r>
      <w:proofErr w:type="spellEnd"/>
      <w:r>
        <w:rPr>
          <w:sz w:val="28"/>
          <w:szCs w:val="28"/>
        </w:rPr>
        <w:t xml:space="preserve"> функции</w:t>
      </w:r>
    </w:p>
    <w:p w:rsidR="001457E7" w:rsidRDefault="001457E7" w:rsidP="001457E7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Часть 2. </w:t>
      </w:r>
      <w:r w:rsidRPr="001457E7">
        <w:rPr>
          <w:sz w:val="28"/>
          <w:szCs w:val="28"/>
        </w:rPr>
        <w:t xml:space="preserve">Для десяти выстрелов, координаты которых задаются с клавиатуры, вывести текстовые сообщения о попадании в мишень </w:t>
      </w:r>
      <w:r>
        <w:rPr>
          <w:sz w:val="28"/>
          <w:szCs w:val="28"/>
        </w:rPr>
        <w:t>(Рисунок 2).</w:t>
      </w:r>
    </w:p>
    <w:p w:rsidR="001457E7" w:rsidRPr="00F65F7E" w:rsidRDefault="001457E7" w:rsidP="001457E7">
      <w:pPr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CE5EE" wp14:editId="270DCE54">
            <wp:extent cx="1906532" cy="1525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532" cy="15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7E7" w:rsidRDefault="001457E7" w:rsidP="001457E7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Изображение закрашенной области</w:t>
      </w:r>
    </w:p>
    <w:p w:rsidR="001457E7" w:rsidRDefault="001457E7" w:rsidP="001457E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3. </w:t>
      </w:r>
      <w:r w:rsidRPr="001457E7">
        <w:rPr>
          <w:sz w:val="28"/>
          <w:szCs w:val="28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1457E7">
        <w:rPr>
          <w:sz w:val="28"/>
          <w:szCs w:val="28"/>
        </w:rPr>
        <w:t>дггач</w:t>
      </w:r>
      <w:proofErr w:type="spellEnd"/>
      <w:r w:rsidRPr="001457E7">
        <w:rPr>
          <w:sz w:val="28"/>
          <w:szCs w:val="28"/>
        </w:rPr>
        <w:t xml:space="preserve"> </w:t>
      </w:r>
      <w:proofErr w:type="gramStart"/>
      <w:r w:rsidRPr="001457E7">
        <w:rPr>
          <w:sz w:val="28"/>
          <w:szCs w:val="28"/>
        </w:rPr>
        <w:t>до</w:t>
      </w:r>
      <w:proofErr w:type="gramEnd"/>
      <w:r w:rsidRPr="001457E7">
        <w:rPr>
          <w:sz w:val="28"/>
          <w:szCs w:val="28"/>
        </w:rPr>
        <w:t xml:space="preserve"> #кон с шагом </w:t>
      </w:r>
      <w:proofErr w:type="spellStart"/>
      <w:r w:rsidRPr="001457E7">
        <w:rPr>
          <w:sz w:val="28"/>
          <w:szCs w:val="28"/>
        </w:rPr>
        <w:t>dx</w:t>
      </w:r>
      <w:proofErr w:type="spellEnd"/>
      <w:r w:rsidRPr="001457E7">
        <w:rPr>
          <w:sz w:val="28"/>
          <w:szCs w:val="28"/>
        </w:rPr>
        <w:t xml:space="preserve"> с точностью е.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</w:t>
      </w:r>
      <w:proofErr w:type="gramStart"/>
      <w:r w:rsidRPr="001457E7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Рисунок 3)</w:t>
      </w:r>
    </w:p>
    <w:p w:rsidR="001457E7" w:rsidRDefault="001457E7" w:rsidP="001457E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63112" cy="45918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7" w:rsidRDefault="001457E7" w:rsidP="001457E7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Функция, заданная с помощью ряда Тейлора </w:t>
      </w:r>
    </w:p>
    <w:p w:rsidR="001457E7" w:rsidRDefault="001457E7" w:rsidP="001457E7">
      <w:pPr>
        <w:spacing w:line="360" w:lineRule="auto"/>
        <w:jc w:val="center"/>
        <w:rPr>
          <w:b/>
          <w:sz w:val="28"/>
          <w:szCs w:val="28"/>
        </w:rPr>
      </w:pPr>
    </w:p>
    <w:p w:rsidR="001457E7" w:rsidRDefault="001457E7" w:rsidP="001457E7">
      <w:pPr>
        <w:spacing w:line="360" w:lineRule="auto"/>
        <w:jc w:val="center"/>
        <w:rPr>
          <w:b/>
          <w:sz w:val="28"/>
          <w:szCs w:val="28"/>
        </w:rPr>
      </w:pPr>
    </w:p>
    <w:p w:rsidR="001457E7" w:rsidRDefault="001457E7" w:rsidP="001457E7">
      <w:pPr>
        <w:spacing w:line="360" w:lineRule="auto"/>
        <w:jc w:val="center"/>
        <w:rPr>
          <w:b/>
          <w:sz w:val="28"/>
          <w:szCs w:val="28"/>
        </w:rPr>
      </w:pPr>
    </w:p>
    <w:p w:rsidR="001457E7" w:rsidRDefault="001457E7" w:rsidP="001457E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Краткая теория</w:t>
      </w:r>
    </w:p>
    <w:p w:rsidR="001457E7" w:rsidRDefault="001457E7" w:rsidP="001457E7">
      <w:pPr>
        <w:spacing w:line="360" w:lineRule="auto"/>
        <w:jc w:val="center"/>
        <w:rPr>
          <w:b/>
          <w:sz w:val="28"/>
          <w:szCs w:val="28"/>
        </w:rPr>
      </w:pPr>
    </w:p>
    <w:p w:rsidR="001457E7" w:rsidRPr="00374261" w:rsidRDefault="001457E7" w:rsidP="001457E7">
      <w:pPr>
        <w:spacing w:line="360" w:lineRule="auto"/>
        <w:ind w:firstLine="709"/>
        <w:jc w:val="both"/>
        <w:rPr>
          <w:sz w:val="28"/>
        </w:rPr>
      </w:pPr>
      <w:r w:rsidRPr="001457E7">
        <w:rPr>
          <w:sz w:val="28"/>
        </w:rPr>
        <w:t>В C# имеются четыре различных вида циклов (</w:t>
      </w:r>
      <w:proofErr w:type="spellStart"/>
      <w:r w:rsidRPr="001457E7">
        <w:rPr>
          <w:sz w:val="28"/>
        </w:rPr>
        <w:t>for</w:t>
      </w:r>
      <w:proofErr w:type="spellEnd"/>
      <w:r w:rsidRPr="001457E7">
        <w:rPr>
          <w:sz w:val="28"/>
        </w:rPr>
        <w:t xml:space="preserve">, </w:t>
      </w:r>
      <w:proofErr w:type="spellStart"/>
      <w:r w:rsidRPr="001457E7">
        <w:rPr>
          <w:sz w:val="28"/>
        </w:rPr>
        <w:t>while</w:t>
      </w:r>
      <w:proofErr w:type="spellEnd"/>
      <w:r w:rsidRPr="001457E7">
        <w:rPr>
          <w:sz w:val="28"/>
        </w:rPr>
        <w:t xml:space="preserve">, </w:t>
      </w:r>
      <w:proofErr w:type="spellStart"/>
      <w:r w:rsidRPr="001457E7">
        <w:rPr>
          <w:sz w:val="28"/>
        </w:rPr>
        <w:t>do</w:t>
      </w:r>
      <w:proofErr w:type="spellEnd"/>
      <w:r w:rsidRPr="001457E7">
        <w:rPr>
          <w:sz w:val="28"/>
        </w:rPr>
        <w:t>...</w:t>
      </w:r>
      <w:proofErr w:type="spellStart"/>
      <w:r w:rsidRPr="001457E7">
        <w:rPr>
          <w:sz w:val="28"/>
        </w:rPr>
        <w:t>while</w:t>
      </w:r>
      <w:proofErr w:type="spellEnd"/>
      <w:r w:rsidRPr="001457E7">
        <w:rPr>
          <w:sz w:val="28"/>
        </w:rPr>
        <w:t xml:space="preserve"> и </w:t>
      </w:r>
      <w:proofErr w:type="spellStart"/>
      <w:r w:rsidRPr="001457E7">
        <w:rPr>
          <w:sz w:val="28"/>
        </w:rPr>
        <w:t>foreach</w:t>
      </w:r>
      <w:proofErr w:type="spellEnd"/>
      <w:r w:rsidRPr="001457E7">
        <w:rPr>
          <w:sz w:val="28"/>
        </w:rPr>
        <w:t>), позволяющие выполнять блок кода повторно до тех пор, пока удовлетворяется определенное условие.</w:t>
      </w:r>
      <w:r w:rsidRPr="00374261">
        <w:rPr>
          <w:sz w:val="28"/>
        </w:rPr>
        <w:t xml:space="preserve"> </w:t>
      </w:r>
    </w:p>
    <w:p w:rsidR="00F57513" w:rsidRPr="00F57513" w:rsidRDefault="00F57513" w:rsidP="00F57513">
      <w:pPr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 xml:space="preserve">Цикл </w:t>
      </w:r>
      <w:proofErr w:type="spellStart"/>
      <w:r w:rsidRPr="00F57513">
        <w:rPr>
          <w:sz w:val="28"/>
        </w:rPr>
        <w:t>for</w:t>
      </w:r>
      <w:proofErr w:type="spellEnd"/>
      <w:r w:rsidRPr="00F57513">
        <w:rPr>
          <w:sz w:val="28"/>
        </w:rPr>
        <w:t xml:space="preserve"> в C# предоставляет механизм итерации, в котором определенное условие проверяется перед выполнением каждой итерации. Синтаксис этого оп</w:t>
      </w:r>
      <w:r w:rsidRPr="00F57513">
        <w:rPr>
          <w:sz w:val="28"/>
        </w:rPr>
        <w:t>е</w:t>
      </w:r>
      <w:r w:rsidRPr="00F57513">
        <w:rPr>
          <w:sz w:val="28"/>
        </w:rPr>
        <w:t>ратора показан ниже:</w:t>
      </w:r>
    </w:p>
    <w:p w:rsidR="00F57513" w:rsidRPr="00F57513" w:rsidRDefault="00F57513" w:rsidP="00F57513">
      <w:pPr>
        <w:spacing w:line="360" w:lineRule="auto"/>
        <w:ind w:firstLine="709"/>
        <w:jc w:val="both"/>
        <w:rPr>
          <w:sz w:val="28"/>
        </w:rPr>
      </w:pPr>
      <w:proofErr w:type="spellStart"/>
      <w:r w:rsidRPr="00F57513">
        <w:rPr>
          <w:sz w:val="28"/>
        </w:rPr>
        <w:t>for</w:t>
      </w:r>
      <w:proofErr w:type="spellEnd"/>
      <w:r w:rsidRPr="00F57513">
        <w:rPr>
          <w:sz w:val="28"/>
        </w:rPr>
        <w:t xml:space="preserve"> (инициализатор; условие; итератор)</w:t>
      </w:r>
    </w:p>
    <w:p w:rsidR="00F57513" w:rsidRPr="00F57513" w:rsidRDefault="00F57513" w:rsidP="00F57513">
      <w:pPr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 xml:space="preserve">  оператор (операторы)</w:t>
      </w:r>
    </w:p>
    <w:p w:rsidR="00F57513" w:rsidRPr="00F57513" w:rsidRDefault="00F57513" w:rsidP="00F57513">
      <w:pPr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>Здесь:</w:t>
      </w:r>
    </w:p>
    <w:p w:rsidR="00F57513" w:rsidRPr="00F57513" w:rsidRDefault="00F57513" w:rsidP="007462D7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F57513">
        <w:rPr>
          <w:sz w:val="28"/>
        </w:rPr>
        <w:t>инициализатор</w:t>
      </w:r>
    </w:p>
    <w:p w:rsidR="00F57513" w:rsidRPr="00F57513" w:rsidRDefault="00F57513" w:rsidP="00F57513">
      <w:pPr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>это выражение, вычисляемое перед первым выполнением тела цикла (обы</w:t>
      </w:r>
      <w:r w:rsidRPr="00F57513">
        <w:rPr>
          <w:sz w:val="28"/>
        </w:rPr>
        <w:t>ч</w:t>
      </w:r>
      <w:r w:rsidRPr="00F57513">
        <w:rPr>
          <w:sz w:val="28"/>
        </w:rPr>
        <w:t>но инициализация локальной переменной в качестве счетчика цикла). Инициал</w:t>
      </w:r>
      <w:r w:rsidRPr="00F57513">
        <w:rPr>
          <w:sz w:val="28"/>
        </w:rPr>
        <w:t>и</w:t>
      </w:r>
      <w:r w:rsidRPr="00F57513">
        <w:rPr>
          <w:sz w:val="28"/>
        </w:rPr>
        <w:t>зация, как правило, представлена оператором присваивания, задающим первон</w:t>
      </w:r>
      <w:r w:rsidRPr="00F57513">
        <w:rPr>
          <w:sz w:val="28"/>
        </w:rPr>
        <w:t>а</w:t>
      </w:r>
      <w:r w:rsidRPr="00F57513">
        <w:rPr>
          <w:sz w:val="28"/>
        </w:rPr>
        <w:t xml:space="preserve">чальное значение переменной, которая </w:t>
      </w:r>
      <w:proofErr w:type="gramStart"/>
      <w:r w:rsidRPr="00F57513">
        <w:rPr>
          <w:sz w:val="28"/>
        </w:rPr>
        <w:t>выполняет роль</w:t>
      </w:r>
      <w:proofErr w:type="gramEnd"/>
      <w:r w:rsidRPr="00F57513">
        <w:rPr>
          <w:sz w:val="28"/>
        </w:rPr>
        <w:t xml:space="preserve"> счетчика и управляет ци</w:t>
      </w:r>
      <w:r w:rsidRPr="00F57513">
        <w:rPr>
          <w:sz w:val="28"/>
        </w:rPr>
        <w:t>к</w:t>
      </w:r>
      <w:r w:rsidRPr="00F57513">
        <w:rPr>
          <w:sz w:val="28"/>
        </w:rPr>
        <w:t>лом;</w:t>
      </w:r>
    </w:p>
    <w:p w:rsidR="00F57513" w:rsidRPr="00F57513" w:rsidRDefault="00F57513" w:rsidP="007462D7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F57513">
        <w:rPr>
          <w:sz w:val="28"/>
        </w:rPr>
        <w:t>условие</w:t>
      </w:r>
    </w:p>
    <w:p w:rsidR="00F57513" w:rsidRPr="00F57513" w:rsidRDefault="00F57513" w:rsidP="00F57513">
      <w:pPr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 xml:space="preserve">это выражение, проверяемое перед каждой новой итерацией цикла (должно возвращать </w:t>
      </w:r>
      <w:proofErr w:type="spellStart"/>
      <w:r w:rsidRPr="00F57513">
        <w:rPr>
          <w:sz w:val="28"/>
        </w:rPr>
        <w:t>true</w:t>
      </w:r>
      <w:proofErr w:type="spellEnd"/>
      <w:r w:rsidRPr="00F57513">
        <w:rPr>
          <w:sz w:val="28"/>
        </w:rPr>
        <w:t>, чтобы была выполнена следующая итерация);</w:t>
      </w:r>
    </w:p>
    <w:p w:rsidR="00F57513" w:rsidRPr="00F57513" w:rsidRDefault="00F57513" w:rsidP="007462D7">
      <w:pPr>
        <w:pStyle w:val="af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F57513">
        <w:rPr>
          <w:sz w:val="28"/>
        </w:rPr>
        <w:t>итератор</w:t>
      </w:r>
    </w:p>
    <w:p w:rsidR="001457E7" w:rsidRDefault="00F57513" w:rsidP="00F57513">
      <w:pPr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>выражение, вычисляемое после каждой итерации (обычно приращение зн</w:t>
      </w:r>
      <w:r w:rsidRPr="00F57513">
        <w:rPr>
          <w:sz w:val="28"/>
        </w:rPr>
        <w:t>а</w:t>
      </w:r>
      <w:r w:rsidRPr="00F57513">
        <w:rPr>
          <w:sz w:val="28"/>
        </w:rPr>
        <w:t>чения счетчика цикла).</w:t>
      </w:r>
    </w:p>
    <w:p w:rsidR="00F57513" w:rsidRPr="00F57513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 xml:space="preserve">Подобно </w:t>
      </w:r>
      <w:proofErr w:type="spellStart"/>
      <w:r w:rsidRPr="00F57513">
        <w:rPr>
          <w:sz w:val="28"/>
        </w:rPr>
        <w:t>for</w:t>
      </w:r>
      <w:proofErr w:type="spellEnd"/>
      <w:r w:rsidRPr="00F57513">
        <w:rPr>
          <w:sz w:val="28"/>
        </w:rPr>
        <w:t xml:space="preserve">, 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 также является циклом с предварительной проверкой. Синтаксис его аналогичен, но циклы 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 включают только одно выражение:</w:t>
      </w:r>
    </w:p>
    <w:p w:rsidR="00F57513" w:rsidRPr="00F57513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>(условие)</w:t>
      </w:r>
    </w:p>
    <w:p w:rsidR="00F57513" w:rsidRPr="00F57513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>оператор (операторы);</w:t>
      </w:r>
    </w:p>
    <w:p w:rsidR="00F57513" w:rsidRPr="00F57513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>где оператор — это единственный оператор или же блок операторов, а усл</w:t>
      </w:r>
      <w:r w:rsidRPr="00F57513">
        <w:rPr>
          <w:sz w:val="28"/>
        </w:rPr>
        <w:t>о</w:t>
      </w:r>
      <w:r w:rsidRPr="00F57513">
        <w:rPr>
          <w:sz w:val="28"/>
        </w:rPr>
        <w:t>вие означает конкретное условие управления циклом и может быть любым логич</w:t>
      </w:r>
      <w:r w:rsidRPr="00F57513">
        <w:rPr>
          <w:sz w:val="28"/>
        </w:rPr>
        <w:t>е</w:t>
      </w:r>
      <w:r w:rsidRPr="00F57513">
        <w:rPr>
          <w:sz w:val="28"/>
        </w:rPr>
        <w:t xml:space="preserve">ским выражением. В этом цикле оператор выполняется до тех пор, пока условие </w:t>
      </w:r>
      <w:r w:rsidRPr="00F57513">
        <w:rPr>
          <w:sz w:val="28"/>
        </w:rPr>
        <w:lastRenderedPageBreak/>
        <w:t>истинно. Как только условие становится ложным, управление программой перед</w:t>
      </w:r>
      <w:r w:rsidRPr="00F57513">
        <w:rPr>
          <w:sz w:val="28"/>
        </w:rPr>
        <w:t>а</w:t>
      </w:r>
      <w:r w:rsidRPr="00F57513">
        <w:rPr>
          <w:sz w:val="28"/>
        </w:rPr>
        <w:t>ется строке кода, следующей непосредственно после цикла.</w:t>
      </w:r>
    </w:p>
    <w:p w:rsidR="00F57513" w:rsidRPr="00B46645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 xml:space="preserve">Как и в цикле </w:t>
      </w:r>
      <w:proofErr w:type="spellStart"/>
      <w:r w:rsidRPr="00F57513">
        <w:rPr>
          <w:sz w:val="28"/>
        </w:rPr>
        <w:t>for</w:t>
      </w:r>
      <w:proofErr w:type="spellEnd"/>
      <w:r w:rsidRPr="00F57513">
        <w:rPr>
          <w:sz w:val="28"/>
        </w:rPr>
        <w:t xml:space="preserve">, в цикле 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 проверяется условное выражение, указыва</w:t>
      </w:r>
      <w:r w:rsidRPr="00F57513">
        <w:rPr>
          <w:sz w:val="28"/>
        </w:rPr>
        <w:t>е</w:t>
      </w:r>
      <w:r w:rsidRPr="00F57513">
        <w:rPr>
          <w:sz w:val="28"/>
        </w:rPr>
        <w:t xml:space="preserve">мое в самом начале цикла. Это означает, что код в теле цикла может вообще не выполняться, а также избавляет от необходимости выполнять отдельную проверку перед самим </w:t>
      </w:r>
      <w:proofErr w:type="spellStart"/>
      <w:r w:rsidRPr="00F57513">
        <w:rPr>
          <w:sz w:val="28"/>
        </w:rPr>
        <w:t>циклом</w:t>
      </w:r>
      <w:proofErr w:type="gramStart"/>
      <w:r w:rsidRPr="00F57513">
        <w:rPr>
          <w:sz w:val="28"/>
        </w:rPr>
        <w:t>.</w:t>
      </w:r>
      <w:r w:rsidR="001457E7" w:rsidRPr="00207C17">
        <w:rPr>
          <w:sz w:val="28"/>
        </w:rPr>
        <w:t>п</w:t>
      </w:r>
      <w:proofErr w:type="gramEnd"/>
      <w:r w:rsidR="001457E7" w:rsidRPr="00207C17">
        <w:rPr>
          <w:sz w:val="28"/>
        </w:rPr>
        <w:t>озволяет</w:t>
      </w:r>
      <w:proofErr w:type="spellEnd"/>
      <w:r w:rsidR="001457E7" w:rsidRPr="00207C17">
        <w:rPr>
          <w:sz w:val="28"/>
        </w:rPr>
        <w:t xml:space="preserve"> сделать выбор среди нескольких альтернативных вариантов дальнейшего выполнения </w:t>
      </w:r>
      <w:proofErr w:type="spellStart"/>
      <w:r w:rsidR="001457E7" w:rsidRPr="00207C17">
        <w:rPr>
          <w:sz w:val="28"/>
        </w:rPr>
        <w:t>программы</w:t>
      </w:r>
      <w:r w:rsidRPr="00F57513">
        <w:rPr>
          <w:sz w:val="28"/>
        </w:rPr>
        <w:t>Цикл</w:t>
      </w:r>
      <w:proofErr w:type="spellEnd"/>
      <w:r w:rsidRPr="00F57513">
        <w:rPr>
          <w:sz w:val="28"/>
        </w:rPr>
        <w:t xml:space="preserve"> </w:t>
      </w:r>
      <w:proofErr w:type="spellStart"/>
      <w:r w:rsidRPr="00F57513">
        <w:rPr>
          <w:sz w:val="28"/>
        </w:rPr>
        <w:t>do</w:t>
      </w:r>
      <w:proofErr w:type="spellEnd"/>
      <w:r w:rsidRPr="00F57513">
        <w:rPr>
          <w:sz w:val="28"/>
        </w:rPr>
        <w:t>...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 в C# — это версия 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 с </w:t>
      </w:r>
      <w:proofErr w:type="spellStart"/>
      <w:r w:rsidRPr="00F57513">
        <w:rPr>
          <w:sz w:val="28"/>
        </w:rPr>
        <w:t>постпроверкой</w:t>
      </w:r>
      <w:proofErr w:type="spellEnd"/>
      <w:r w:rsidRPr="00F57513">
        <w:rPr>
          <w:sz w:val="28"/>
        </w:rPr>
        <w:t xml:space="preserve"> условия. Это значит, что условие цикла проверяется после выполнения тела цикла. Следовательно, циклы </w:t>
      </w:r>
      <w:proofErr w:type="spellStart"/>
      <w:r w:rsidRPr="00F57513">
        <w:rPr>
          <w:sz w:val="28"/>
        </w:rPr>
        <w:t>do</w:t>
      </w:r>
      <w:proofErr w:type="spellEnd"/>
      <w:r w:rsidRPr="00F57513">
        <w:rPr>
          <w:sz w:val="28"/>
        </w:rPr>
        <w:t>...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 удобны в тех ситуациях, когда блок операторов должен быть выполнен как минимум однажды. Ниже пр</w:t>
      </w:r>
      <w:r w:rsidRPr="00F57513">
        <w:rPr>
          <w:sz w:val="28"/>
        </w:rPr>
        <w:t>и</w:t>
      </w:r>
      <w:r w:rsidRPr="00F57513">
        <w:rPr>
          <w:sz w:val="28"/>
        </w:rPr>
        <w:t xml:space="preserve">ведена общая форма оператора цикла </w:t>
      </w:r>
      <w:proofErr w:type="spellStart"/>
      <w:r w:rsidRPr="00F57513">
        <w:rPr>
          <w:sz w:val="28"/>
        </w:rPr>
        <w:t>do-while</w:t>
      </w:r>
      <w:proofErr w:type="spellEnd"/>
      <w:r w:rsidRPr="00F57513">
        <w:rPr>
          <w:sz w:val="28"/>
        </w:rPr>
        <w:t>:</w:t>
      </w:r>
    </w:p>
    <w:p w:rsidR="00F57513" w:rsidRPr="00F57513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 w:rsidRPr="00F57513">
        <w:rPr>
          <w:sz w:val="28"/>
        </w:rPr>
        <w:t>do</w:t>
      </w:r>
      <w:proofErr w:type="spellEnd"/>
      <w:r w:rsidRPr="00F57513">
        <w:rPr>
          <w:sz w:val="28"/>
        </w:rPr>
        <w:t xml:space="preserve"> {</w:t>
      </w:r>
      <w:proofErr w:type="gramEnd"/>
    </w:p>
    <w:p w:rsidR="00F57513" w:rsidRPr="00F57513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F57513">
        <w:rPr>
          <w:sz w:val="28"/>
        </w:rPr>
        <w:t>операторы;</w:t>
      </w:r>
    </w:p>
    <w:p w:rsidR="00F57513" w:rsidRPr="00F57513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gramStart"/>
      <w:r w:rsidRPr="00F57513">
        <w:rPr>
          <w:sz w:val="28"/>
        </w:rPr>
        <w:t xml:space="preserve">} 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 (условие);</w:t>
      </w:r>
      <w:proofErr w:type="gramEnd"/>
    </w:p>
    <w:p w:rsidR="001457E7" w:rsidRDefault="00F57513" w:rsidP="00F57513">
      <w:pPr>
        <w:tabs>
          <w:tab w:val="left" w:pos="0"/>
        </w:tabs>
        <w:spacing w:line="360" w:lineRule="auto"/>
        <w:ind w:firstLine="709"/>
        <w:jc w:val="both"/>
        <w:rPr>
          <w:b/>
          <w:sz w:val="28"/>
        </w:rPr>
      </w:pPr>
      <w:r w:rsidRPr="00F57513">
        <w:rPr>
          <w:sz w:val="28"/>
        </w:rPr>
        <w:t>При наличии лишь одного оператора фигурные скобки в данной форме зап</w:t>
      </w:r>
      <w:r w:rsidRPr="00F57513">
        <w:rPr>
          <w:sz w:val="28"/>
        </w:rPr>
        <w:t>и</w:t>
      </w:r>
      <w:r w:rsidRPr="00F57513">
        <w:rPr>
          <w:sz w:val="28"/>
        </w:rPr>
        <w:t xml:space="preserve">си необязательны. Тем не </w:t>
      </w:r>
      <w:proofErr w:type="gramStart"/>
      <w:r w:rsidRPr="00F57513">
        <w:rPr>
          <w:sz w:val="28"/>
        </w:rPr>
        <w:t>менее</w:t>
      </w:r>
      <w:proofErr w:type="gramEnd"/>
      <w:r w:rsidRPr="00F57513">
        <w:rPr>
          <w:sz w:val="28"/>
        </w:rPr>
        <w:t xml:space="preserve"> они зачастую используются для того, чтобы сд</w:t>
      </w:r>
      <w:r w:rsidRPr="00F57513">
        <w:rPr>
          <w:sz w:val="28"/>
        </w:rPr>
        <w:t>е</w:t>
      </w:r>
      <w:r w:rsidRPr="00F57513">
        <w:rPr>
          <w:sz w:val="28"/>
        </w:rPr>
        <w:t xml:space="preserve">лать конструкцию </w:t>
      </w:r>
      <w:proofErr w:type="spellStart"/>
      <w:r w:rsidRPr="00F57513">
        <w:rPr>
          <w:sz w:val="28"/>
        </w:rPr>
        <w:t>do-while</w:t>
      </w:r>
      <w:proofErr w:type="spellEnd"/>
      <w:r w:rsidRPr="00F57513">
        <w:rPr>
          <w:sz w:val="28"/>
        </w:rPr>
        <w:t xml:space="preserve"> более удобочитаемой и не путать ее с конструкцией цикла </w:t>
      </w:r>
      <w:proofErr w:type="spellStart"/>
      <w:r w:rsidRPr="00F57513">
        <w:rPr>
          <w:sz w:val="28"/>
        </w:rPr>
        <w:t>while</w:t>
      </w:r>
      <w:proofErr w:type="spellEnd"/>
      <w:r w:rsidRPr="00F57513">
        <w:rPr>
          <w:sz w:val="28"/>
        </w:rPr>
        <w:t xml:space="preserve">. Цикл </w:t>
      </w:r>
      <w:proofErr w:type="spellStart"/>
      <w:r w:rsidRPr="00F57513">
        <w:rPr>
          <w:sz w:val="28"/>
        </w:rPr>
        <w:t>do-while</w:t>
      </w:r>
      <w:proofErr w:type="spellEnd"/>
      <w:r w:rsidRPr="00F57513">
        <w:rPr>
          <w:sz w:val="28"/>
        </w:rPr>
        <w:t xml:space="preserve"> выполняется до тех пор, пока условное выражение и</w:t>
      </w:r>
      <w:r w:rsidRPr="00F57513">
        <w:rPr>
          <w:sz w:val="28"/>
        </w:rPr>
        <w:t>с</w:t>
      </w:r>
      <w:r w:rsidRPr="00F57513">
        <w:rPr>
          <w:sz w:val="28"/>
        </w:rPr>
        <w:t xml:space="preserve">тинно. В качестве примера использования цикла </w:t>
      </w:r>
      <w:proofErr w:type="spellStart"/>
      <w:r w:rsidRPr="00F57513">
        <w:rPr>
          <w:sz w:val="28"/>
        </w:rPr>
        <w:t>do-while</w:t>
      </w:r>
      <w:proofErr w:type="spellEnd"/>
      <w:r w:rsidRPr="00F57513">
        <w:rPr>
          <w:sz w:val="28"/>
        </w:rPr>
        <w:t xml:space="preserve"> можно привести след</w:t>
      </w:r>
      <w:r w:rsidRPr="00F57513">
        <w:rPr>
          <w:sz w:val="28"/>
        </w:rPr>
        <w:t>у</w:t>
      </w:r>
      <w:r w:rsidRPr="00F57513">
        <w:rPr>
          <w:sz w:val="28"/>
        </w:rPr>
        <w:t xml:space="preserve">ющую программу, </w:t>
      </w:r>
      <w:proofErr w:type="spellStart"/>
      <w:r w:rsidRPr="00F57513">
        <w:rPr>
          <w:sz w:val="28"/>
        </w:rPr>
        <w:t>расчитывающую</w:t>
      </w:r>
      <w:proofErr w:type="spellEnd"/>
      <w:r w:rsidRPr="00F57513">
        <w:rPr>
          <w:sz w:val="28"/>
        </w:rPr>
        <w:t xml:space="preserve"> факториал числа:</w:t>
      </w:r>
    </w:p>
    <w:p w:rsidR="001457E7" w:rsidRPr="001457E7" w:rsidRDefault="001457E7" w:rsidP="001457E7">
      <w:pPr>
        <w:spacing w:line="360" w:lineRule="auto"/>
        <w:ind w:firstLine="709"/>
        <w:jc w:val="center"/>
        <w:rPr>
          <w:b/>
          <w:sz w:val="28"/>
        </w:rPr>
      </w:pPr>
      <w:r w:rsidRPr="00374261">
        <w:rPr>
          <w:b/>
          <w:sz w:val="28"/>
        </w:rPr>
        <w:t>Практическая</w:t>
      </w:r>
      <w:r w:rsidRPr="001457E7">
        <w:rPr>
          <w:b/>
          <w:sz w:val="28"/>
        </w:rPr>
        <w:t xml:space="preserve"> </w:t>
      </w:r>
      <w:r w:rsidRPr="00374261">
        <w:rPr>
          <w:b/>
          <w:sz w:val="28"/>
        </w:rPr>
        <w:t>часть</w:t>
      </w:r>
    </w:p>
    <w:p w:rsidR="001457E7" w:rsidRPr="001457E7" w:rsidRDefault="001457E7" w:rsidP="001457E7">
      <w:pPr>
        <w:spacing w:line="360" w:lineRule="auto"/>
        <w:ind w:firstLine="709"/>
        <w:jc w:val="center"/>
        <w:rPr>
          <w:b/>
          <w:sz w:val="28"/>
        </w:rPr>
      </w:pPr>
    </w:p>
    <w:p w:rsidR="001457E7" w:rsidRPr="001457E7" w:rsidRDefault="001457E7" w:rsidP="00F575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Код</w:t>
      </w:r>
      <w:r w:rsidRPr="001457E7">
        <w:rPr>
          <w:sz w:val="28"/>
        </w:rPr>
        <w:t xml:space="preserve"> </w:t>
      </w:r>
      <w:r>
        <w:rPr>
          <w:sz w:val="28"/>
        </w:rPr>
        <w:t>программы</w:t>
      </w:r>
      <w:r w:rsidRPr="001457E7">
        <w:rPr>
          <w:sz w:val="28"/>
        </w:rPr>
        <w:t>:</w:t>
      </w:r>
    </w:p>
    <w:p w:rsidR="00F57513" w:rsidRPr="00113967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</w:rPr>
      </w:pP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113967">
        <w:rPr>
          <w:rFonts w:ascii="Consolas" w:hAnsi="Consolas" w:cs="Consolas"/>
          <w:sz w:val="19"/>
          <w:szCs w:val="19"/>
        </w:rPr>
        <w:t xml:space="preserve"> </w:t>
      </w:r>
      <w:r w:rsidRPr="00F57513">
        <w:rPr>
          <w:rFonts w:ascii="Consolas" w:hAnsi="Consolas" w:cs="Consolas"/>
          <w:sz w:val="19"/>
          <w:szCs w:val="19"/>
          <w:lang w:val="en-US"/>
        </w:rPr>
        <w:t>System</w:t>
      </w:r>
      <w:r w:rsidRPr="00113967">
        <w:rPr>
          <w:rFonts w:ascii="Consolas" w:hAnsi="Consolas" w:cs="Consolas"/>
          <w:sz w:val="19"/>
          <w:szCs w:val="19"/>
        </w:rPr>
        <w:t>;</w:t>
      </w:r>
    </w:p>
    <w:p w:rsidR="00F57513" w:rsidRPr="00113967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</w:rPr>
      </w:pP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TA_Lab_3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>{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</w:r>
      <w:r w:rsidRPr="00F575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static void Main(string[]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</w:r>
      <w:r w:rsidRPr="00F5751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</w:r>
      <w:r w:rsidRPr="00F5751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x = -7, y = -1, dx, R;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Zadanie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1");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Tablica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znachenij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funkcii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:");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    _______________");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   |   X   |   Y   |");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   |_______|_______|");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(dx = 1; x &lt; 18; x = x + dx)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(x &lt; -3)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y = 3;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if (-3 &lt;= x &amp;&amp; x &lt;= 3)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y = 3 -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9 -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((x), 2));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if (3 &lt; x &amp;&amp; x &lt; 6)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y = -2 * x + 9;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if (6 &lt;= x)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y = x - 9;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"   |" +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String.Format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("{0,4:0.#}", x) + "   |" +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String.Format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("{0,5:0.##}", y) + "  |");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   |_______|_______|");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Zadanie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2");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&lt;= 10;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++)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R=");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R =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x=");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Vvedite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у=");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((y &lt;=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((x + R) + (y - R), 2)) || (y &lt;= 0 &amp;&amp; y &gt;= -R &amp;&amp; x &gt;= 0 &amp;&amp; x &lt;= 2 * R))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Popadanie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Mimo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");   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Zadanie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3");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gx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, e = 1E-15;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"X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nachalnoe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: 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"X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konechnoe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: 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: ;");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gx</w:t>
      </w:r>
      <w:proofErr w:type="spellEnd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"\n   X         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Тейлор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N             Math");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new string('_', 55));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(x 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xn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; x &lt;=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; x +=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gx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(x) &lt;= 1)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n = 1,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-1, d = 1;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sum 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/ 2,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el = sum,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oldel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oldel</w:t>
      </w:r>
      <w:proofErr w:type="spellEnd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el;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el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/ d;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* el;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*= x * x;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++;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 = -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    d += 2;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} while (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el -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oldel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) &gt; e);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 xml:space="preserve">"{0,6:F3} {1,18:F15} {2,9} {3,18:F15}", x, sum, n,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 xml:space="preserve"> / 2 - </w:t>
      </w:r>
      <w:proofErr w:type="spellStart"/>
      <w:r w:rsidRPr="00F57513">
        <w:rPr>
          <w:rFonts w:ascii="Consolas" w:hAnsi="Consolas" w:cs="Consolas"/>
          <w:sz w:val="19"/>
          <w:szCs w:val="19"/>
          <w:lang w:val="en-US"/>
        </w:rPr>
        <w:t>Math.Atan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(x));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751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F57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7513">
        <w:rPr>
          <w:rFonts w:ascii="Consolas" w:hAnsi="Consolas" w:cs="Consolas"/>
          <w:sz w:val="19"/>
          <w:szCs w:val="19"/>
          <w:lang w:val="en-US"/>
        </w:rPr>
        <w:t>true);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</w:r>
      <w:r w:rsidRPr="00F57513">
        <w:rPr>
          <w:rFonts w:ascii="Consolas" w:hAnsi="Consolas" w:cs="Consolas"/>
          <w:sz w:val="19"/>
          <w:szCs w:val="19"/>
          <w:lang w:val="en-US"/>
        </w:rPr>
        <w:tab/>
      </w:r>
      <w:r w:rsidRPr="00F57513">
        <w:rPr>
          <w:rFonts w:ascii="Consolas" w:hAnsi="Consolas" w:cs="Consolas"/>
          <w:sz w:val="19"/>
          <w:szCs w:val="19"/>
          <w:lang w:val="en-US"/>
        </w:rPr>
        <w:tab/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</w:r>
      <w:r w:rsidRPr="00F57513">
        <w:rPr>
          <w:rFonts w:ascii="Consolas" w:hAnsi="Consolas" w:cs="Consolas"/>
          <w:sz w:val="19"/>
          <w:szCs w:val="19"/>
          <w:lang w:val="en-US"/>
        </w:rPr>
        <w:tab/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</w:r>
      <w:r w:rsidRPr="00F5751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7513" w:rsidRPr="00F57513" w:rsidRDefault="00F57513" w:rsidP="00F57513">
      <w:pPr>
        <w:spacing w:line="360" w:lineRule="auto"/>
        <w:ind w:left="-142"/>
        <w:jc w:val="both"/>
        <w:rPr>
          <w:rFonts w:ascii="Consolas" w:hAnsi="Consolas" w:cs="Consolas"/>
          <w:sz w:val="19"/>
          <w:szCs w:val="19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457E7" w:rsidRDefault="00F57513" w:rsidP="00F57513">
      <w:pPr>
        <w:spacing w:line="360" w:lineRule="auto"/>
        <w:ind w:left="-142"/>
        <w:jc w:val="center"/>
        <w:rPr>
          <w:sz w:val="28"/>
          <w:lang w:val="en-US"/>
        </w:rPr>
      </w:pPr>
      <w:r w:rsidRPr="00F57513">
        <w:rPr>
          <w:rFonts w:ascii="Consolas" w:hAnsi="Consolas" w:cs="Consolas"/>
          <w:sz w:val="19"/>
          <w:szCs w:val="19"/>
          <w:lang w:val="en-US"/>
        </w:rPr>
        <w:lastRenderedPageBreak/>
        <w:t>}</w:t>
      </w:r>
      <w:r w:rsidR="001457E7">
        <w:rPr>
          <w:noProof/>
          <w:sz w:val="28"/>
        </w:rPr>
        <w:drawing>
          <wp:inline distT="0" distB="0" distL="0" distR="0" wp14:anchorId="69E9B543" wp14:editId="45DBAE79">
            <wp:extent cx="4705350" cy="64579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7" w:rsidRPr="00F65F7E" w:rsidRDefault="001457E7" w:rsidP="001457E7">
      <w:pPr>
        <w:spacing w:line="360" w:lineRule="auto"/>
        <w:ind w:left="-142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52F2A40A" wp14:editId="418C005B">
            <wp:extent cx="3838575" cy="62960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7" w:rsidRDefault="001457E7" w:rsidP="001457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Блок-схема реализации программы</w:t>
      </w:r>
    </w:p>
    <w:p w:rsidR="001457E7" w:rsidRDefault="001457E7" w:rsidP="001457E7">
      <w:pPr>
        <w:rPr>
          <w:sz w:val="28"/>
        </w:rPr>
      </w:pPr>
      <w:r>
        <w:rPr>
          <w:sz w:val="28"/>
        </w:rPr>
        <w:br w:type="page"/>
      </w:r>
    </w:p>
    <w:p w:rsidR="001457E7" w:rsidRDefault="001457E7" w:rsidP="001457E7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2F66C0A" wp14:editId="329B9253">
            <wp:extent cx="1398586" cy="3332480"/>
            <wp:effectExtent l="0" t="0" r="0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586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55" w:rsidRPr="001149E9" w:rsidRDefault="00CE1255" w:rsidP="001457E7">
      <w:pPr>
        <w:spacing w:line="360" w:lineRule="auto"/>
        <w:jc w:val="center"/>
        <w:rPr>
          <w:sz w:val="28"/>
          <w:lang w:val="en-US"/>
        </w:rPr>
      </w:pPr>
    </w:p>
    <w:p w:rsidR="001457E7" w:rsidRDefault="001457E7" w:rsidP="001457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Пример выполнения программы</w:t>
      </w:r>
    </w:p>
    <w:p w:rsidR="001457E7" w:rsidRDefault="001457E7" w:rsidP="001457E7">
      <w:pPr>
        <w:spacing w:line="360" w:lineRule="auto"/>
        <w:ind w:firstLine="709"/>
        <w:jc w:val="both"/>
        <w:rPr>
          <w:sz w:val="28"/>
        </w:rPr>
      </w:pPr>
    </w:p>
    <w:p w:rsidR="001457E7" w:rsidRDefault="001457E7" w:rsidP="001457E7">
      <w:pPr>
        <w:rPr>
          <w:sz w:val="28"/>
        </w:rPr>
      </w:pPr>
      <w:r>
        <w:rPr>
          <w:b/>
          <w:sz w:val="28"/>
        </w:rPr>
        <w:t xml:space="preserve">Вывод: </w:t>
      </w:r>
      <w:r w:rsidRPr="006B6004">
        <w:rPr>
          <w:b/>
          <w:sz w:val="28"/>
        </w:rPr>
        <w:t xml:space="preserve"> </w:t>
      </w:r>
      <w:r>
        <w:rPr>
          <w:sz w:val="28"/>
        </w:rPr>
        <w:t>Получены навыки написания программ с</w:t>
      </w:r>
      <w:r w:rsidR="00CE1255" w:rsidRPr="00CE1255">
        <w:rPr>
          <w:sz w:val="28"/>
        </w:rPr>
        <w:t xml:space="preserve"> </w:t>
      </w:r>
      <w:r w:rsidR="00CE1255">
        <w:rPr>
          <w:sz w:val="28"/>
        </w:rPr>
        <w:t>организацией циклов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 xml:space="preserve">в среде программирования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Default="00B46645" w:rsidP="001457E7">
      <w:pPr>
        <w:rPr>
          <w:sz w:val="28"/>
        </w:rPr>
      </w:pPr>
    </w:p>
    <w:p w:rsidR="00B46645" w:rsidRPr="005E0E97" w:rsidRDefault="00F9623E" w:rsidP="00B46645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№4</w:t>
      </w:r>
    </w:p>
    <w:p w:rsidR="00B46645" w:rsidRPr="005E0E97" w:rsidRDefault="00B46645" w:rsidP="00B46645">
      <w:pPr>
        <w:spacing w:line="360" w:lineRule="auto"/>
        <w:ind w:left="374" w:right="204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Одномерные массивы</w:t>
      </w:r>
      <w:r w:rsidRPr="005E0E97">
        <w:rPr>
          <w:b/>
          <w:sz w:val="28"/>
          <w:szCs w:val="28"/>
        </w:rPr>
        <w:t>»</w:t>
      </w:r>
    </w:p>
    <w:p w:rsidR="00B46645" w:rsidRPr="005E0E97" w:rsidRDefault="00B46645" w:rsidP="00B4664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работать с одномерными массивами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4A467B" w:rsidRPr="004A467B" w:rsidRDefault="00B46645" w:rsidP="004A467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Pr="00A866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 7. </w:t>
      </w:r>
      <w:r w:rsidR="004A467B" w:rsidRPr="004A467B">
        <w:rPr>
          <w:sz w:val="28"/>
          <w:szCs w:val="28"/>
        </w:rPr>
        <w:t xml:space="preserve">В одномерном массиве, состоящем из </w:t>
      </w:r>
      <w:proofErr w:type="gramStart"/>
      <w:r w:rsidR="004A467B" w:rsidRPr="004A467B">
        <w:rPr>
          <w:sz w:val="28"/>
          <w:szCs w:val="28"/>
        </w:rPr>
        <w:t>п</w:t>
      </w:r>
      <w:proofErr w:type="gramEnd"/>
      <w:r w:rsidR="004A467B" w:rsidRPr="004A467B">
        <w:rPr>
          <w:sz w:val="28"/>
          <w:szCs w:val="28"/>
        </w:rPr>
        <w:t xml:space="preserve"> целочисленных элементов, вычислить: </w:t>
      </w:r>
    </w:p>
    <w:p w:rsidR="004A467B" w:rsidRPr="004A467B" w:rsidRDefault="004A467B" w:rsidP="004A467B">
      <w:pPr>
        <w:pStyle w:val="af3"/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 w:rsidRPr="004A467B">
        <w:rPr>
          <w:sz w:val="28"/>
          <w:szCs w:val="28"/>
        </w:rPr>
        <w:t xml:space="preserve">номер максимального элемента массива; </w:t>
      </w:r>
    </w:p>
    <w:p w:rsidR="004A467B" w:rsidRPr="004A467B" w:rsidRDefault="004A467B" w:rsidP="004A467B">
      <w:pPr>
        <w:pStyle w:val="af3"/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 w:rsidRPr="004A467B">
        <w:rPr>
          <w:sz w:val="28"/>
          <w:szCs w:val="28"/>
        </w:rPr>
        <w:t xml:space="preserve">произведение элементов массива, расположенных между первым и вторым нулевыми элементами. </w:t>
      </w:r>
    </w:p>
    <w:p w:rsidR="00B46645" w:rsidRPr="00944FF2" w:rsidRDefault="004A467B" w:rsidP="004A467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A467B">
        <w:rPr>
          <w:sz w:val="28"/>
          <w:szCs w:val="28"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</w:t>
      </w:r>
      <w:r w:rsidR="00B46645">
        <w:rPr>
          <w:sz w:val="28"/>
          <w:szCs w:val="28"/>
        </w:rPr>
        <w:t>.</w:t>
      </w:r>
    </w:p>
    <w:p w:rsidR="00B46645" w:rsidRDefault="00B46645" w:rsidP="00B46645">
      <w:pPr>
        <w:spacing w:line="360" w:lineRule="auto"/>
        <w:rPr>
          <w:b/>
          <w:sz w:val="28"/>
          <w:szCs w:val="28"/>
        </w:rPr>
      </w:pPr>
    </w:p>
    <w:p w:rsidR="00B46645" w:rsidRDefault="00B46645" w:rsidP="00B466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</w:p>
    <w:p w:rsidR="00B46645" w:rsidRDefault="00B46645" w:rsidP="00B466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>В C# массивы фактически являются объектами, а не только адресуемыми о</w:t>
      </w:r>
      <w:r w:rsidRPr="00685846">
        <w:rPr>
          <w:sz w:val="28"/>
          <w:szCs w:val="28"/>
        </w:rPr>
        <w:t>б</w:t>
      </w:r>
      <w:r w:rsidRPr="00685846">
        <w:rPr>
          <w:sz w:val="28"/>
          <w:szCs w:val="28"/>
        </w:rPr>
        <w:t xml:space="preserve">ластями непрерывной памяти, как в C и C++. </w:t>
      </w:r>
      <w:proofErr w:type="spellStart"/>
      <w:r w:rsidRPr="00685846">
        <w:rPr>
          <w:sz w:val="28"/>
          <w:szCs w:val="28"/>
        </w:rPr>
        <w:t>Array</w:t>
      </w:r>
      <w:proofErr w:type="spellEnd"/>
      <w:r w:rsidRPr="00685846">
        <w:rPr>
          <w:sz w:val="28"/>
          <w:szCs w:val="28"/>
        </w:rPr>
        <w:t xml:space="preserve"> является абстрактным базовым типом всех типов массивов. Можно использовать свойства и другие члены класса, которые имеет </w:t>
      </w:r>
      <w:proofErr w:type="spellStart"/>
      <w:r w:rsidRPr="00685846">
        <w:rPr>
          <w:sz w:val="28"/>
          <w:szCs w:val="28"/>
        </w:rPr>
        <w:t>Array</w:t>
      </w:r>
      <w:proofErr w:type="spellEnd"/>
      <w:r w:rsidRPr="00685846">
        <w:rPr>
          <w:sz w:val="28"/>
          <w:szCs w:val="28"/>
        </w:rPr>
        <w:t xml:space="preserve">. В примере используется свойство </w:t>
      </w:r>
      <w:proofErr w:type="spellStart"/>
      <w:r w:rsidRPr="00685846">
        <w:rPr>
          <w:sz w:val="28"/>
          <w:szCs w:val="28"/>
        </w:rPr>
        <w:t>Length</w:t>
      </w:r>
      <w:proofErr w:type="spellEnd"/>
      <w:r w:rsidRPr="00685846">
        <w:rPr>
          <w:sz w:val="28"/>
          <w:szCs w:val="28"/>
        </w:rPr>
        <w:t xml:space="preserve"> для получения дл</w:t>
      </w:r>
      <w:r w:rsidRPr="00685846">
        <w:rPr>
          <w:sz w:val="28"/>
          <w:szCs w:val="28"/>
        </w:rPr>
        <w:t>и</w:t>
      </w:r>
      <w:r w:rsidRPr="00685846">
        <w:rPr>
          <w:sz w:val="28"/>
          <w:szCs w:val="28"/>
        </w:rPr>
        <w:t xml:space="preserve">ны массива. В следующем коде длина массива </w:t>
      </w:r>
      <w:proofErr w:type="spellStart"/>
      <w:r w:rsidRPr="00685846">
        <w:rPr>
          <w:sz w:val="28"/>
          <w:szCs w:val="28"/>
        </w:rPr>
        <w:t>numbers</w:t>
      </w:r>
      <w:proofErr w:type="spellEnd"/>
      <w:r w:rsidRPr="00685846">
        <w:rPr>
          <w:sz w:val="28"/>
          <w:szCs w:val="28"/>
        </w:rPr>
        <w:t xml:space="preserve">, равная 5, присваивается переменной </w:t>
      </w:r>
      <w:proofErr w:type="spellStart"/>
      <w:r w:rsidRPr="00685846">
        <w:rPr>
          <w:sz w:val="28"/>
          <w:szCs w:val="28"/>
        </w:rPr>
        <w:t>lengthOfNumbers</w:t>
      </w:r>
      <w:proofErr w:type="spellEnd"/>
      <w:r w:rsidRPr="00685846">
        <w:rPr>
          <w:sz w:val="28"/>
          <w:szCs w:val="28"/>
        </w:rPr>
        <w:t>: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1736">
        <w:rPr>
          <w:sz w:val="28"/>
          <w:szCs w:val="28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numbers = { 1, 2, 3, 4, 5 };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proofErr w:type="gramEnd"/>
      <w:r w:rsidRPr="00685846">
        <w:rPr>
          <w:sz w:val="28"/>
          <w:szCs w:val="28"/>
          <w:lang w:val="en-US"/>
        </w:rPr>
        <w:t xml:space="preserve"> </w:t>
      </w:r>
      <w:proofErr w:type="spellStart"/>
      <w:r w:rsidRPr="00685846">
        <w:rPr>
          <w:sz w:val="28"/>
          <w:szCs w:val="28"/>
          <w:lang w:val="en-US"/>
        </w:rPr>
        <w:t>lengthOfNumbers</w:t>
      </w:r>
      <w:proofErr w:type="spellEnd"/>
      <w:r w:rsidRPr="00685846">
        <w:rPr>
          <w:sz w:val="28"/>
          <w:szCs w:val="28"/>
          <w:lang w:val="en-US"/>
        </w:rPr>
        <w:t xml:space="preserve"> = </w:t>
      </w:r>
      <w:proofErr w:type="spellStart"/>
      <w:r w:rsidRPr="00685846">
        <w:rPr>
          <w:sz w:val="28"/>
          <w:szCs w:val="28"/>
          <w:lang w:val="en-US"/>
        </w:rPr>
        <w:t>numbers.Length</w:t>
      </w:r>
      <w:proofErr w:type="spellEnd"/>
      <w:r w:rsidRPr="00685846">
        <w:rPr>
          <w:sz w:val="28"/>
          <w:szCs w:val="28"/>
          <w:lang w:val="en-US"/>
        </w:rPr>
        <w:t>;</w:t>
      </w:r>
    </w:p>
    <w:p w:rsidR="00B46645" w:rsidRDefault="00B46645" w:rsidP="00B46645">
      <w:pPr>
        <w:spacing w:line="360" w:lineRule="auto"/>
        <w:ind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 xml:space="preserve">Класс </w:t>
      </w:r>
      <w:proofErr w:type="spellStart"/>
      <w:r w:rsidRPr="00685846">
        <w:rPr>
          <w:sz w:val="28"/>
          <w:szCs w:val="28"/>
        </w:rPr>
        <w:t>Array</w:t>
      </w:r>
      <w:proofErr w:type="spellEnd"/>
      <w:r w:rsidRPr="00685846">
        <w:rPr>
          <w:sz w:val="28"/>
          <w:szCs w:val="28"/>
        </w:rPr>
        <w:t xml:space="preserve"> позволяет использовать много других полезных методов и свой</w:t>
      </w:r>
      <w:proofErr w:type="gramStart"/>
      <w:r w:rsidRPr="00685846">
        <w:rPr>
          <w:sz w:val="28"/>
          <w:szCs w:val="28"/>
        </w:rPr>
        <w:t>ств дл</w:t>
      </w:r>
      <w:proofErr w:type="gramEnd"/>
      <w:r w:rsidRPr="00685846">
        <w:rPr>
          <w:sz w:val="28"/>
          <w:szCs w:val="28"/>
        </w:rPr>
        <w:t>я выполнения сортировки, поиска и копирования массивов.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>Инициализация массива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>Массив можно инициализировать при объявлении. В этом случае специф</w:t>
      </w:r>
      <w:r w:rsidRPr="00685846">
        <w:rPr>
          <w:sz w:val="28"/>
          <w:szCs w:val="28"/>
        </w:rPr>
        <w:t>и</w:t>
      </w:r>
      <w:r w:rsidRPr="00685846">
        <w:rPr>
          <w:sz w:val="28"/>
          <w:szCs w:val="28"/>
        </w:rPr>
        <w:t>кация ранга не нужна, поскольку она уже предоставлена по числу элементов в списке инициализации. Примеры.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 xml:space="preserve">        </w:t>
      </w:r>
      <w:proofErr w:type="spellStart"/>
      <w:r w:rsidRPr="00685846">
        <w:rPr>
          <w:sz w:val="28"/>
          <w:szCs w:val="28"/>
        </w:rPr>
        <w:t>int</w:t>
      </w:r>
      <w:proofErr w:type="spellEnd"/>
      <w:r w:rsidRPr="00685846">
        <w:rPr>
          <w:sz w:val="28"/>
          <w:szCs w:val="28"/>
        </w:rPr>
        <w:t xml:space="preserve">[] array1 = </w:t>
      </w:r>
      <w:proofErr w:type="spellStart"/>
      <w:r w:rsidRPr="00685846">
        <w:rPr>
          <w:sz w:val="28"/>
          <w:szCs w:val="28"/>
        </w:rPr>
        <w:t>new</w:t>
      </w:r>
      <w:proofErr w:type="spellEnd"/>
      <w:r w:rsidRPr="00685846">
        <w:rPr>
          <w:sz w:val="28"/>
          <w:szCs w:val="28"/>
        </w:rPr>
        <w:t xml:space="preserve"> </w:t>
      </w:r>
      <w:proofErr w:type="spellStart"/>
      <w:r w:rsidRPr="00685846">
        <w:rPr>
          <w:sz w:val="28"/>
          <w:szCs w:val="28"/>
        </w:rPr>
        <w:t>int</w:t>
      </w:r>
      <w:proofErr w:type="spellEnd"/>
      <w:r w:rsidRPr="00685846">
        <w:rPr>
          <w:sz w:val="28"/>
          <w:szCs w:val="28"/>
        </w:rPr>
        <w:t xml:space="preserve">[] </w:t>
      </w:r>
      <w:proofErr w:type="gramStart"/>
      <w:r w:rsidRPr="00685846">
        <w:rPr>
          <w:sz w:val="28"/>
          <w:szCs w:val="28"/>
        </w:rPr>
        <w:t xml:space="preserve">{ </w:t>
      </w:r>
      <w:proofErr w:type="gramEnd"/>
      <w:r w:rsidRPr="00685846">
        <w:rPr>
          <w:sz w:val="28"/>
          <w:szCs w:val="28"/>
        </w:rPr>
        <w:t>1, 3, 5, 7, 9 };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lastRenderedPageBreak/>
        <w:t>Строковый массив можно инициализировать таким же образом. Ниже прив</w:t>
      </w:r>
      <w:r w:rsidRPr="00685846">
        <w:rPr>
          <w:sz w:val="28"/>
          <w:szCs w:val="28"/>
        </w:rPr>
        <w:t>е</w:t>
      </w:r>
      <w:r w:rsidRPr="00685846">
        <w:rPr>
          <w:sz w:val="28"/>
          <w:szCs w:val="28"/>
        </w:rPr>
        <w:t>дено объявление строкового массива, в котором каждый элемент инициализируе</w:t>
      </w:r>
      <w:r w:rsidRPr="00685846">
        <w:rPr>
          <w:sz w:val="28"/>
          <w:szCs w:val="28"/>
        </w:rPr>
        <w:t>т</w:t>
      </w:r>
      <w:r w:rsidRPr="00685846">
        <w:rPr>
          <w:sz w:val="28"/>
          <w:szCs w:val="28"/>
        </w:rPr>
        <w:t>ся названием дня: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1736">
        <w:rPr>
          <w:sz w:val="28"/>
          <w:szCs w:val="28"/>
        </w:rPr>
        <w:t xml:space="preserve">        </w:t>
      </w:r>
      <w:r w:rsidRPr="00685846">
        <w:rPr>
          <w:sz w:val="28"/>
          <w:szCs w:val="28"/>
          <w:lang w:val="en-US"/>
        </w:rPr>
        <w:t xml:space="preserve">string[] </w:t>
      </w:r>
      <w:proofErr w:type="spellStart"/>
      <w:r w:rsidRPr="00685846">
        <w:rPr>
          <w:sz w:val="28"/>
          <w:szCs w:val="28"/>
          <w:lang w:val="en-US"/>
        </w:rPr>
        <w:t>weekDays</w:t>
      </w:r>
      <w:proofErr w:type="spellEnd"/>
      <w:r w:rsidRPr="00685846">
        <w:rPr>
          <w:sz w:val="28"/>
          <w:szCs w:val="28"/>
          <w:lang w:val="en-US"/>
        </w:rPr>
        <w:t xml:space="preserve"> = { "Sun", "Mon", "Tue", "Wed", "Thu", "Fri", "Sat" };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>При инициализации массива при объявлении можно использовать следу</w:t>
      </w:r>
      <w:r w:rsidRPr="00685846">
        <w:rPr>
          <w:sz w:val="28"/>
          <w:szCs w:val="28"/>
        </w:rPr>
        <w:t>ю</w:t>
      </w:r>
      <w:r w:rsidRPr="00685846">
        <w:rPr>
          <w:sz w:val="28"/>
          <w:szCs w:val="28"/>
        </w:rPr>
        <w:t>щие сочетания клавиш: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1736">
        <w:rPr>
          <w:sz w:val="28"/>
          <w:szCs w:val="28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array2 = { 1, 3, 5, 7, 9 };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string[] weekDays2 = { "Sun", "Mon", "Tue", "Wed", "Thu", "Fri", "Sat" };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</w:rPr>
        <w:t>Можно объявить переменную массива без инициализации, но при присво</w:t>
      </w:r>
      <w:r w:rsidRPr="00685846">
        <w:rPr>
          <w:sz w:val="28"/>
          <w:szCs w:val="28"/>
        </w:rPr>
        <w:t>е</w:t>
      </w:r>
      <w:r w:rsidRPr="00685846">
        <w:rPr>
          <w:sz w:val="28"/>
          <w:szCs w:val="28"/>
        </w:rPr>
        <w:t xml:space="preserve">нии массива этой переменной нужно использовать оператор </w:t>
      </w:r>
      <w:proofErr w:type="spellStart"/>
      <w:r w:rsidRPr="00685846">
        <w:rPr>
          <w:sz w:val="28"/>
          <w:szCs w:val="28"/>
        </w:rPr>
        <w:t>new</w:t>
      </w:r>
      <w:proofErr w:type="spellEnd"/>
      <w:r w:rsidRPr="00685846">
        <w:rPr>
          <w:sz w:val="28"/>
          <w:szCs w:val="28"/>
        </w:rPr>
        <w:t>. Примеры</w:t>
      </w:r>
      <w:r w:rsidRPr="00685846">
        <w:rPr>
          <w:sz w:val="28"/>
          <w:szCs w:val="28"/>
          <w:lang w:val="en-US"/>
        </w:rPr>
        <w:t>.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array3;</w:t>
      </w:r>
    </w:p>
    <w:p w:rsidR="00B46645" w:rsidRPr="00685846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array3 = new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{ 1, 3, 5, 7, 9 };   // OK</w:t>
      </w:r>
    </w:p>
    <w:p w:rsidR="00B46645" w:rsidRPr="00B46645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//array3 = {1, 3, 5, 7, 9};   // Error</w:t>
      </w:r>
    </w:p>
    <w:p w:rsidR="00B46645" w:rsidRPr="00B46645" w:rsidRDefault="00B46645" w:rsidP="00B466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A467B" w:rsidRPr="004A467B" w:rsidRDefault="00B46645" w:rsidP="004A467B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374261">
        <w:rPr>
          <w:b/>
          <w:sz w:val="28"/>
        </w:rPr>
        <w:t>Практическая</w:t>
      </w:r>
      <w:r w:rsidRPr="00685846">
        <w:rPr>
          <w:b/>
          <w:sz w:val="28"/>
          <w:lang w:val="en-US"/>
        </w:rPr>
        <w:t xml:space="preserve"> </w:t>
      </w:r>
      <w:r w:rsidRPr="00374261">
        <w:rPr>
          <w:b/>
          <w:sz w:val="28"/>
        </w:rPr>
        <w:t>часть</w:t>
      </w:r>
    </w:p>
    <w:p w:rsidR="00B46645" w:rsidRPr="002C6046" w:rsidRDefault="002C6046" w:rsidP="002C6046">
      <w:pPr>
        <w:rPr>
          <w:sz w:val="28"/>
          <w:lang w:val="en-US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5628D2E" wp14:editId="10CEFA54">
            <wp:extent cx="1952625" cy="40862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335212B" wp14:editId="68465499">
            <wp:extent cx="2019300" cy="433387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45" w:rsidRDefault="002C6046" w:rsidP="00B4664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3686175" cy="40862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46" w:rsidRPr="002C6046" w:rsidRDefault="002C6046" w:rsidP="00B4664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372225" cy="35528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45" w:rsidRDefault="00B46645" w:rsidP="00B46645">
      <w:pPr>
        <w:rPr>
          <w:rFonts w:ascii="Consolas" w:hAnsi="Consolas" w:cs="Consolas"/>
          <w:sz w:val="19"/>
          <w:szCs w:val="19"/>
        </w:rPr>
      </w:pPr>
    </w:p>
    <w:p w:rsidR="00B46645" w:rsidRPr="00451D06" w:rsidRDefault="00B46645" w:rsidP="00B4664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реализации программы</w:t>
      </w:r>
    </w:p>
    <w:p w:rsidR="00B46645" w:rsidRPr="00113967" w:rsidRDefault="00B46645" w:rsidP="00B46645">
      <w:pPr>
        <w:rPr>
          <w:b/>
          <w:sz w:val="28"/>
        </w:rPr>
      </w:pPr>
      <w:r w:rsidRPr="009C1736">
        <w:rPr>
          <w:b/>
          <w:sz w:val="28"/>
        </w:rPr>
        <w:br w:type="page"/>
      </w:r>
    </w:p>
    <w:p w:rsidR="00B46645" w:rsidRPr="00B00ED8" w:rsidRDefault="00B46645" w:rsidP="00B466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Код программы</w:t>
      </w:r>
      <w:r w:rsidRPr="00E54969">
        <w:rPr>
          <w:sz w:val="28"/>
        </w:rPr>
        <w:t>: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Massive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long_array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11, MAX = 100, MIN = -100;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long_array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long_array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] = Rand(MAX, MIN);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150);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</w:t>
      </w:r>
      <w:r>
        <w:rPr>
          <w:rFonts w:ascii="Consolas" w:hAnsi="Consolas" w:cs="Consolas"/>
          <w:color w:val="A31515"/>
          <w:sz w:val="19"/>
          <w:szCs w:val="19"/>
        </w:rPr>
        <w:t>Содержание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_________________"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  ID |array[ID]|"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|_____|_________|"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id &lt;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long_array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; id++)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"{0,5:0.#}"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id) + 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"{0,9:0.##}"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array[id]) + 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|_____|_________|"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максимального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.IndexOf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array.Max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113967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396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firstZero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.IndexOf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(array, 0);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secondZero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.IndexOf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firstZero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, array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Skip(</w:t>
      </w:r>
      <w:proofErr w:type="spellStart"/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firstZero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Take(</w:t>
      </w:r>
      <w:proofErr w:type="spellStart"/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secondZero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firstZero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Aggregate(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(x, y) =&gt; x * y));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нулевых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id &lt; l; id++)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id % 2 * l / 2 + id / 2] = array[id];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_________________"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  ID |array[ID]|"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|_____|_________|"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id &lt;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long_array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id++) 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"{0,5:0.#}"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id) + 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"{0,9:0.##}"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[id]) + </w:t>
      </w:r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A31515"/>
          <w:sz w:val="19"/>
          <w:szCs w:val="19"/>
          <w:lang w:val="en-US"/>
        </w:rPr>
        <w:t>"     |_____|_________|"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proofErr w:type="spell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2B5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>(min, max);</w:t>
      </w:r>
    </w:p>
    <w:p w:rsidR="00A32B53" w:rsidRP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B53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645" w:rsidRDefault="00A32B53" w:rsidP="00A32B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45" w:rsidRPr="002C6046" w:rsidRDefault="00A32B53" w:rsidP="00B4664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209800" cy="492377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45" w:rsidRPr="00A32B53" w:rsidRDefault="00B46645" w:rsidP="00B4664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6645" w:rsidRPr="00451D06" w:rsidRDefault="00B46645" w:rsidP="00B4664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46645" w:rsidRDefault="00B46645" w:rsidP="00B4664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Пример выполнения программы</w:t>
      </w:r>
    </w:p>
    <w:p w:rsidR="00B46645" w:rsidRDefault="00B46645" w:rsidP="00B46645">
      <w:pPr>
        <w:spacing w:line="360" w:lineRule="auto"/>
        <w:ind w:firstLine="709"/>
        <w:jc w:val="both"/>
        <w:rPr>
          <w:sz w:val="28"/>
        </w:rPr>
      </w:pPr>
    </w:p>
    <w:p w:rsidR="00B46645" w:rsidRDefault="00B46645" w:rsidP="00B46645">
      <w:pPr>
        <w:spacing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</w:rPr>
        <w:t xml:space="preserve">Вывод: </w:t>
      </w:r>
      <w:r w:rsidRPr="006B6004">
        <w:rPr>
          <w:b/>
          <w:sz w:val="28"/>
        </w:rPr>
        <w:t xml:space="preserve"> </w:t>
      </w:r>
      <w:r>
        <w:rPr>
          <w:sz w:val="28"/>
        </w:rPr>
        <w:t xml:space="preserve">Изучена работа с одномерными массивами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>в среде пр</w:t>
      </w:r>
      <w:r>
        <w:rPr>
          <w:sz w:val="28"/>
        </w:rPr>
        <w:t>о</w:t>
      </w:r>
      <w:r>
        <w:rPr>
          <w:sz w:val="28"/>
        </w:rPr>
        <w:t xml:space="preserve">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A467B" w:rsidRPr="005E0E97" w:rsidRDefault="00F9623E" w:rsidP="004A467B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№5</w:t>
      </w:r>
    </w:p>
    <w:p w:rsidR="004A467B" w:rsidRPr="005E0E97" w:rsidRDefault="004A467B" w:rsidP="004A467B">
      <w:pPr>
        <w:spacing w:line="360" w:lineRule="auto"/>
        <w:ind w:left="374" w:right="204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Двумерные массивы</w:t>
      </w:r>
      <w:r w:rsidRPr="005E0E97">
        <w:rPr>
          <w:b/>
          <w:sz w:val="28"/>
          <w:szCs w:val="28"/>
        </w:rPr>
        <w:t>»</w:t>
      </w:r>
    </w:p>
    <w:p w:rsidR="004A467B" w:rsidRPr="005E0E97" w:rsidRDefault="004A467B" w:rsidP="004A467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работать с двумерными массивами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4A467B" w:rsidRPr="00944FF2" w:rsidRDefault="004A467B" w:rsidP="004A467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Pr="00A866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 </w:t>
      </w:r>
      <w:r w:rsidRPr="004A467B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4A467B">
        <w:rPr>
          <w:sz w:val="28"/>
          <w:szCs w:val="28"/>
        </w:rPr>
        <w:t xml:space="preserve">Для заданной матрицы размером 8x8 найти такие </w:t>
      </w:r>
      <w:proofErr w:type="gramStart"/>
      <w:r w:rsidRPr="004A467B">
        <w:rPr>
          <w:sz w:val="28"/>
          <w:szCs w:val="28"/>
        </w:rPr>
        <w:t>к</w:t>
      </w:r>
      <w:proofErr w:type="gramEnd"/>
      <w:r w:rsidRPr="004A467B">
        <w:rPr>
          <w:sz w:val="28"/>
          <w:szCs w:val="28"/>
        </w:rPr>
        <w:t>, при которых k-я строка матрицы совпадает с k-м столбцом. Найти сумму элементов в тех строках, которые содержат хотя бы один отрицательный элемент</w:t>
      </w:r>
      <w:r>
        <w:rPr>
          <w:sz w:val="28"/>
          <w:szCs w:val="28"/>
        </w:rPr>
        <w:t>.</w:t>
      </w:r>
    </w:p>
    <w:p w:rsidR="004A467B" w:rsidRDefault="004A467B" w:rsidP="004A467B">
      <w:pPr>
        <w:spacing w:line="360" w:lineRule="auto"/>
        <w:rPr>
          <w:b/>
          <w:sz w:val="28"/>
          <w:szCs w:val="28"/>
        </w:rPr>
      </w:pPr>
    </w:p>
    <w:p w:rsidR="004A467B" w:rsidRDefault="004A467B" w:rsidP="004A46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</w:p>
    <w:p w:rsidR="004A467B" w:rsidRPr="009C1736" w:rsidRDefault="004A467B" w:rsidP="004A467B">
      <w:pPr>
        <w:spacing w:line="360" w:lineRule="auto"/>
        <w:ind w:firstLine="709"/>
        <w:jc w:val="both"/>
        <w:rPr>
          <w:sz w:val="28"/>
          <w:szCs w:val="28"/>
        </w:rPr>
      </w:pPr>
      <w:r w:rsidRPr="003762D6">
        <w:rPr>
          <w:sz w:val="28"/>
          <w:szCs w:val="28"/>
        </w:rPr>
        <w:t>Двумерные массивы</w:t>
      </w:r>
    </w:p>
    <w:p w:rsidR="004A467B" w:rsidRDefault="004A467B" w:rsidP="004A467B">
      <w:pPr>
        <w:spacing w:line="360" w:lineRule="auto"/>
        <w:ind w:firstLine="709"/>
        <w:jc w:val="both"/>
        <w:rPr>
          <w:sz w:val="28"/>
          <w:szCs w:val="28"/>
        </w:rPr>
      </w:pPr>
      <w:r w:rsidRPr="009C1736">
        <w:rPr>
          <w:sz w:val="28"/>
          <w:szCs w:val="28"/>
        </w:rPr>
        <w:t>Простейшей формой многомерного массива является двумерный массив. Местоположение любого элемента в двумерном массиве обозначается двумя и</w:t>
      </w:r>
      <w:r w:rsidRPr="009C1736">
        <w:rPr>
          <w:sz w:val="28"/>
          <w:szCs w:val="28"/>
        </w:rPr>
        <w:t>н</w:t>
      </w:r>
      <w:r w:rsidRPr="009C1736">
        <w:rPr>
          <w:sz w:val="28"/>
          <w:szCs w:val="28"/>
        </w:rPr>
        <w:t>дексами. Такой массив можно представить в виде таблицы, на строки которой ук</w:t>
      </w:r>
      <w:r w:rsidRPr="009C1736">
        <w:rPr>
          <w:sz w:val="28"/>
          <w:szCs w:val="28"/>
        </w:rPr>
        <w:t>а</w:t>
      </w:r>
      <w:r w:rsidRPr="009C1736">
        <w:rPr>
          <w:sz w:val="28"/>
          <w:szCs w:val="28"/>
        </w:rPr>
        <w:t>зывает один индекс, а на столбцы — другой.</w:t>
      </w:r>
    </w:p>
    <w:p w:rsidR="004A467B" w:rsidRPr="009C1736" w:rsidRDefault="004A467B" w:rsidP="004A467B">
      <w:pPr>
        <w:spacing w:line="360" w:lineRule="auto"/>
        <w:ind w:firstLine="709"/>
        <w:jc w:val="both"/>
        <w:rPr>
          <w:sz w:val="28"/>
          <w:szCs w:val="28"/>
        </w:rPr>
      </w:pPr>
      <w:r w:rsidRPr="009C1736">
        <w:rPr>
          <w:sz w:val="28"/>
          <w:szCs w:val="28"/>
        </w:rPr>
        <w:t>// Объявляем двумерный массив</w:t>
      </w:r>
    </w:p>
    <w:p w:rsidR="004A467B" w:rsidRPr="004A467B" w:rsidRDefault="004A467B" w:rsidP="004A467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9C1736">
        <w:rPr>
          <w:sz w:val="28"/>
          <w:szCs w:val="28"/>
          <w:lang w:val="en-US"/>
        </w:rPr>
        <w:t>int</w:t>
      </w:r>
      <w:proofErr w:type="spellEnd"/>
      <w:r w:rsidRPr="004A467B">
        <w:rPr>
          <w:sz w:val="28"/>
          <w:szCs w:val="28"/>
        </w:rPr>
        <w:t>[</w:t>
      </w:r>
      <w:proofErr w:type="gramEnd"/>
      <w:r w:rsidRPr="004A467B">
        <w:rPr>
          <w:sz w:val="28"/>
          <w:szCs w:val="28"/>
        </w:rPr>
        <w:t xml:space="preserve">,] </w:t>
      </w:r>
      <w:proofErr w:type="spellStart"/>
      <w:r w:rsidRPr="009C1736">
        <w:rPr>
          <w:sz w:val="28"/>
          <w:szCs w:val="28"/>
          <w:lang w:val="en-US"/>
        </w:rPr>
        <w:t>myArr</w:t>
      </w:r>
      <w:proofErr w:type="spellEnd"/>
      <w:r w:rsidRPr="004A467B">
        <w:rPr>
          <w:sz w:val="28"/>
          <w:szCs w:val="28"/>
        </w:rPr>
        <w:t xml:space="preserve"> = </w:t>
      </w:r>
      <w:r w:rsidRPr="009C1736">
        <w:rPr>
          <w:sz w:val="28"/>
          <w:szCs w:val="28"/>
          <w:lang w:val="en-US"/>
        </w:rPr>
        <w:t>new</w:t>
      </w:r>
      <w:r w:rsidRPr="004A467B">
        <w:rPr>
          <w:sz w:val="28"/>
          <w:szCs w:val="28"/>
        </w:rPr>
        <w:t xml:space="preserve"> </w:t>
      </w:r>
      <w:proofErr w:type="spellStart"/>
      <w:r w:rsidRPr="009C1736">
        <w:rPr>
          <w:sz w:val="28"/>
          <w:szCs w:val="28"/>
          <w:lang w:val="en-US"/>
        </w:rPr>
        <w:t>int</w:t>
      </w:r>
      <w:proofErr w:type="spellEnd"/>
      <w:r w:rsidRPr="004A467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A467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A467B">
        <w:rPr>
          <w:sz w:val="28"/>
          <w:szCs w:val="28"/>
        </w:rPr>
        <w:t>]; //</w:t>
      </w:r>
      <w:r>
        <w:rPr>
          <w:sz w:val="28"/>
          <w:szCs w:val="28"/>
          <w:lang w:val="en-US"/>
        </w:rPr>
        <w:t>a</w:t>
      </w:r>
      <w:r w:rsidRPr="004A467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A467B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высота</w:t>
      </w:r>
      <w:r w:rsidRPr="004A467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A467B">
        <w:rPr>
          <w:sz w:val="28"/>
          <w:szCs w:val="28"/>
        </w:rPr>
        <w:t xml:space="preserve"> </w:t>
      </w:r>
      <w:r>
        <w:rPr>
          <w:sz w:val="28"/>
          <w:szCs w:val="28"/>
        </w:rPr>
        <w:t>ширина</w:t>
      </w:r>
      <w:r w:rsidRPr="004A467B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</w:t>
      </w:r>
    </w:p>
    <w:p w:rsidR="004A467B" w:rsidRPr="004A467B" w:rsidRDefault="004A467B" w:rsidP="004A467B">
      <w:pPr>
        <w:spacing w:line="360" w:lineRule="auto"/>
        <w:ind w:firstLine="709"/>
        <w:jc w:val="both"/>
        <w:rPr>
          <w:sz w:val="28"/>
          <w:szCs w:val="28"/>
        </w:rPr>
      </w:pPr>
    </w:p>
    <w:p w:rsidR="004A467B" w:rsidRDefault="004A467B" w:rsidP="004A467B">
      <w:pPr>
        <w:spacing w:line="360" w:lineRule="auto"/>
        <w:ind w:firstLine="709"/>
        <w:jc w:val="center"/>
        <w:rPr>
          <w:b/>
          <w:sz w:val="28"/>
        </w:rPr>
      </w:pPr>
      <w:r w:rsidRPr="00374261">
        <w:rPr>
          <w:b/>
          <w:sz w:val="28"/>
        </w:rPr>
        <w:t>Практическая</w:t>
      </w:r>
      <w:r w:rsidRPr="009C1736">
        <w:rPr>
          <w:b/>
          <w:sz w:val="28"/>
        </w:rPr>
        <w:t xml:space="preserve"> </w:t>
      </w:r>
      <w:r w:rsidRPr="00374261">
        <w:rPr>
          <w:b/>
          <w:sz w:val="28"/>
        </w:rPr>
        <w:t>часть</w:t>
      </w:r>
    </w:p>
    <w:p w:rsidR="004A467B" w:rsidRPr="00B00ED8" w:rsidRDefault="004A467B" w:rsidP="004A46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Код программы</w:t>
      </w:r>
      <w:r w:rsidRPr="00E54969">
        <w:rPr>
          <w:sz w:val="28"/>
        </w:rPr>
        <w:t>:</w:t>
      </w:r>
    </w:p>
    <w:p w:rsidR="004A467B" w:rsidRPr="00113967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139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13967">
        <w:rPr>
          <w:rFonts w:ascii="Consolas" w:hAnsi="Consolas" w:cs="Consolas"/>
          <w:color w:val="000000"/>
          <w:sz w:val="19"/>
          <w:szCs w:val="19"/>
        </w:rPr>
        <w:t>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TA5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matchKNumbers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Квадратная</w:t>
      </w:r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[8, 8];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(-8, 8);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Pr="00113967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3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"______"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"{0,5:0.#}"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, matrix[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, j]));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"|_____"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doesMatch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!= matrix[j,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doesMatch</w:t>
      </w:r>
      <w:proofErr w:type="spellEnd"/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doesMatch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matchKNumbers.Add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matchKNumbers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"k = {0}"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hasNegativeItem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, j] &lt; 0.0)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hasNegativeItem</w:t>
      </w:r>
      <w:proofErr w:type="spellEnd"/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hasNegativeItem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6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matrix[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4A467B" w:rsidRP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6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4A467B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A4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67B" w:rsidRPr="009C1736" w:rsidRDefault="004A467B" w:rsidP="004A467B">
      <w:pPr>
        <w:spacing w:line="360" w:lineRule="auto"/>
        <w:ind w:firstLine="709"/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67B" w:rsidRPr="009C1736" w:rsidRDefault="00F9623E" w:rsidP="004A467B">
      <w:pPr>
        <w:spacing w:line="36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372225" cy="3875405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467B" w:rsidRDefault="004A467B" w:rsidP="004A467B">
      <w:pPr>
        <w:rPr>
          <w:rFonts w:ascii="Consolas" w:hAnsi="Consolas" w:cs="Consolas"/>
          <w:sz w:val="19"/>
          <w:szCs w:val="19"/>
        </w:rPr>
      </w:pPr>
    </w:p>
    <w:p w:rsidR="004A467B" w:rsidRDefault="004A467B" w:rsidP="004A467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реализации программы</w:t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88C05B3" wp14:editId="7EC34B83">
            <wp:extent cx="5895974" cy="27241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01" cy="27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467B" w:rsidRDefault="004A467B" w:rsidP="004A46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467B" w:rsidRPr="00451D06" w:rsidRDefault="004A467B" w:rsidP="004A46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467B" w:rsidRDefault="004A467B" w:rsidP="004A467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Пример выполнения программы</w:t>
      </w:r>
    </w:p>
    <w:p w:rsidR="004A467B" w:rsidRDefault="004A467B" w:rsidP="004A467B">
      <w:pPr>
        <w:spacing w:line="360" w:lineRule="auto"/>
        <w:ind w:firstLine="709"/>
        <w:jc w:val="both"/>
        <w:rPr>
          <w:sz w:val="28"/>
        </w:rPr>
      </w:pPr>
    </w:p>
    <w:p w:rsidR="00B46645" w:rsidRPr="00113967" w:rsidRDefault="004A467B" w:rsidP="004A467B">
      <w:pPr>
        <w:rPr>
          <w:sz w:val="28"/>
        </w:rPr>
      </w:pPr>
      <w:r>
        <w:rPr>
          <w:b/>
          <w:sz w:val="28"/>
        </w:rPr>
        <w:t xml:space="preserve">Вывод: </w:t>
      </w:r>
      <w:r w:rsidRPr="006B6004">
        <w:rPr>
          <w:b/>
          <w:sz w:val="28"/>
        </w:rPr>
        <w:t xml:space="preserve"> </w:t>
      </w:r>
      <w:r>
        <w:rPr>
          <w:sz w:val="28"/>
        </w:rPr>
        <w:t xml:space="preserve">Изучена работа с двумерными массивами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>в среде программ</w:t>
      </w:r>
      <w:r>
        <w:rPr>
          <w:sz w:val="28"/>
        </w:rPr>
        <w:t>и</w:t>
      </w:r>
      <w:r>
        <w:rPr>
          <w:sz w:val="28"/>
        </w:rPr>
        <w:t xml:space="preserve">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57316C" w:rsidRPr="00113967" w:rsidRDefault="0057316C" w:rsidP="004A467B">
      <w:pPr>
        <w:rPr>
          <w:sz w:val="28"/>
        </w:rPr>
      </w:pPr>
    </w:p>
    <w:p w:rsidR="0057316C" w:rsidRPr="00113967" w:rsidRDefault="0057316C" w:rsidP="004A467B">
      <w:pPr>
        <w:rPr>
          <w:sz w:val="28"/>
        </w:rPr>
      </w:pPr>
    </w:p>
    <w:p w:rsidR="0057316C" w:rsidRPr="00113967" w:rsidRDefault="0057316C" w:rsidP="004A467B">
      <w:pPr>
        <w:rPr>
          <w:sz w:val="28"/>
        </w:rPr>
      </w:pPr>
    </w:p>
    <w:p w:rsidR="0057316C" w:rsidRPr="005E0E97" w:rsidRDefault="0057316C" w:rsidP="0057316C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№6</w:t>
      </w:r>
    </w:p>
    <w:p w:rsidR="0057316C" w:rsidRPr="005E0E97" w:rsidRDefault="0057316C" w:rsidP="0057316C">
      <w:pPr>
        <w:spacing w:line="360" w:lineRule="auto"/>
        <w:ind w:left="374" w:right="204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Строки»</w:t>
      </w:r>
    </w:p>
    <w:p w:rsidR="0057316C" w:rsidRPr="005E0E97" w:rsidRDefault="0057316C" w:rsidP="0057316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операторов строк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57316C" w:rsidRDefault="0057316C" w:rsidP="0057316C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Pr="00A8668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Написать программу, которая считывает английский текст из файла и выводит на экран слова текста, начинающиеся и оканчивающиеся на гласные буквы.</w:t>
      </w:r>
    </w:p>
    <w:p w:rsidR="0057316C" w:rsidRDefault="0057316C" w:rsidP="0057316C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0E5B">
        <w:rPr>
          <w:color w:val="000000" w:themeColor="text1"/>
          <w:sz w:val="28"/>
          <w:szCs w:val="28"/>
        </w:rPr>
        <w:t xml:space="preserve">C#  — это язык программирования, предназначенный для разработки самых разнообразных приложений, предназначенных для выполнения в среде .NET </w:t>
      </w:r>
      <w:proofErr w:type="spellStart"/>
      <w:r w:rsidRPr="00FB0E5B">
        <w:rPr>
          <w:color w:val="000000" w:themeColor="text1"/>
          <w:sz w:val="28"/>
          <w:szCs w:val="28"/>
        </w:rPr>
        <w:t>Framework</w:t>
      </w:r>
      <w:proofErr w:type="spellEnd"/>
      <w:r w:rsidRPr="00FB0E5B">
        <w:rPr>
          <w:color w:val="000000" w:themeColor="text1"/>
          <w:sz w:val="28"/>
          <w:szCs w:val="28"/>
        </w:rPr>
        <w:t>.</w:t>
      </w:r>
    </w:p>
    <w:p w:rsidR="0057316C" w:rsidRPr="00FB0E5B" w:rsidRDefault="0057316C" w:rsidP="0057316C">
      <w:pPr>
        <w:pStyle w:val="HTML"/>
        <w:spacing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E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случае </w:t>
      </w:r>
      <w:proofErr w:type="spellStart"/>
      <w:r w:rsidRPr="00FB0E5B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FB0E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подключает различные области имен:</w:t>
      </w:r>
    </w:p>
    <w:p w:rsidR="0057316C" w:rsidRPr="00FB0E5B" w:rsidRDefault="0057316C" w:rsidP="0057316C">
      <w:pPr>
        <w:pStyle w:val="HTML"/>
        <w:spacing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E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using</w:t>
      </w:r>
      <w:proofErr w:type="spellEnd"/>
      <w:r w:rsidRPr="00FB0E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E5B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FB0E5B">
        <w:rPr>
          <w:rFonts w:ascii="Times New Roman" w:hAnsi="Times New Roman" w:cs="Times New Roman"/>
          <w:color w:val="000000" w:themeColor="text1"/>
          <w:sz w:val="28"/>
          <w:szCs w:val="28"/>
        </w:rPr>
        <w:t>- область имен с системными базовыми классами.</w:t>
      </w:r>
    </w:p>
    <w:p w:rsidR="0057316C" w:rsidRPr="00FB0E5B" w:rsidRDefault="0057316C" w:rsidP="00573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top"/>
        <w:rPr>
          <w:rFonts w:eastAsia="Times New Roman"/>
          <w:color w:val="000000" w:themeColor="text1"/>
          <w:sz w:val="28"/>
          <w:szCs w:val="28"/>
          <w:lang w:val="en-US"/>
        </w:rPr>
      </w:pPr>
      <w:proofErr w:type="gramStart"/>
      <w:r w:rsidRPr="00FB0E5B">
        <w:rPr>
          <w:rFonts w:eastAsia="Times New Roman"/>
          <w:bCs/>
          <w:color w:val="000000" w:themeColor="text1"/>
          <w:sz w:val="28"/>
          <w:szCs w:val="28"/>
          <w:lang w:val="en-US"/>
        </w:rPr>
        <w:t>using</w:t>
      </w:r>
      <w:proofErr w:type="gramEnd"/>
      <w:r w:rsidRPr="00FB0E5B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E5B">
        <w:rPr>
          <w:rFonts w:eastAsia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r w:rsidRPr="00FB0E5B">
        <w:rPr>
          <w:rFonts w:eastAsia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FB0E5B">
        <w:rPr>
          <w:rFonts w:eastAsia="Times New Roman"/>
          <w:color w:val="000000" w:themeColor="text1"/>
          <w:sz w:val="28"/>
          <w:szCs w:val="28"/>
        </w:rPr>
        <w:t>дженерики</w:t>
      </w:r>
      <w:proofErr w:type="spellEnd"/>
      <w:r w:rsidRPr="00FB0E5B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Pr="00FB0E5B">
        <w:rPr>
          <w:rFonts w:eastAsia="Times New Roman"/>
          <w:color w:val="000000" w:themeColor="text1"/>
          <w:sz w:val="28"/>
          <w:szCs w:val="28"/>
        </w:rPr>
        <w:t>и</w:t>
      </w:r>
      <w:r w:rsidRPr="00FB0E5B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Pr="00FB0E5B">
        <w:rPr>
          <w:rFonts w:eastAsia="Times New Roman"/>
          <w:color w:val="000000" w:themeColor="text1"/>
          <w:sz w:val="28"/>
          <w:szCs w:val="28"/>
        </w:rPr>
        <w:t>коллекции</w:t>
      </w:r>
      <w:r w:rsidRPr="00FB0E5B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B0E5B">
        <w:rPr>
          <w:color w:val="000000" w:themeColor="text1"/>
          <w:sz w:val="28"/>
          <w:szCs w:val="28"/>
          <w:shd w:val="clear" w:color="auto" w:fill="FFFFFF"/>
        </w:rPr>
        <w:t>using</w:t>
      </w:r>
      <w:proofErr w:type="spellEnd"/>
      <w:r w:rsidRPr="00FB0E5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0E5B">
        <w:rPr>
          <w:color w:val="000000" w:themeColor="text1"/>
          <w:sz w:val="28"/>
          <w:szCs w:val="28"/>
          <w:shd w:val="clear" w:color="auto" w:fill="FFFFFF"/>
        </w:rPr>
        <w:t>System.Text</w:t>
      </w:r>
      <w:proofErr w:type="spellEnd"/>
      <w:r w:rsidRPr="00FB0E5B">
        <w:rPr>
          <w:color w:val="000000" w:themeColor="text1"/>
          <w:sz w:val="28"/>
          <w:szCs w:val="28"/>
          <w:shd w:val="clear" w:color="auto" w:fill="FFFFFF"/>
        </w:rPr>
        <w:t>- для работы с текстом.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B0E5B">
        <w:rPr>
          <w:rStyle w:val="selflink"/>
          <w:color w:val="000000" w:themeColor="text1"/>
          <w:sz w:val="28"/>
          <w:szCs w:val="28"/>
        </w:rPr>
        <w:t>System.Linq</w:t>
      </w:r>
      <w:proofErr w:type="spellEnd"/>
      <w:r w:rsidRPr="00FB0E5B">
        <w:rPr>
          <w:rStyle w:val="selflink"/>
          <w:color w:val="000000" w:themeColor="text1"/>
          <w:sz w:val="28"/>
          <w:szCs w:val="28"/>
        </w:rPr>
        <w:t>-</w:t>
      </w:r>
      <w:r w:rsidRPr="00FB0E5B">
        <w:rPr>
          <w:rStyle w:val="apple-converted-space"/>
          <w:color w:val="000000" w:themeColor="text1"/>
          <w:sz w:val="28"/>
          <w:szCs w:val="28"/>
        </w:rPr>
        <w:t> </w:t>
      </w:r>
      <w:r w:rsidRPr="00FB0E5B">
        <w:rPr>
          <w:color w:val="000000" w:themeColor="text1"/>
          <w:sz w:val="28"/>
          <w:szCs w:val="28"/>
        </w:rPr>
        <w:t>содержит классы и интерфейсы, которые поддерживают LINQ.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B0E5B">
        <w:rPr>
          <w:bCs/>
          <w:color w:val="000000" w:themeColor="text1"/>
          <w:sz w:val="28"/>
          <w:szCs w:val="28"/>
        </w:rPr>
        <w:t>System.Threading.Tasks</w:t>
      </w:r>
      <w:proofErr w:type="spellEnd"/>
      <w:r w:rsidRPr="00FB0E5B">
        <w:rPr>
          <w:bCs/>
          <w:color w:val="000000" w:themeColor="text1"/>
          <w:sz w:val="28"/>
          <w:szCs w:val="28"/>
        </w:rPr>
        <w:t>-</w:t>
      </w:r>
      <w:r w:rsidRPr="00FB0E5B">
        <w:rPr>
          <w:color w:val="000000" w:themeColor="text1"/>
          <w:sz w:val="28"/>
          <w:szCs w:val="28"/>
        </w:rPr>
        <w:t> пространство имен предоставляет типы, которые упрощают задачу написания параллельного и асинхронного кода.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FB0E5B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FB0E5B">
        <w:rPr>
          <w:color w:val="000000" w:themeColor="text1"/>
          <w:sz w:val="28"/>
          <w:szCs w:val="28"/>
        </w:rPr>
        <w:t xml:space="preserve"> </w:t>
      </w:r>
      <w:r w:rsidRPr="00FB0E5B">
        <w:rPr>
          <w:color w:val="000000" w:themeColor="text1"/>
          <w:sz w:val="28"/>
          <w:szCs w:val="28"/>
          <w:lang w:val="en-US"/>
        </w:rPr>
        <w:t>space</w:t>
      </w:r>
      <w:r w:rsidRPr="00FB0E5B">
        <w:rPr>
          <w:color w:val="000000" w:themeColor="text1"/>
          <w:sz w:val="28"/>
          <w:szCs w:val="28"/>
        </w:rPr>
        <w:t xml:space="preserve"> - пространство имен.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FB0E5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B0E5B">
        <w:rPr>
          <w:color w:val="000000" w:themeColor="text1"/>
          <w:sz w:val="28"/>
          <w:szCs w:val="28"/>
        </w:rPr>
        <w:t xml:space="preserve"> </w:t>
      </w:r>
      <w:r w:rsidRPr="00FB0E5B">
        <w:rPr>
          <w:color w:val="000000" w:themeColor="text1"/>
          <w:sz w:val="28"/>
          <w:szCs w:val="28"/>
          <w:lang w:val="en-US"/>
        </w:rPr>
        <w:t>void</w:t>
      </w:r>
      <w:r w:rsidRPr="00FB0E5B">
        <w:rPr>
          <w:color w:val="000000" w:themeColor="text1"/>
          <w:sz w:val="28"/>
          <w:szCs w:val="28"/>
        </w:rPr>
        <w:t xml:space="preserve"> </w:t>
      </w:r>
      <w:r w:rsidRPr="00FB0E5B">
        <w:rPr>
          <w:color w:val="000000" w:themeColor="text1"/>
          <w:sz w:val="28"/>
          <w:szCs w:val="28"/>
          <w:lang w:val="en-US"/>
        </w:rPr>
        <w:t>Main</w:t>
      </w:r>
      <w:r w:rsidRPr="00FB0E5B">
        <w:rPr>
          <w:color w:val="000000" w:themeColor="text1"/>
          <w:sz w:val="28"/>
          <w:szCs w:val="28"/>
        </w:rPr>
        <w:t xml:space="preserve">() </w:t>
      </w:r>
      <w:r w:rsidRPr="00FB0E5B">
        <w:rPr>
          <w:color w:val="000000" w:themeColor="text1"/>
          <w:sz w:val="28"/>
          <w:szCs w:val="28"/>
          <w:shd w:val="clear" w:color="auto" w:fill="FFFFFF"/>
        </w:rPr>
        <w:t>статик говорит, что майн - локальная функция для .</w:t>
      </w:r>
      <w:proofErr w:type="spellStart"/>
      <w:r w:rsidRPr="00FB0E5B">
        <w:rPr>
          <w:color w:val="000000" w:themeColor="text1"/>
          <w:sz w:val="28"/>
          <w:szCs w:val="28"/>
          <w:shd w:val="clear" w:color="auto" w:fill="FFFFFF"/>
        </w:rPr>
        <w:t>cpp</w:t>
      </w:r>
      <w:proofErr w:type="spellEnd"/>
      <w:r w:rsidRPr="00FB0E5B">
        <w:rPr>
          <w:color w:val="000000" w:themeColor="text1"/>
          <w:sz w:val="28"/>
          <w:szCs w:val="28"/>
          <w:shd w:val="clear" w:color="auto" w:fill="FFFFFF"/>
        </w:rPr>
        <w:t xml:space="preserve"> файла и вне файла к ней получить доступ просто так не получится. В скобках пишутся аргументы функции.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B0E5B">
        <w:rPr>
          <w:color w:val="000000" w:themeColor="text1"/>
          <w:sz w:val="28"/>
          <w:szCs w:val="28"/>
        </w:rPr>
        <w:t>Double</w:t>
      </w:r>
      <w:proofErr w:type="spellEnd"/>
      <w:r w:rsidRPr="00FB0E5B">
        <w:rPr>
          <w:color w:val="000000" w:themeColor="text1"/>
          <w:sz w:val="28"/>
          <w:szCs w:val="28"/>
        </w:rPr>
        <w:t>-</w:t>
      </w:r>
      <w:r w:rsidRPr="00FB0E5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>
        <w:rPr>
          <w:color w:val="000000" w:themeColor="text1"/>
          <w:sz w:val="28"/>
          <w:szCs w:val="28"/>
          <w:shd w:val="clear" w:color="auto" w:fill="FFFFFF"/>
        </w:rPr>
        <w:t>О</w:t>
      </w:r>
      <w:r w:rsidRPr="00FB0E5B">
        <w:rPr>
          <w:color w:val="000000" w:themeColor="text1"/>
          <w:sz w:val="28"/>
          <w:szCs w:val="28"/>
          <w:shd w:val="clear" w:color="auto" w:fill="FFFFFF"/>
        </w:rPr>
        <w:t>бозначает простой тип, используемый для хранения 64-разрядных значений с плавающей запятой.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B0E5B">
        <w:rPr>
          <w:color w:val="000000" w:themeColor="text1"/>
          <w:sz w:val="28"/>
          <w:szCs w:val="28"/>
          <w:shd w:val="clear" w:color="auto" w:fill="FFFFFF"/>
          <w:lang w:val="en-US"/>
        </w:rPr>
        <w:t>Console</w:t>
      </w:r>
      <w:r w:rsidRPr="00FB0E5B">
        <w:rPr>
          <w:color w:val="000000" w:themeColor="text1"/>
          <w:sz w:val="28"/>
          <w:szCs w:val="28"/>
          <w:shd w:val="clear" w:color="auto" w:fill="FFFFFF"/>
        </w:rPr>
        <w:t>.</w:t>
      </w:r>
      <w:r w:rsidRPr="00FB0E5B">
        <w:rPr>
          <w:color w:val="000000" w:themeColor="text1"/>
          <w:sz w:val="28"/>
          <w:szCs w:val="28"/>
          <w:shd w:val="clear" w:color="auto" w:fill="FFFFFF"/>
          <w:lang w:val="en-US"/>
        </w:rPr>
        <w:t>Write</w:t>
      </w:r>
      <w:r w:rsidRPr="00FB0E5B">
        <w:rPr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FB0E5B">
        <w:rPr>
          <w:rStyle w:val="sentence"/>
          <w:color w:val="000000" w:themeColor="text1"/>
          <w:sz w:val="28"/>
          <w:szCs w:val="28"/>
        </w:rPr>
        <w:t>Записывает текстовое представление заданного значения или значений в стандартный выходной поток.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FB0E5B">
        <w:rPr>
          <w:color w:val="000000" w:themeColor="text1"/>
          <w:sz w:val="28"/>
          <w:szCs w:val="28"/>
          <w:shd w:val="clear" w:color="auto" w:fill="FFFFFF"/>
          <w:lang w:val="en-US"/>
        </w:rPr>
        <w:t>Console</w:t>
      </w:r>
      <w:r w:rsidRPr="00FB0E5B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FB0E5B">
        <w:rPr>
          <w:color w:val="000000" w:themeColor="text1"/>
          <w:sz w:val="28"/>
          <w:szCs w:val="28"/>
          <w:shd w:val="clear" w:color="auto" w:fill="FFFFFF"/>
          <w:lang w:val="en-US"/>
        </w:rPr>
        <w:t>WriteLine</w:t>
      </w:r>
      <w:proofErr w:type="spellEnd"/>
      <w:r w:rsidRPr="00FB0E5B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FB0E5B">
        <w:rPr>
          <w:rStyle w:val="sentence"/>
          <w:color w:val="000000" w:themeColor="text1"/>
          <w:sz w:val="28"/>
          <w:szCs w:val="28"/>
        </w:rPr>
        <w:t>Записывает текущий признак конца строки в стандартный выходной поток.</w:t>
      </w:r>
      <w:proofErr w:type="gramEnd"/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rStyle w:val="sentence"/>
          <w:color w:val="000000" w:themeColor="text1"/>
          <w:sz w:val="28"/>
          <w:szCs w:val="28"/>
        </w:rPr>
      </w:pPr>
      <w:proofErr w:type="gramStart"/>
      <w:r w:rsidRPr="00FB0E5B">
        <w:rPr>
          <w:color w:val="000000" w:themeColor="text1"/>
          <w:sz w:val="28"/>
          <w:szCs w:val="28"/>
          <w:shd w:val="clear" w:color="auto" w:fill="FFFFFF"/>
          <w:lang w:val="en-US"/>
        </w:rPr>
        <w:t>Console</w:t>
      </w:r>
      <w:r w:rsidRPr="00FB0E5B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FB0E5B">
        <w:rPr>
          <w:color w:val="000000" w:themeColor="text1"/>
          <w:sz w:val="28"/>
          <w:szCs w:val="28"/>
          <w:shd w:val="clear" w:color="auto" w:fill="FFFFFF"/>
          <w:lang w:val="en-US"/>
        </w:rPr>
        <w:t>ReadLine</w:t>
      </w:r>
      <w:proofErr w:type="spellEnd"/>
      <w:r w:rsidRPr="00FB0E5B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FB0E5B">
        <w:rPr>
          <w:rStyle w:val="sentence"/>
          <w:color w:val="000000" w:themeColor="text1"/>
          <w:sz w:val="28"/>
          <w:szCs w:val="28"/>
        </w:rPr>
        <w:t>Считывает следующую строку символов из стандартного входного потока.</w:t>
      </w:r>
      <w:proofErr w:type="gramEnd"/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rStyle w:val="sentence"/>
          <w:color w:val="000000" w:themeColor="text1"/>
          <w:sz w:val="28"/>
          <w:szCs w:val="28"/>
        </w:rPr>
      </w:pPr>
      <w:r w:rsidRPr="00FB0E5B">
        <w:rPr>
          <w:rStyle w:val="sentence"/>
          <w:color w:val="000000" w:themeColor="text1"/>
          <w:sz w:val="28"/>
          <w:szCs w:val="28"/>
        </w:rPr>
        <w:lastRenderedPageBreak/>
        <w:t xml:space="preserve">Класс </w:t>
      </w:r>
      <w:r w:rsidRPr="00FB0E5B">
        <w:rPr>
          <w:rStyle w:val="sentence"/>
          <w:color w:val="000000" w:themeColor="text1"/>
          <w:sz w:val="28"/>
          <w:szCs w:val="28"/>
          <w:lang w:val="en-US"/>
        </w:rPr>
        <w:t>Convert</w:t>
      </w:r>
      <w:r w:rsidRPr="00FB0E5B">
        <w:rPr>
          <w:rStyle w:val="sentence"/>
          <w:color w:val="000000" w:themeColor="text1"/>
          <w:sz w:val="28"/>
          <w:szCs w:val="28"/>
        </w:rPr>
        <w:t>- Преобразует значение одного базового типа данных к другому базовому типу данных.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rStyle w:val="sentence"/>
          <w:color w:val="000000" w:themeColor="text1"/>
          <w:sz w:val="28"/>
          <w:szCs w:val="28"/>
        </w:rPr>
      </w:pPr>
      <w:proofErr w:type="gramStart"/>
      <w:r w:rsidRPr="00FB0E5B">
        <w:rPr>
          <w:rStyle w:val="sentence"/>
          <w:color w:val="000000" w:themeColor="text1"/>
          <w:sz w:val="28"/>
          <w:szCs w:val="28"/>
          <w:lang w:val="en-US"/>
        </w:rPr>
        <w:t>Convert</w:t>
      </w:r>
      <w:r w:rsidRPr="00FB0E5B">
        <w:rPr>
          <w:rStyle w:val="sentence"/>
          <w:color w:val="000000" w:themeColor="text1"/>
          <w:sz w:val="28"/>
          <w:szCs w:val="28"/>
        </w:rPr>
        <w:t>.</w:t>
      </w:r>
      <w:proofErr w:type="spellStart"/>
      <w:r w:rsidRPr="00FB0E5B">
        <w:rPr>
          <w:rStyle w:val="sentence"/>
          <w:color w:val="000000" w:themeColor="text1"/>
          <w:sz w:val="28"/>
          <w:szCs w:val="28"/>
          <w:lang w:val="en-US"/>
        </w:rPr>
        <w:t>ToDouble</w:t>
      </w:r>
      <w:proofErr w:type="spellEnd"/>
      <w:r w:rsidRPr="00FB0E5B">
        <w:rPr>
          <w:rStyle w:val="sentence"/>
          <w:color w:val="000000" w:themeColor="text1"/>
          <w:sz w:val="28"/>
          <w:szCs w:val="28"/>
        </w:rPr>
        <w:t>- Преобразует заданное строковое представление числа в эквивалентное число с плавающей запятой двойной точности.</w:t>
      </w:r>
      <w:proofErr w:type="gramEnd"/>
    </w:p>
    <w:p w:rsidR="0057316C" w:rsidRPr="00FB0E5B" w:rsidRDefault="0057316C" w:rsidP="0057316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0E5B">
        <w:rPr>
          <w:color w:val="000000" w:themeColor="text1"/>
          <w:sz w:val="28"/>
          <w:szCs w:val="28"/>
        </w:rPr>
        <w:t xml:space="preserve">Конструкция </w:t>
      </w:r>
      <w:proofErr w:type="spellStart"/>
      <w:r w:rsidRPr="00FB0E5B">
        <w:rPr>
          <w:color w:val="000000" w:themeColor="text1"/>
          <w:sz w:val="28"/>
          <w:szCs w:val="28"/>
        </w:rPr>
        <w:t>if</w:t>
      </w:r>
      <w:proofErr w:type="spellEnd"/>
      <w:r w:rsidRPr="00FB0E5B">
        <w:rPr>
          <w:color w:val="000000" w:themeColor="text1"/>
          <w:sz w:val="28"/>
          <w:szCs w:val="28"/>
        </w:rPr>
        <w:t>/</w:t>
      </w:r>
      <w:proofErr w:type="spellStart"/>
      <w:r w:rsidRPr="00FB0E5B">
        <w:rPr>
          <w:color w:val="000000" w:themeColor="text1"/>
          <w:sz w:val="28"/>
          <w:szCs w:val="28"/>
        </w:rPr>
        <w:t>else</w:t>
      </w:r>
      <w:proofErr w:type="spellEnd"/>
      <w:r w:rsidRPr="00FB0E5B">
        <w:rPr>
          <w:color w:val="000000" w:themeColor="text1"/>
          <w:sz w:val="28"/>
          <w:szCs w:val="28"/>
        </w:rPr>
        <w:t xml:space="preserve"> проверяет истинность некоторого условия и в зависим</w:t>
      </w:r>
      <w:r w:rsidRPr="00FB0E5B">
        <w:rPr>
          <w:color w:val="000000" w:themeColor="text1"/>
          <w:sz w:val="28"/>
          <w:szCs w:val="28"/>
        </w:rPr>
        <w:t>о</w:t>
      </w:r>
      <w:r w:rsidRPr="00FB0E5B">
        <w:rPr>
          <w:color w:val="000000" w:themeColor="text1"/>
          <w:sz w:val="28"/>
          <w:szCs w:val="28"/>
        </w:rPr>
        <w:t>сти от результатов проверки выполняет определенный код.</w:t>
      </w:r>
      <w:r w:rsidRPr="00FB0E5B">
        <w:rPr>
          <w:rFonts w:ascii="Verdana" w:hAnsi="Verdana"/>
          <w:color w:val="000000" w:themeColor="text1"/>
          <w:shd w:val="clear" w:color="auto" w:fill="F7F7FA"/>
        </w:rPr>
        <w:t xml:space="preserve"> </w:t>
      </w:r>
      <w:r w:rsidRPr="00FB0E5B">
        <w:rPr>
          <w:color w:val="000000" w:themeColor="text1"/>
          <w:sz w:val="28"/>
          <w:szCs w:val="28"/>
        </w:rPr>
        <w:t>После ключевого сл</w:t>
      </w:r>
      <w:r w:rsidRPr="00FB0E5B">
        <w:rPr>
          <w:color w:val="000000" w:themeColor="text1"/>
          <w:sz w:val="28"/>
          <w:szCs w:val="28"/>
        </w:rPr>
        <w:t>о</w:t>
      </w:r>
      <w:r w:rsidRPr="00FB0E5B">
        <w:rPr>
          <w:color w:val="000000" w:themeColor="text1"/>
          <w:sz w:val="28"/>
          <w:szCs w:val="28"/>
        </w:rPr>
        <w:t>ва </w:t>
      </w:r>
      <w:proofErr w:type="spellStart"/>
      <w:r w:rsidRPr="00FB0E5B">
        <w:rPr>
          <w:color w:val="000000" w:themeColor="text1"/>
          <w:sz w:val="28"/>
          <w:szCs w:val="28"/>
        </w:rPr>
        <w:t>if</w:t>
      </w:r>
      <w:proofErr w:type="spellEnd"/>
      <w:r w:rsidRPr="00FB0E5B">
        <w:rPr>
          <w:color w:val="000000" w:themeColor="text1"/>
          <w:sz w:val="28"/>
          <w:szCs w:val="28"/>
        </w:rPr>
        <w:t> ставится условие. И если это условие выполняется, то срабатывает код, кот</w:t>
      </w:r>
      <w:r w:rsidRPr="00FB0E5B">
        <w:rPr>
          <w:color w:val="000000" w:themeColor="text1"/>
          <w:sz w:val="28"/>
          <w:szCs w:val="28"/>
        </w:rPr>
        <w:t>о</w:t>
      </w:r>
      <w:r w:rsidRPr="00FB0E5B">
        <w:rPr>
          <w:color w:val="000000" w:themeColor="text1"/>
          <w:sz w:val="28"/>
          <w:szCs w:val="28"/>
        </w:rPr>
        <w:t xml:space="preserve">рый помещен далее в блоке </w:t>
      </w:r>
      <w:proofErr w:type="spellStart"/>
      <w:r w:rsidRPr="00FB0E5B">
        <w:rPr>
          <w:color w:val="000000" w:themeColor="text1"/>
          <w:sz w:val="28"/>
          <w:szCs w:val="28"/>
        </w:rPr>
        <w:t>if</w:t>
      </w:r>
      <w:proofErr w:type="spellEnd"/>
      <w:r w:rsidRPr="00FB0E5B">
        <w:rPr>
          <w:color w:val="000000" w:themeColor="text1"/>
          <w:sz w:val="28"/>
          <w:szCs w:val="28"/>
        </w:rPr>
        <w:t xml:space="preserve"> после фигурных скобок. 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rStyle w:val="sentence"/>
          <w:color w:val="000000" w:themeColor="text1"/>
          <w:sz w:val="28"/>
          <w:szCs w:val="28"/>
        </w:rPr>
      </w:pPr>
      <w:r w:rsidRPr="00FB0E5B">
        <w:rPr>
          <w:rStyle w:val="sentence"/>
          <w:color w:val="000000" w:themeColor="text1"/>
          <w:sz w:val="28"/>
          <w:szCs w:val="28"/>
        </w:rPr>
        <w:t xml:space="preserve">Класс </w:t>
      </w:r>
      <w:r w:rsidRPr="00FB0E5B">
        <w:rPr>
          <w:rStyle w:val="sentence"/>
          <w:color w:val="000000" w:themeColor="text1"/>
          <w:sz w:val="28"/>
          <w:szCs w:val="28"/>
          <w:lang w:val="en-US"/>
        </w:rPr>
        <w:t>Math</w:t>
      </w:r>
      <w:r w:rsidRPr="00FB0E5B">
        <w:rPr>
          <w:rStyle w:val="sentence"/>
          <w:color w:val="000000" w:themeColor="text1"/>
          <w:sz w:val="28"/>
          <w:szCs w:val="28"/>
        </w:rPr>
        <w:t>- Предоставляет константы и статические методы для тригонометрических, логарифмических и иных общих математических функций.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FB0E5B">
        <w:rPr>
          <w:rStyle w:val="sentence"/>
          <w:color w:val="000000" w:themeColor="text1"/>
          <w:sz w:val="28"/>
          <w:szCs w:val="28"/>
          <w:lang w:val="en-US"/>
        </w:rPr>
        <w:t>Math</w:t>
      </w:r>
      <w:r w:rsidRPr="00FB0E5B">
        <w:rPr>
          <w:rStyle w:val="sentence"/>
          <w:color w:val="000000" w:themeColor="text1"/>
          <w:sz w:val="28"/>
          <w:szCs w:val="28"/>
        </w:rPr>
        <w:t>.</w:t>
      </w:r>
      <w:r w:rsidRPr="00FB0E5B">
        <w:rPr>
          <w:noProof/>
          <w:color w:val="000000" w:themeColor="text1"/>
          <w:sz w:val="28"/>
          <w:szCs w:val="28"/>
          <w:lang w:val="en-US"/>
        </w:rPr>
        <w:t>PI</w:t>
      </w:r>
      <w:r w:rsidRPr="00FB0E5B">
        <w:rPr>
          <w:rStyle w:val="sentence"/>
          <w:color w:val="000000" w:themeColor="text1"/>
          <w:sz w:val="28"/>
          <w:szCs w:val="28"/>
        </w:rPr>
        <w:t xml:space="preserve">- </w:t>
      </w:r>
      <w:r w:rsidRPr="00FB0E5B">
        <w:rPr>
          <w:color w:val="000000" w:themeColor="text1"/>
          <w:sz w:val="28"/>
          <w:szCs w:val="28"/>
        </w:rPr>
        <w:t>Представляет отношение длины окружности к ее диаметру, определяемое константой</w:t>
      </w:r>
      <w:r w:rsidRPr="00FB0E5B">
        <w:rPr>
          <w:rStyle w:val="apple-converted-space"/>
          <w:color w:val="000000" w:themeColor="text1"/>
          <w:sz w:val="28"/>
          <w:szCs w:val="28"/>
        </w:rPr>
        <w:t> </w:t>
      </w:r>
      <w:r w:rsidRPr="00FB0E5B">
        <w:rPr>
          <w:rStyle w:val="aff3"/>
          <w:color w:val="000000" w:themeColor="text1"/>
          <w:sz w:val="28"/>
          <w:szCs w:val="28"/>
        </w:rPr>
        <w:t>π</w:t>
      </w:r>
      <w:r w:rsidRPr="00FB0E5B">
        <w:rPr>
          <w:color w:val="000000" w:themeColor="text1"/>
          <w:sz w:val="28"/>
          <w:szCs w:val="28"/>
        </w:rPr>
        <w:t>.</w:t>
      </w:r>
      <w:proofErr w:type="gramEnd"/>
    </w:p>
    <w:p w:rsidR="0057316C" w:rsidRPr="00FB0E5B" w:rsidRDefault="0057316C" w:rsidP="0057316C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  <w:u w:val="none"/>
        </w:rPr>
      </w:pPr>
      <w:proofErr w:type="spellStart"/>
      <w:r w:rsidRPr="00FB0E5B">
        <w:rPr>
          <w:b w:val="0"/>
          <w:bCs/>
          <w:color w:val="000000" w:themeColor="text1"/>
          <w:sz w:val="28"/>
          <w:szCs w:val="28"/>
          <w:u w:val="none"/>
        </w:rPr>
        <w:t>Math.Sqrt</w:t>
      </w:r>
      <w:proofErr w:type="spellEnd"/>
      <w:r w:rsidRPr="00FB0E5B">
        <w:rPr>
          <w:b w:val="0"/>
          <w:bCs/>
          <w:color w:val="000000" w:themeColor="text1"/>
          <w:sz w:val="28"/>
          <w:szCs w:val="28"/>
          <w:u w:val="none"/>
        </w:rPr>
        <w:t xml:space="preserve">- </w:t>
      </w:r>
      <w:r w:rsidRPr="00FB0E5B">
        <w:rPr>
          <w:b w:val="0"/>
          <w:color w:val="000000" w:themeColor="text1"/>
          <w:sz w:val="28"/>
          <w:szCs w:val="28"/>
          <w:u w:val="none"/>
        </w:rPr>
        <w:t>Возвращает квадратный корень из указанного числа.</w:t>
      </w:r>
    </w:p>
    <w:p w:rsidR="0057316C" w:rsidRPr="00FB0E5B" w:rsidRDefault="0057316C" w:rsidP="0057316C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  <w:u w:val="none"/>
        </w:rPr>
      </w:pPr>
      <w:proofErr w:type="spellStart"/>
      <w:r w:rsidRPr="00FB0E5B">
        <w:rPr>
          <w:b w:val="0"/>
          <w:bCs/>
          <w:color w:val="000000" w:themeColor="text1"/>
          <w:sz w:val="28"/>
          <w:szCs w:val="28"/>
          <w:u w:val="none"/>
        </w:rPr>
        <w:t>Math.Sin</w:t>
      </w:r>
      <w:proofErr w:type="spellEnd"/>
      <w:r w:rsidRPr="00FB0E5B">
        <w:rPr>
          <w:b w:val="0"/>
          <w:bCs/>
          <w:color w:val="000000" w:themeColor="text1"/>
          <w:sz w:val="28"/>
          <w:szCs w:val="28"/>
          <w:u w:val="none"/>
        </w:rPr>
        <w:t xml:space="preserve">- </w:t>
      </w:r>
      <w:r w:rsidRPr="00FB0E5B">
        <w:rPr>
          <w:b w:val="0"/>
          <w:color w:val="000000" w:themeColor="text1"/>
          <w:sz w:val="28"/>
          <w:szCs w:val="28"/>
          <w:u w:val="none"/>
        </w:rPr>
        <w:t>Возвращает синус указанного угла.</w:t>
      </w:r>
    </w:p>
    <w:p w:rsidR="0057316C" w:rsidRPr="00FB0E5B" w:rsidRDefault="0057316C" w:rsidP="0057316C">
      <w:pPr>
        <w:suppressAutoHyphens/>
        <w:spacing w:line="360" w:lineRule="auto"/>
        <w:ind w:firstLine="709"/>
        <w:jc w:val="both"/>
        <w:rPr>
          <w:rStyle w:val="sentence"/>
          <w:color w:val="000000" w:themeColor="text1"/>
          <w:sz w:val="28"/>
          <w:szCs w:val="28"/>
        </w:rPr>
      </w:pPr>
      <w:proofErr w:type="gramStart"/>
      <w:r w:rsidRPr="00FB0E5B">
        <w:rPr>
          <w:rStyle w:val="sentence"/>
          <w:color w:val="000000" w:themeColor="text1"/>
          <w:sz w:val="28"/>
          <w:szCs w:val="28"/>
          <w:lang w:val="en-US"/>
        </w:rPr>
        <w:t>Math</w:t>
      </w:r>
      <w:r w:rsidRPr="00FB0E5B">
        <w:rPr>
          <w:rStyle w:val="sentence"/>
          <w:color w:val="000000" w:themeColor="text1"/>
          <w:sz w:val="28"/>
          <w:szCs w:val="28"/>
        </w:rPr>
        <w:t>.</w:t>
      </w:r>
      <w:proofErr w:type="spellStart"/>
      <w:r w:rsidRPr="00FB0E5B">
        <w:rPr>
          <w:rStyle w:val="sentence"/>
          <w:color w:val="000000" w:themeColor="text1"/>
          <w:sz w:val="28"/>
          <w:szCs w:val="28"/>
          <w:lang w:val="en-US"/>
        </w:rPr>
        <w:t>Pow</w:t>
      </w:r>
      <w:proofErr w:type="spellEnd"/>
      <w:r w:rsidRPr="00FB0E5B">
        <w:rPr>
          <w:rStyle w:val="sentence"/>
          <w:color w:val="000000" w:themeColor="text1"/>
          <w:sz w:val="28"/>
          <w:szCs w:val="28"/>
        </w:rPr>
        <w:t>- Возвращает указанное число, возведенное в указанную степень.</w:t>
      </w:r>
      <w:proofErr w:type="gramEnd"/>
    </w:p>
    <w:p w:rsidR="0057316C" w:rsidRPr="00FB0E5B" w:rsidRDefault="0057316C" w:rsidP="0057316C">
      <w:pPr>
        <w:pStyle w:val="af6"/>
        <w:spacing w:before="0" w:after="0"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gramStart"/>
      <w:r w:rsidRPr="00FB0E5B">
        <w:rPr>
          <w:color w:val="000000" w:themeColor="text1"/>
          <w:sz w:val="28"/>
          <w:szCs w:val="28"/>
          <w:lang w:val="en-US"/>
        </w:rPr>
        <w:t>Console</w:t>
      </w:r>
      <w:r w:rsidRPr="00FB0E5B">
        <w:rPr>
          <w:color w:val="000000" w:themeColor="text1"/>
          <w:sz w:val="28"/>
          <w:szCs w:val="28"/>
        </w:rPr>
        <w:t>.</w:t>
      </w:r>
      <w:proofErr w:type="spellStart"/>
      <w:r w:rsidRPr="00FB0E5B">
        <w:rPr>
          <w:color w:val="000000" w:themeColor="text1"/>
          <w:sz w:val="28"/>
          <w:szCs w:val="28"/>
          <w:lang w:val="en-US"/>
        </w:rPr>
        <w:t>ReadKey</w:t>
      </w:r>
      <w:proofErr w:type="spellEnd"/>
      <w:r w:rsidRPr="00FB0E5B">
        <w:rPr>
          <w:color w:val="000000" w:themeColor="text1"/>
          <w:sz w:val="28"/>
          <w:szCs w:val="28"/>
        </w:rPr>
        <w:t xml:space="preserve">- </w:t>
      </w:r>
      <w:r w:rsidRPr="00FB0E5B">
        <w:rPr>
          <w:color w:val="000000" w:themeColor="text1"/>
          <w:sz w:val="28"/>
          <w:szCs w:val="28"/>
          <w:lang w:eastAsia="ru-RU"/>
        </w:rPr>
        <w:t>Получает следующий нажатый пользователем символ или функциональную клавишу.</w:t>
      </w:r>
      <w:proofErr w:type="gramEnd"/>
      <w:r w:rsidRPr="00FB0E5B">
        <w:rPr>
          <w:color w:val="000000" w:themeColor="text1"/>
          <w:sz w:val="28"/>
          <w:szCs w:val="28"/>
          <w:lang w:eastAsia="ru-RU"/>
        </w:rPr>
        <w:t xml:space="preserve"> </w:t>
      </w:r>
    </w:p>
    <w:p w:rsidR="0057316C" w:rsidRDefault="0057316C" w:rsidP="0057316C">
      <w:pPr>
        <w:pStyle w:val="af6"/>
        <w:spacing w:before="0" w:after="0" w:line="360" w:lineRule="auto"/>
        <w:ind w:right="-30" w:firstLine="709"/>
        <w:jc w:val="both"/>
        <w:rPr>
          <w:color w:val="000000" w:themeColor="text1"/>
          <w:sz w:val="28"/>
          <w:szCs w:val="28"/>
        </w:rPr>
      </w:pPr>
      <w:r w:rsidRPr="00FB0E5B">
        <w:rPr>
          <w:color w:val="000000" w:themeColor="text1"/>
          <w:sz w:val="28"/>
          <w:szCs w:val="28"/>
        </w:rPr>
        <w:t>Значение</w:t>
      </w:r>
      <w:r w:rsidRPr="00FB0E5B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FB0E5B">
        <w:rPr>
          <w:rStyle w:val="af5"/>
          <w:b w:val="0"/>
          <w:color w:val="000000" w:themeColor="text1"/>
          <w:sz w:val="28"/>
          <w:szCs w:val="28"/>
        </w:rPr>
        <w:t>true</w:t>
      </w:r>
      <w:proofErr w:type="spellEnd"/>
      <w:r w:rsidRPr="00FB0E5B">
        <w:rPr>
          <w:color w:val="000000" w:themeColor="text1"/>
          <w:sz w:val="28"/>
          <w:szCs w:val="28"/>
        </w:rPr>
        <w:t>, чтобы не отображать нажатую клавишу  в окне консоли</w:t>
      </w:r>
      <w:r>
        <w:rPr>
          <w:color w:val="000000" w:themeColor="text1"/>
          <w:sz w:val="28"/>
          <w:szCs w:val="28"/>
        </w:rPr>
        <w:t>.</w:t>
      </w:r>
      <w:r w:rsidRPr="00FB0E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FB0E5B">
        <w:rPr>
          <w:color w:val="000000" w:themeColor="text1"/>
          <w:sz w:val="28"/>
          <w:szCs w:val="28"/>
        </w:rPr>
        <w:t xml:space="preserve"> противном случае — значение</w:t>
      </w:r>
      <w:r w:rsidRPr="00FB0E5B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FB0E5B">
        <w:rPr>
          <w:rStyle w:val="af5"/>
          <w:b w:val="0"/>
          <w:color w:val="000000" w:themeColor="text1"/>
          <w:sz w:val="28"/>
          <w:szCs w:val="28"/>
        </w:rPr>
        <w:t>false</w:t>
      </w:r>
      <w:proofErr w:type="spellEnd"/>
      <w:r w:rsidRPr="00FB0E5B">
        <w:rPr>
          <w:color w:val="000000" w:themeColor="text1"/>
          <w:sz w:val="28"/>
          <w:szCs w:val="28"/>
        </w:rPr>
        <w:t>.</w:t>
      </w:r>
    </w:p>
    <w:p w:rsidR="0057316C" w:rsidRDefault="0057316C" w:rsidP="0057316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:rsidR="0057316C" w:rsidRDefault="0057316C" w:rsidP="0057316C">
      <w:pPr>
        <w:pStyle w:val="af6"/>
        <w:spacing w:before="0" w:after="0" w:line="360" w:lineRule="auto"/>
        <w:ind w:right="-30" w:firstLine="142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257300" cy="326707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6C" w:rsidRDefault="0057316C" w:rsidP="0057316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Блок-схема реализующая алгоритм выполнения вычислений</w:t>
      </w:r>
    </w:p>
    <w:p w:rsidR="0057316C" w:rsidRDefault="0057316C" w:rsidP="0057316C">
      <w:pPr>
        <w:spacing w:line="360" w:lineRule="auto"/>
        <w:ind w:firstLine="709"/>
        <w:rPr>
          <w:sz w:val="28"/>
        </w:rPr>
      </w:pPr>
    </w:p>
    <w:p w:rsidR="0057316C" w:rsidRPr="0057316C" w:rsidRDefault="0057316C" w:rsidP="0057316C">
      <w:pPr>
        <w:spacing w:line="360" w:lineRule="auto"/>
        <w:ind w:firstLine="709"/>
        <w:rPr>
          <w:sz w:val="28"/>
          <w:lang w:val="en-US"/>
        </w:rPr>
      </w:pPr>
      <w:r w:rsidRPr="00A541E4">
        <w:rPr>
          <w:sz w:val="28"/>
        </w:rPr>
        <w:t>Код</w:t>
      </w:r>
      <w:r w:rsidRPr="0057316C">
        <w:rPr>
          <w:sz w:val="28"/>
          <w:lang w:val="en-US"/>
        </w:rPr>
        <w:t xml:space="preserve"> </w:t>
      </w:r>
      <w:r w:rsidRPr="00A541E4">
        <w:rPr>
          <w:sz w:val="28"/>
        </w:rPr>
        <w:t>программы</w:t>
      </w:r>
      <w:r w:rsidRPr="0057316C">
        <w:rPr>
          <w:sz w:val="28"/>
          <w:lang w:val="en-US"/>
        </w:rPr>
        <w:t>: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TA_6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.OpenText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16C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3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f.ReadToEnd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5731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57316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16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316C" w:rsidRP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316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316C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5731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).Count(s =&gt; </w:t>
      </w:r>
      <w:proofErr w:type="spellStart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4));</w:t>
      </w:r>
    </w:p>
    <w:p w:rsid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3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16C" w:rsidRDefault="0057316C" w:rsidP="005731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316C" w:rsidRDefault="0057316C" w:rsidP="0057316C">
      <w:pPr>
        <w:spacing w:line="360" w:lineRule="auto"/>
        <w:jc w:val="center"/>
        <w:rPr>
          <w:sz w:val="28"/>
        </w:rPr>
      </w:pPr>
    </w:p>
    <w:p w:rsidR="0057316C" w:rsidRPr="00C81ED0" w:rsidRDefault="0057316C" w:rsidP="0057316C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CEB9E1" wp14:editId="48BDD231">
            <wp:extent cx="6372225" cy="3345581"/>
            <wp:effectExtent l="0" t="0" r="0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6C" w:rsidRDefault="0057316C" w:rsidP="0057316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Пример выполнения программы</w:t>
      </w:r>
    </w:p>
    <w:p w:rsidR="0057316C" w:rsidRDefault="0057316C" w:rsidP="0057316C">
      <w:pPr>
        <w:spacing w:line="360" w:lineRule="auto"/>
        <w:ind w:firstLine="709"/>
        <w:jc w:val="both"/>
        <w:rPr>
          <w:sz w:val="28"/>
        </w:rPr>
      </w:pPr>
    </w:p>
    <w:p w:rsidR="0057316C" w:rsidRDefault="0057316C" w:rsidP="0057316C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Вывод: </w:t>
      </w:r>
      <w:r w:rsidRPr="006B6004">
        <w:rPr>
          <w:b/>
          <w:sz w:val="28"/>
        </w:rPr>
        <w:t xml:space="preserve"> </w:t>
      </w:r>
      <w:r>
        <w:rPr>
          <w:sz w:val="28"/>
        </w:rPr>
        <w:t>Получены навыки написания программ</w:t>
      </w:r>
      <w:r w:rsidRPr="009A3661">
        <w:rPr>
          <w:sz w:val="28"/>
        </w:rPr>
        <w:t xml:space="preserve"> </w:t>
      </w:r>
      <w:r>
        <w:rPr>
          <w:sz w:val="28"/>
        </w:rPr>
        <w:t xml:space="preserve">с помощью операторов ветвления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 xml:space="preserve">в среде программирования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57316C" w:rsidRPr="0057316C" w:rsidRDefault="0057316C" w:rsidP="004A467B">
      <w:pPr>
        <w:rPr>
          <w:rFonts w:ascii="Consolas" w:hAnsi="Consolas" w:cs="Consolas"/>
          <w:color w:val="0000FF"/>
          <w:sz w:val="19"/>
          <w:szCs w:val="19"/>
        </w:rPr>
      </w:pPr>
    </w:p>
    <w:sectPr w:rsidR="0057316C" w:rsidRPr="0057316C" w:rsidSect="00070AE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250" w:rsidRDefault="00836250">
      <w:r>
        <w:separator/>
      </w:r>
    </w:p>
  </w:endnote>
  <w:endnote w:type="continuationSeparator" w:id="0">
    <w:p w:rsidR="00836250" w:rsidRDefault="0083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3C2DE4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9674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Pr="00E839AF" w:rsidRDefault="003C2DE4" w:rsidP="00E839AF">
    <w:pPr>
      <w:pStyle w:val="a5"/>
      <w:framePr w:w="331" w:wrap="around" w:vAnchor="text" w:hAnchor="page" w:x="10966" w:y="103"/>
      <w:jc w:val="center"/>
      <w:rPr>
        <w:rStyle w:val="a4"/>
        <w:sz w:val="28"/>
        <w:szCs w:val="28"/>
      </w:rPr>
    </w:pPr>
    <w:r w:rsidRPr="00E839AF">
      <w:rPr>
        <w:rStyle w:val="a4"/>
        <w:sz w:val="28"/>
        <w:szCs w:val="28"/>
      </w:rPr>
      <w:fldChar w:fldCharType="begin"/>
    </w:r>
    <w:r w:rsidR="00B9674A" w:rsidRPr="00E839AF">
      <w:rPr>
        <w:rStyle w:val="a4"/>
        <w:sz w:val="28"/>
        <w:szCs w:val="28"/>
      </w:rPr>
      <w:instrText xml:space="preserve">PAGE  </w:instrText>
    </w:r>
    <w:r w:rsidRPr="00E839AF">
      <w:rPr>
        <w:rStyle w:val="a4"/>
        <w:sz w:val="28"/>
        <w:szCs w:val="28"/>
      </w:rPr>
      <w:fldChar w:fldCharType="separate"/>
    </w:r>
    <w:r w:rsidR="00113967">
      <w:rPr>
        <w:rStyle w:val="a4"/>
        <w:noProof/>
        <w:sz w:val="28"/>
        <w:szCs w:val="28"/>
      </w:rPr>
      <w:t>2</w:t>
    </w:r>
    <w:r w:rsidRPr="00E839AF">
      <w:rPr>
        <w:rStyle w:val="a4"/>
        <w:sz w:val="28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A073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851402" wp14:editId="235D34D8">
              <wp:simplePos x="0" y="0"/>
              <wp:positionH relativeFrom="column">
                <wp:posOffset>2368550</wp:posOffset>
              </wp:positionH>
              <wp:positionV relativeFrom="paragraph">
                <wp:posOffset>-490855</wp:posOffset>
              </wp:positionV>
              <wp:extent cx="2419350" cy="872490"/>
              <wp:effectExtent l="0" t="0" r="0" b="3810"/>
              <wp:wrapNone/>
              <wp:docPr id="42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87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113967" w:rsidP="00113967">
                          <w:pPr>
                            <w:rPr>
                              <w:b/>
                              <w:i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iCs/>
                              <w:sz w:val="44"/>
                              <w:szCs w:val="44"/>
                            </w:rPr>
                            <w:t>Лабораторные</w:t>
                          </w:r>
                        </w:p>
                        <w:p w:rsidR="00113967" w:rsidRPr="00113967" w:rsidRDefault="00113967" w:rsidP="00113967">
                          <w:pPr>
                            <w:rPr>
                              <w:b/>
                              <w:i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iCs/>
                              <w:sz w:val="44"/>
                              <w:szCs w:val="44"/>
                            </w:rPr>
                            <w:t>работы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6.5pt;margin-top:-38.65pt;width:190.5pt;height:6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3viAIAABk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" stroked="f">
              <v:textbox>
                <w:txbxContent>
                  <w:p w:rsidR="00B9674A" w:rsidRDefault="00113967" w:rsidP="00113967">
                    <w:pPr>
                      <w:rPr>
                        <w:b/>
                        <w:iCs/>
                        <w:sz w:val="44"/>
                        <w:szCs w:val="44"/>
                      </w:rPr>
                    </w:pPr>
                    <w:r>
                      <w:rPr>
                        <w:b/>
                        <w:iCs/>
                        <w:sz w:val="44"/>
                        <w:szCs w:val="44"/>
                      </w:rPr>
                      <w:t>Лабораторные</w:t>
                    </w:r>
                  </w:p>
                  <w:p w:rsidR="00113967" w:rsidRPr="00113967" w:rsidRDefault="00113967" w:rsidP="00113967">
                    <w:pPr>
                      <w:rPr>
                        <w:b/>
                        <w:iCs/>
                        <w:sz w:val="44"/>
                        <w:szCs w:val="44"/>
                      </w:rPr>
                    </w:pPr>
                    <w:r>
                      <w:rPr>
                        <w:b/>
                        <w:iCs/>
                        <w:sz w:val="44"/>
                        <w:szCs w:val="44"/>
                      </w:rPr>
                      <w:t>работы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9C10B13" wp14:editId="0DD2B21F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3810" b="7620"/>
              <wp:wrapNone/>
              <wp:docPr id="41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A191D" w:rsidRDefault="006A191D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Кравченко П.А.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49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29V8HZICAAAo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A191D" w:rsidRDefault="006A191D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Кравченко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07F70C" wp14:editId="379D7282">
              <wp:simplePos x="0" y="0"/>
              <wp:positionH relativeFrom="column">
                <wp:posOffset>4906010</wp:posOffset>
              </wp:positionH>
              <wp:positionV relativeFrom="paragraph">
                <wp:posOffset>-133985</wp:posOffset>
              </wp:positionV>
              <wp:extent cx="1497330" cy="515620"/>
              <wp:effectExtent l="0" t="0" r="7620" b="0"/>
              <wp:wrapNone/>
              <wp:docPr id="40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7330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2B64E7" w:rsidRDefault="00B9674A" w:rsidP="00BD3A32">
                          <w:pPr>
                            <w:jc w:val="center"/>
                            <w:rPr>
                              <w:b/>
                            </w:rPr>
                          </w:pPr>
                          <w:r w:rsidRPr="002B64E7">
                            <w:rPr>
                              <w:b/>
                              <w:bCs/>
                            </w:rPr>
                            <w:t xml:space="preserve">ИСО и </w:t>
                          </w:r>
                          <w:proofErr w:type="gramStart"/>
                          <w:r w:rsidRPr="002B64E7">
                            <w:rPr>
                              <w:b/>
                              <w:bCs/>
                            </w:rPr>
                            <w:t>П</w:t>
                          </w:r>
                          <w:proofErr w:type="gramEnd"/>
                          <w:r w:rsidRPr="002B64E7">
                            <w:rPr>
                              <w:b/>
                              <w:bCs/>
                            </w:rPr>
                            <w:t xml:space="preserve"> (</w:t>
                          </w:r>
                          <w:r w:rsidR="002B64E7" w:rsidRPr="002B64E7">
                            <w:rPr>
                              <w:b/>
                              <w:bCs/>
                            </w:rPr>
                            <w:t>филиал</w:t>
                          </w:r>
                          <w:r w:rsidRPr="002B64E7">
                            <w:rPr>
                              <w:b/>
                              <w:bCs/>
                            </w:rPr>
                            <w:t>) ДГТУ</w:t>
                          </w:r>
                        </w:p>
                        <w:p w:rsidR="00B9674A" w:rsidRPr="00FA4C32" w:rsidRDefault="00B9674A" w:rsidP="00BD3A32">
                          <w:pPr>
                            <w:jc w:val="center"/>
                            <w:rPr>
                              <w:b/>
                            </w:rPr>
                          </w:pPr>
                          <w:r w:rsidRPr="002B64E7">
                            <w:rPr>
                              <w:rFonts w:ascii="Times New Roman CYR" w:hAnsi="Times New Roman CYR"/>
                              <w:b/>
                              <w:bCs/>
                              <w:iCs/>
                            </w:rPr>
                            <w:t>ИСТ-</w:t>
                          </w:r>
                          <w:r w:rsidR="00FA4C32">
                            <w:rPr>
                              <w:rFonts w:ascii="Times New Roman CYR" w:hAnsi="Times New Roman CYR"/>
                              <w:b/>
                              <w:bCs/>
                              <w:iCs/>
                              <w:lang w:val="en-US"/>
                            </w:rPr>
                            <w:t>Tb</w:t>
                          </w:r>
                          <w:r w:rsidR="00FA4C32" w:rsidRPr="00FA4C32">
                            <w:rPr>
                              <w:rFonts w:ascii="Times New Roman CYR" w:hAnsi="Times New Roman CYR"/>
                              <w:b/>
                              <w:bCs/>
                              <w:iCs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6" o:spid="_x0000_s1050" type="#_x0000_t202" style="position:absolute;margin-left:386.3pt;margin-top:-10.55pt;width:117.9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" stroked="f">
              <v:textbox>
                <w:txbxContent>
                  <w:p w:rsidR="00B9674A" w:rsidRPr="002B64E7" w:rsidRDefault="00B9674A" w:rsidP="00BD3A32">
                    <w:pPr>
                      <w:jc w:val="center"/>
                      <w:rPr>
                        <w:b/>
                      </w:rPr>
                    </w:pPr>
                    <w:r w:rsidRPr="002B64E7">
                      <w:rPr>
                        <w:b/>
                        <w:bCs/>
                      </w:rPr>
                      <w:t>ИСО и П (</w:t>
                    </w:r>
                    <w:r w:rsidR="002B64E7" w:rsidRPr="002B64E7">
                      <w:rPr>
                        <w:b/>
                        <w:bCs/>
                      </w:rPr>
                      <w:t>филиал</w:t>
                    </w:r>
                    <w:r w:rsidRPr="002B64E7">
                      <w:rPr>
                        <w:b/>
                        <w:bCs/>
                      </w:rPr>
                      <w:t>) ДГТУ</w:t>
                    </w:r>
                  </w:p>
                  <w:p w:rsidR="00B9674A" w:rsidRPr="00FA4C32" w:rsidRDefault="00B9674A" w:rsidP="00BD3A32">
                    <w:pPr>
                      <w:jc w:val="center"/>
                      <w:rPr>
                        <w:b/>
                      </w:rPr>
                    </w:pPr>
                    <w:r w:rsidRPr="002B64E7">
                      <w:rPr>
                        <w:rFonts w:ascii="Times New Roman CYR" w:hAnsi="Times New Roman CYR"/>
                        <w:b/>
                        <w:bCs/>
                        <w:iCs/>
                      </w:rPr>
                      <w:t>ИСТ-</w:t>
                    </w:r>
                    <w:r w:rsidR="00FA4C32">
                      <w:rPr>
                        <w:rFonts w:ascii="Times New Roman CYR" w:hAnsi="Times New Roman CYR"/>
                        <w:b/>
                        <w:bCs/>
                        <w:iCs/>
                        <w:lang w:val="en-US"/>
                      </w:rPr>
                      <w:t>Tb</w:t>
                    </w:r>
                    <w:r w:rsidR="00FA4C32" w:rsidRPr="00FA4C32">
                      <w:rPr>
                        <w:rFonts w:ascii="Times New Roman CYR" w:hAnsi="Times New Roman CYR"/>
                        <w:b/>
                        <w:bCs/>
                        <w:iCs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3EB554" wp14:editId="36BF11A9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7620" b="0"/>
              <wp:wrapNone/>
              <wp:docPr id="39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FA4C32" w:rsidRDefault="006A2B89" w:rsidP="00BD3A3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A2B89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6A191D">
                            <w:rPr>
                              <w:sz w:val="28"/>
                              <w:szCs w:val="28"/>
                            </w:rPr>
                            <w:t>9.03.02.</w:t>
                          </w:r>
                          <w:r w:rsidR="006A191D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666F31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FA4C32">
                            <w:rPr>
                              <w:sz w:val="28"/>
                              <w:szCs w:val="28"/>
                            </w:rPr>
                            <w:t>0000.000</w:t>
                          </w:r>
                          <w:r w:rsidR="00113967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113967">
                            <w:rPr>
                              <w:sz w:val="28"/>
                              <w:szCs w:val="28"/>
                            </w:rPr>
                            <w:t>ИСиРТ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1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nF1xj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B9674A" w:rsidRPr="00FA4C32" w:rsidRDefault="006A2B89" w:rsidP="00BD3A3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A2B89">
                      <w:rPr>
                        <w:sz w:val="28"/>
                        <w:szCs w:val="28"/>
                      </w:rPr>
                      <w:t>0</w:t>
                    </w:r>
                    <w:r w:rsidR="006A191D">
                      <w:rPr>
                        <w:sz w:val="28"/>
                        <w:szCs w:val="28"/>
                      </w:rPr>
                      <w:t>9.03.02.</w:t>
                    </w:r>
                    <w:r w:rsidR="006A191D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  <w:r w:rsidR="00666F31">
                      <w:rPr>
                        <w:sz w:val="28"/>
                        <w:szCs w:val="28"/>
                      </w:rPr>
                      <w:t>0</w:t>
                    </w:r>
                    <w:r w:rsidR="00FA4C32">
                      <w:rPr>
                        <w:sz w:val="28"/>
                        <w:szCs w:val="28"/>
                      </w:rPr>
                      <w:t>0000.000</w:t>
                    </w:r>
                    <w:r w:rsidR="00113967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113967">
                      <w:rPr>
                        <w:sz w:val="28"/>
                        <w:szCs w:val="28"/>
                      </w:rPr>
                      <w:t>ИСиРТ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B15586F" wp14:editId="5CEE8492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8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У</w:t>
                          </w:r>
                          <w:r>
                            <w:rPr>
                              <w:i/>
                              <w:iCs/>
                              <w:lang w:val="en-US"/>
                            </w:rPr>
                            <w:t>т</w:t>
                          </w:r>
                          <w:r>
                            <w:rPr>
                              <w:i/>
                              <w:iCs/>
                            </w:rPr>
                            <w:t>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52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DkJvp2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>У</w:t>
                    </w:r>
                    <w:r>
                      <w:rPr>
                        <w:i/>
                        <w:iCs/>
                        <w:lang w:val="en-US"/>
                      </w:rPr>
                      <w:t>т</w:t>
                    </w:r>
                    <w:r>
                      <w:rPr>
                        <w:i/>
                        <w:iCs/>
                      </w:rPr>
                      <w:t>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60C49B" wp14:editId="2C6359E8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3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OEAz3L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7CECD3" wp14:editId="259648CD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54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MvQ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3600" behindDoc="0" locked="0" layoutInCell="1" allowOverlap="1" wp14:anchorId="11739467" wp14:editId="1A10E22D">
              <wp:simplePos x="0" y="0"/>
              <wp:positionH relativeFrom="column">
                <wp:posOffset>4990464</wp:posOffset>
              </wp:positionH>
              <wp:positionV relativeFrom="paragraph">
                <wp:posOffset>-345440</wp:posOffset>
              </wp:positionV>
              <wp:extent cx="0" cy="182880"/>
              <wp:effectExtent l="0" t="0" r="19050" b="26670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tYFAIAACoEAAAOAAAAZHJzL2Uyb0RvYy54bWysU82O2jAQvlfqO1i+QxI20BA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PdKe1gUAgAAKgQAAA4AAAAAAAAAAAAAAAAALgIAAGRycy9lMm9Eb2MueG1sUEsBAi0AFAAGAAgA&#10;AAAhALWPG8/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2576" behindDoc="0" locked="0" layoutInCell="1" allowOverlap="1" wp14:anchorId="14C19904" wp14:editId="6217D890">
              <wp:simplePos x="0" y="0"/>
              <wp:positionH relativeFrom="column">
                <wp:posOffset>5135244</wp:posOffset>
              </wp:positionH>
              <wp:positionV relativeFrom="paragraph">
                <wp:posOffset>-345440</wp:posOffset>
              </wp:positionV>
              <wp:extent cx="0" cy="182880"/>
              <wp:effectExtent l="0" t="0" r="19050" b="26670"/>
              <wp:wrapNone/>
              <wp:docPr id="34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9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BtOasoUAgAAKgQAAA4AAAAAAAAAAAAAAAAALgIAAGRycy9lMm9Eb2MueG1sUEsBAi0AFAAGAAgA&#10;AAAhAJXhnM7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7DBE94C" wp14:editId="5A91F268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</w:pPr>
                          <w: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55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bu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BFbu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Default="00B9674A">
                    <w:pPr>
                      <w:pStyle w:val="9"/>
                    </w:pPr>
                    <w: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0D6BE8" wp14:editId="19F15AE1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2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</w:pPr>
                          <w: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7" o:spid="_x0000_s1056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WFvA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CaE&#10;VYW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Default="00B9674A">
                    <w:pPr>
                      <w:pStyle w:val="9"/>
                    </w:pPr>
                    <w: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5B383B09" wp14:editId="173DA52F">
              <wp:simplePos x="0" y="0"/>
              <wp:positionH relativeFrom="page">
                <wp:posOffset>5637530</wp:posOffset>
              </wp:positionH>
              <wp:positionV relativeFrom="page">
                <wp:posOffset>9750424</wp:posOffset>
              </wp:positionV>
              <wp:extent cx="1626235" cy="0"/>
              <wp:effectExtent l="0" t="0" r="12065" b="19050"/>
              <wp:wrapNone/>
              <wp:docPr id="6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OQFQIAACw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CEBQOQ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32F6B88B" wp14:editId="3E127660">
              <wp:simplePos x="0" y="0"/>
              <wp:positionH relativeFrom="page">
                <wp:posOffset>5637529</wp:posOffset>
              </wp:positionH>
              <wp:positionV relativeFrom="page">
                <wp:posOffset>9568815</wp:posOffset>
              </wp:positionV>
              <wp:extent cx="0" cy="911225"/>
              <wp:effectExtent l="0" t="0" r="19050" b="22225"/>
              <wp:wrapNone/>
              <wp:docPr id="6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5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pS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5541E75" wp14:editId="672169AF">
              <wp:simplePos x="0" y="0"/>
              <wp:positionH relativeFrom="page">
                <wp:posOffset>6071234</wp:posOffset>
              </wp:positionH>
              <wp:positionV relativeFrom="page">
                <wp:posOffset>9568815</wp:posOffset>
              </wp:positionV>
              <wp:extent cx="0" cy="364490"/>
              <wp:effectExtent l="0" t="0" r="19050" b="16510"/>
              <wp:wrapNone/>
              <wp:docPr id="6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4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Sa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T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/G3Um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07E05018" wp14:editId="436D6350">
              <wp:simplePos x="0" y="0"/>
              <wp:positionH relativeFrom="column">
                <wp:posOffset>-104140</wp:posOffset>
              </wp:positionH>
              <wp:positionV relativeFrom="paragraph">
                <wp:posOffset>-1073786</wp:posOffset>
              </wp:positionV>
              <wp:extent cx="6576060" cy="0"/>
              <wp:effectExtent l="0" t="0" r="15240" b="19050"/>
              <wp:wrapNone/>
              <wp:docPr id="6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fK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d6bHyh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5687CF8D" wp14:editId="333225BF">
              <wp:simplePos x="0" y="0"/>
              <wp:positionH relativeFrom="column">
                <wp:posOffset>-104140</wp:posOffset>
              </wp:positionH>
              <wp:positionV relativeFrom="paragraph">
                <wp:posOffset>-891541</wp:posOffset>
              </wp:positionV>
              <wp:extent cx="2456815" cy="0"/>
              <wp:effectExtent l="0" t="0" r="19685" b="19050"/>
              <wp:wrapNone/>
              <wp:docPr id="6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ri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5DEDBD7" wp14:editId="71A49D92">
              <wp:simplePos x="0" y="0"/>
              <wp:positionH relativeFrom="column">
                <wp:posOffset>-104140</wp:posOffset>
              </wp:positionH>
              <wp:positionV relativeFrom="paragraph">
                <wp:posOffset>-709296</wp:posOffset>
              </wp:positionV>
              <wp:extent cx="2456815" cy="0"/>
              <wp:effectExtent l="0" t="0" r="19685" b="19050"/>
              <wp:wrapNone/>
              <wp:docPr id="6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it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L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Gd/iK0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3360" behindDoc="0" locked="0" layoutInCell="1" allowOverlap="1" wp14:anchorId="533DDB68" wp14:editId="0716F7E1">
              <wp:simplePos x="0" y="0"/>
              <wp:positionH relativeFrom="page">
                <wp:posOffset>3144519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31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0" o:spid="_x0000_s1026" style="position:absolute;flip:x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G0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Y0eG0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17303713" wp14:editId="2FBDA08E">
              <wp:simplePos x="0" y="0"/>
              <wp:positionH relativeFrom="page">
                <wp:posOffset>2783204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30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9" o:spid="_x0000_s1026" style="position:absolute;flip:x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PG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Dv3JPG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18C53A76" wp14:editId="6160704C">
              <wp:simplePos x="0" y="0"/>
              <wp:positionH relativeFrom="page">
                <wp:posOffset>1301749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2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8" o:spid="_x0000_s1026" style="position:absolute;flip:x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J1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iwj&#10;JHELM9pxydBy4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EeF0nU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BC0ECA0" wp14:editId="434287DF">
              <wp:simplePos x="0" y="0"/>
              <wp:positionH relativeFrom="column">
                <wp:posOffset>-104140</wp:posOffset>
              </wp:positionH>
              <wp:positionV relativeFrom="paragraph">
                <wp:posOffset>-162561</wp:posOffset>
              </wp:positionV>
              <wp:extent cx="2456815" cy="0"/>
              <wp:effectExtent l="0" t="0" r="19685" b="19050"/>
              <wp:wrapNone/>
              <wp:docPr id="2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yc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FsuLJwUAgAAKgQAAA4AAAAAAAAAAAAAAAAALgIAAGRycy9lMm9Eb2MueG1sUEsBAi0AFAAGAAgA&#10;AAAhAHCGe3z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A63565E" wp14:editId="7FF5449D">
              <wp:simplePos x="0" y="0"/>
              <wp:positionH relativeFrom="column">
                <wp:posOffset>-104140</wp:posOffset>
              </wp:positionH>
              <wp:positionV relativeFrom="paragraph">
                <wp:posOffset>-345441</wp:posOffset>
              </wp:positionV>
              <wp:extent cx="2456815" cy="0"/>
              <wp:effectExtent l="0" t="0" r="19685" b="19050"/>
              <wp:wrapNone/>
              <wp:docPr id="27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vZ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562D86" wp14:editId="281D5C80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26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i/>
                              <w:iCs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57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r>
                      <w:rPr>
                        <w:i/>
                        <w:iCs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266DB" wp14:editId="04E0968F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25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58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x5vAIAAMI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pStyle w:val="9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FCABDD" wp14:editId="165A14CE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2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59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v0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fyTv0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DCDC4F" wp14:editId="6BFC8263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23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i/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60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M4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i/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22F8F0" wp14:editId="45B4FB75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2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61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LXuQ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" filled="f" stroked="f">
              <v:textbox>
                <w:txbxContent>
                  <w:p w:rsidR="00B9674A" w:rsidRDefault="00B9674A">
                    <w:pPr>
                      <w:pStyle w:val="9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1FA366" wp14:editId="17CC6F7A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21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62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BH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8DD529F" wp14:editId="7DB7532F">
              <wp:simplePos x="0" y="0"/>
              <wp:positionH relativeFrom="page">
                <wp:posOffset>5637530</wp:posOffset>
              </wp:positionH>
              <wp:positionV relativeFrom="page">
                <wp:posOffset>9933304</wp:posOffset>
              </wp:positionV>
              <wp:extent cx="1626235" cy="0"/>
              <wp:effectExtent l="0" t="0" r="12065" b="19050"/>
              <wp:wrapNone/>
              <wp:docPr id="20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9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8V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OHfHxU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7CFF1F77" wp14:editId="62671FED">
              <wp:simplePos x="0" y="0"/>
              <wp:positionH relativeFrom="page">
                <wp:posOffset>683895</wp:posOffset>
              </wp:positionH>
              <wp:positionV relativeFrom="page">
                <wp:posOffset>10315574</wp:posOffset>
              </wp:positionV>
              <wp:extent cx="2443480" cy="0"/>
              <wp:effectExtent l="0" t="0" r="13970" b="19050"/>
              <wp:wrapNone/>
              <wp:docPr id="19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8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R1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D8&#10;ytR1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29409F24" wp14:editId="2F25EBF7">
              <wp:simplePos x="0" y="0"/>
              <wp:positionH relativeFrom="page">
                <wp:posOffset>683895</wp:posOffset>
              </wp:positionH>
              <wp:positionV relativeFrom="page">
                <wp:posOffset>10134599</wp:posOffset>
              </wp:positionV>
              <wp:extent cx="2443480" cy="0"/>
              <wp:effectExtent l="0" t="0" r="13970" b="19050"/>
              <wp:wrapNone/>
              <wp:docPr id="18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7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Ok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iaP4be9MYVEFKprQ3V0ZN6Nc+afndI6aolas8jx7ezgbwsZCTvUsLGGbhh13/RDGLIwevY&#10;qFNjuwAJLUCnqMf5pgc/eUThcJLnD/kc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B4&#10;jeOk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5CDA2BEF" wp14:editId="38D45B6C">
              <wp:simplePos x="0" y="0"/>
              <wp:positionH relativeFrom="page">
                <wp:posOffset>2205354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17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flip:x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Kt8oVsZAgAANQ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45C411C8" wp14:editId="0DEAED71">
              <wp:simplePos x="0" y="0"/>
              <wp:positionH relativeFrom="page">
                <wp:posOffset>976629</wp:posOffset>
              </wp:positionH>
              <wp:positionV relativeFrom="page">
                <wp:posOffset>9022080</wp:posOffset>
              </wp:positionV>
              <wp:extent cx="0" cy="543560"/>
              <wp:effectExtent l="0" t="0" r="19050" b="27940"/>
              <wp:wrapNone/>
              <wp:docPr id="16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RS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6976" behindDoc="0" locked="0" layoutInCell="1" allowOverlap="1" wp14:anchorId="08A3BBFB" wp14:editId="0C6F3AF1">
              <wp:simplePos x="0" y="0"/>
              <wp:positionH relativeFrom="page">
                <wp:posOffset>6577329</wp:posOffset>
              </wp:positionH>
              <wp:positionV relativeFrom="page">
                <wp:posOffset>9568815</wp:posOffset>
              </wp:positionV>
              <wp:extent cx="0" cy="364490"/>
              <wp:effectExtent l="0" t="0" r="19050" b="16510"/>
              <wp:wrapNone/>
              <wp:docPr id="15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6469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FrEg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5952" behindDoc="0" locked="0" layoutInCell="1" allowOverlap="1" wp14:anchorId="2234F037" wp14:editId="63F03E74">
              <wp:simplePos x="0" y="0"/>
              <wp:positionH relativeFrom="page">
                <wp:posOffset>687705</wp:posOffset>
              </wp:positionH>
              <wp:positionV relativeFrom="page">
                <wp:posOffset>9568814</wp:posOffset>
              </wp:positionV>
              <wp:extent cx="6576060" cy="0"/>
              <wp:effectExtent l="0" t="0" r="15240" b="19050"/>
              <wp:wrapNone/>
              <wp:docPr id="14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wT6Q/RQCAAAr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1298C521" wp14:editId="09CF466D">
              <wp:simplePos x="0" y="0"/>
              <wp:positionH relativeFrom="page">
                <wp:posOffset>683895</wp:posOffset>
              </wp:positionH>
              <wp:positionV relativeFrom="page">
                <wp:posOffset>10496549</wp:posOffset>
              </wp:positionV>
              <wp:extent cx="6576695" cy="0"/>
              <wp:effectExtent l="0" t="0" r="14605" b="19050"/>
              <wp:wrapNone/>
              <wp:docPr id="1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6XFQ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FCD895A" wp14:editId="3B1B4605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9525"/>
              <wp:wrapNone/>
              <wp:docPr id="1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i/>
                              <w:iCs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63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i/>
                        <w:iCs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059FF1E" wp14:editId="379CD872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7620" b="0"/>
              <wp:wrapNone/>
              <wp:docPr id="11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DB6954" w:rsidRDefault="00FA4C32" w:rsidP="000A29D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Береза А.Н.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64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" stroked="f">
              <v:fill opacity="32896f"/>
              <v:textbox inset="0,0,0,0">
                <w:txbxContent>
                  <w:p w:rsidR="00B9674A" w:rsidRPr="00DB6954" w:rsidRDefault="00FA4C32" w:rsidP="000A29D9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Береза А.Н.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728703F" wp14:editId="0566EAC5">
              <wp:simplePos x="0" y="0"/>
              <wp:positionH relativeFrom="column">
                <wp:posOffset>6014720</wp:posOffset>
              </wp:positionH>
              <wp:positionV relativeFrom="paragraph">
                <wp:posOffset>-347345</wp:posOffset>
              </wp:positionV>
              <wp:extent cx="274320" cy="274320"/>
              <wp:effectExtent l="0" t="0" r="0" b="0"/>
              <wp:wrapNone/>
              <wp:docPr id="1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0D246A" w:rsidRDefault="00113967">
                          <w:pPr>
                            <w:rPr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sz w:val="24"/>
                              <w:szCs w:val="24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65" type="#_x0000_t202" style="position:absolute;margin-left:473.6pt;margin-top:-27.3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" stroked="f">
              <v:fill opacity="32896f"/>
              <v:textbox inset="0,0,0,0">
                <w:txbxContent>
                  <w:p w:rsidR="00B9674A" w:rsidRPr="000D246A" w:rsidRDefault="00113967">
                    <w:pPr>
                      <w:rPr>
                        <w:iCs/>
                        <w:sz w:val="24"/>
                        <w:szCs w:val="24"/>
                      </w:rPr>
                    </w:pPr>
                    <w:r>
                      <w:rPr>
                        <w:iCs/>
                        <w:sz w:val="24"/>
                        <w:szCs w:val="24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493ECA" wp14:editId="0CFAA035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E03F2C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66" type="#_x0000_t202" style="position:absolute;margin-left:424.1pt;margin-top:-25.85pt;width:21.6pt;height:21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" stroked="f">
              <v:fill opacity="32896f"/>
              <v:textbox inset="0,0,0,0">
                <w:txbxContent>
                  <w:p w:rsidR="00B9674A" w:rsidRPr="00E03F2C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5E0B60C" wp14:editId="18B4A4F5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7620" b="0"/>
              <wp:wrapNone/>
              <wp:docPr id="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p/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/36f5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5290020" wp14:editId="70F6C382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7620" b="0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250" w:rsidRDefault="00836250">
      <w:r>
        <w:separator/>
      </w:r>
    </w:p>
  </w:footnote>
  <w:footnote w:type="continuationSeparator" w:id="0">
    <w:p w:rsidR="00836250" w:rsidRDefault="00836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3C2DE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9674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9674A"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A073B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E2FEAE7" wp14:editId="5F535DCF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/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/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/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6A191D" w:rsidRDefault="00482143" w:rsidP="006A19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8626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6A191D">
                              <w:rPr>
                                <w:sz w:val="28"/>
                                <w:szCs w:val="28"/>
                              </w:rPr>
                              <w:t>9.03.02.</w:t>
                            </w:r>
                            <w:r w:rsidR="006A191D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666F3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A1604">
                              <w:rPr>
                                <w:sz w:val="28"/>
                                <w:szCs w:val="28"/>
                              </w:rPr>
                              <w:t>0000.000</w:t>
                            </w:r>
                            <w:r w:rsidR="00A27B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27B1E">
                              <w:rPr>
                                <w:sz w:val="28"/>
                                <w:szCs w:val="2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">
              <v:line id="Line 118" o:spid="_x0000_s1027" style="position:absolute;visibility:visible;mso-wrap-style:squar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v:line id="Line 119" o:spid="_x0000_s1028" style="position:absolute;visibility:visible;mso-wrap-style:squar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120" o:spid="_x0000_s1029" style="position:absolute;visibility:visible;mso-wrap-style:squar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121" o:spid="_x0000_s1030" style="position:absolute;visibility:visible;mso-wrap-style:squar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122" o:spid="_x0000_s1031" style="position:absolute;visibility:visible;mso-wrap-style:squar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123" o:spid="_x0000_s1032" style="position:absolute;visibility:visible;mso-wrap-style:square" from="10876,15591" to="10876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124" o:spid="_x0000_s1033" style="position:absolute;visibility:visible;mso-wrap-style:square" from="1502,15596" to="1502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line id="Line 125" o:spid="_x0000_s1034" style="position:absolute;visibility:visible;mso-wrap-style:squar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<v:line id="Line 126" o:spid="_x0000_s1035" style="position:absolute;visibility:visible;mso-wrap-style:squar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<v:line id="Line 127" o:spid="_x0000_s1036" style="position:absolute;visibility:visible;mso-wrap-style:squar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<v:line id="Line 128" o:spid="_x0000_s1037" style="position:absolute;visibility:visible;mso-wrap-style:squar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<v:line id="Line 129" o:spid="_x0000_s1038" style="position:absolute;visibility:visible;mso-wrap-style:squar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<v:line id="Line 130" o:spid="_x0000_s1039" style="position:absolute;visibility:visible;mso-wrap-style:squar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<v:line id="Line 131" o:spid="_x0000_s1040" style="position:absolute;visibility:visible;mso-wrap-style:square" from="10876,15874" to="11442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<v:textbox>
                  <w:txbxContent>
                    <w:p w:rsidR="00B9674A" w:rsidRPr="006A191D" w:rsidRDefault="00482143" w:rsidP="006A19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86265">
                        <w:rPr>
                          <w:sz w:val="28"/>
                          <w:szCs w:val="28"/>
                        </w:rPr>
                        <w:t>0</w:t>
                      </w:r>
                      <w:r w:rsidR="006A191D">
                        <w:rPr>
                          <w:sz w:val="28"/>
                          <w:szCs w:val="28"/>
                        </w:rPr>
                        <w:t>9.03.02.</w:t>
                      </w:r>
                      <w:r w:rsidR="006A191D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666F31">
                        <w:rPr>
                          <w:sz w:val="28"/>
                          <w:szCs w:val="28"/>
                        </w:rPr>
                        <w:t>0</w:t>
                      </w:r>
                      <w:r w:rsidR="00EA1604">
                        <w:rPr>
                          <w:sz w:val="28"/>
                          <w:szCs w:val="28"/>
                        </w:rPr>
                        <w:t>0000.000</w:t>
                      </w:r>
                      <w:r w:rsidR="00A27B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27B1E">
                        <w:rPr>
                          <w:sz w:val="28"/>
                          <w:szCs w:val="28"/>
                        </w:rPr>
                        <w:t>ТА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<v:textbox>
                  <w:txbxContent>
                    <w:p w:rsidR="00B9674A" w:rsidRDefault="00B9674A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<v:textbox>
                  <w:txbxContent>
                    <w:p w:rsidR="00B9674A" w:rsidRDefault="00B9674A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B9674A" w:rsidRDefault="00B9674A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>
                  <w:txbxContent>
                    <w:p w:rsidR="00B9674A" w:rsidRDefault="00B9674A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Лис</w:t>
                      </w:r>
                      <w:r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B9674A" w:rsidRDefault="00B9674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r>
                        <w:rPr>
                          <w:i/>
                          <w:iCs/>
                        </w:rPr>
                        <w:t>Изм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A073B">
    <w:pPr>
      <w:pStyle w:val="a3"/>
    </w:pPr>
    <w:r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1C42A964" wp14:editId="446916FA">
              <wp:simplePos x="0" y="0"/>
              <wp:positionH relativeFrom="page">
                <wp:posOffset>683894</wp:posOffset>
              </wp:positionH>
              <wp:positionV relativeFrom="page">
                <wp:posOffset>201295</wp:posOffset>
              </wp:positionV>
              <wp:extent cx="0" cy="10293985"/>
              <wp:effectExtent l="0" t="0" r="19050" b="12065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0EA350C3" wp14:editId="2A5DF772">
              <wp:simplePos x="0" y="0"/>
              <wp:positionH relativeFrom="page">
                <wp:posOffset>7263764</wp:posOffset>
              </wp:positionH>
              <wp:positionV relativeFrom="page">
                <wp:posOffset>202565</wp:posOffset>
              </wp:positionV>
              <wp:extent cx="0" cy="10293985"/>
              <wp:effectExtent l="0" t="0" r="19050" b="12065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1EAA980" wp14:editId="52759294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11430" b="3683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1148"/>
    <w:multiLevelType w:val="hybridMultilevel"/>
    <w:tmpl w:val="DE2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AF"/>
    <w:rsid w:val="000062AF"/>
    <w:rsid w:val="00015CF2"/>
    <w:rsid w:val="00024962"/>
    <w:rsid w:val="00032773"/>
    <w:rsid w:val="0003329B"/>
    <w:rsid w:val="0004070D"/>
    <w:rsid w:val="000420DB"/>
    <w:rsid w:val="00043174"/>
    <w:rsid w:val="00045818"/>
    <w:rsid w:val="00056FA8"/>
    <w:rsid w:val="00066D24"/>
    <w:rsid w:val="00070AE3"/>
    <w:rsid w:val="0007794B"/>
    <w:rsid w:val="00085F00"/>
    <w:rsid w:val="000A0F97"/>
    <w:rsid w:val="000A29D9"/>
    <w:rsid w:val="000A39D5"/>
    <w:rsid w:val="000A44BA"/>
    <w:rsid w:val="000B7B88"/>
    <w:rsid w:val="000C2441"/>
    <w:rsid w:val="000C7FD5"/>
    <w:rsid w:val="000D246A"/>
    <w:rsid w:val="00103F5B"/>
    <w:rsid w:val="00110546"/>
    <w:rsid w:val="00113967"/>
    <w:rsid w:val="001149E9"/>
    <w:rsid w:val="00122DEC"/>
    <w:rsid w:val="00130CA2"/>
    <w:rsid w:val="0014041D"/>
    <w:rsid w:val="001457E7"/>
    <w:rsid w:val="001514A1"/>
    <w:rsid w:val="00152C72"/>
    <w:rsid w:val="00155FEB"/>
    <w:rsid w:val="00157B22"/>
    <w:rsid w:val="0016463F"/>
    <w:rsid w:val="00173AE8"/>
    <w:rsid w:val="00173D2F"/>
    <w:rsid w:val="0018070C"/>
    <w:rsid w:val="001817A5"/>
    <w:rsid w:val="001865E1"/>
    <w:rsid w:val="00187B6C"/>
    <w:rsid w:val="001A3FBD"/>
    <w:rsid w:val="001A59E0"/>
    <w:rsid w:val="001B0591"/>
    <w:rsid w:val="001B3BA3"/>
    <w:rsid w:val="001B4565"/>
    <w:rsid w:val="001B538B"/>
    <w:rsid w:val="001C5E5C"/>
    <w:rsid w:val="001D3C9E"/>
    <w:rsid w:val="001D5FDD"/>
    <w:rsid w:val="001F2656"/>
    <w:rsid w:val="00205E54"/>
    <w:rsid w:val="00207C17"/>
    <w:rsid w:val="00216F54"/>
    <w:rsid w:val="00217155"/>
    <w:rsid w:val="002373C5"/>
    <w:rsid w:val="0025362D"/>
    <w:rsid w:val="0025455C"/>
    <w:rsid w:val="00257A64"/>
    <w:rsid w:val="002611E6"/>
    <w:rsid w:val="00263962"/>
    <w:rsid w:val="002760E6"/>
    <w:rsid w:val="002842F2"/>
    <w:rsid w:val="002B64E7"/>
    <w:rsid w:val="002C6046"/>
    <w:rsid w:val="002D095C"/>
    <w:rsid w:val="002D1641"/>
    <w:rsid w:val="002D5B9C"/>
    <w:rsid w:val="002E3D25"/>
    <w:rsid w:val="002F10E9"/>
    <w:rsid w:val="00300A84"/>
    <w:rsid w:val="00316578"/>
    <w:rsid w:val="00332FC1"/>
    <w:rsid w:val="00344034"/>
    <w:rsid w:val="0035623E"/>
    <w:rsid w:val="0036042D"/>
    <w:rsid w:val="00360C79"/>
    <w:rsid w:val="00370060"/>
    <w:rsid w:val="0037127E"/>
    <w:rsid w:val="00374261"/>
    <w:rsid w:val="0038063E"/>
    <w:rsid w:val="00390D91"/>
    <w:rsid w:val="003A00ED"/>
    <w:rsid w:val="003B6F1C"/>
    <w:rsid w:val="003C09AF"/>
    <w:rsid w:val="003C2DE4"/>
    <w:rsid w:val="003C30CF"/>
    <w:rsid w:val="003D1ACE"/>
    <w:rsid w:val="003E28F0"/>
    <w:rsid w:val="003E49A3"/>
    <w:rsid w:val="00402183"/>
    <w:rsid w:val="0040571E"/>
    <w:rsid w:val="00462CF1"/>
    <w:rsid w:val="00472E8E"/>
    <w:rsid w:val="00473E3B"/>
    <w:rsid w:val="00477B49"/>
    <w:rsid w:val="00481E7F"/>
    <w:rsid w:val="00482143"/>
    <w:rsid w:val="004850CB"/>
    <w:rsid w:val="004945E0"/>
    <w:rsid w:val="004A3FB4"/>
    <w:rsid w:val="004A45A6"/>
    <w:rsid w:val="004A467B"/>
    <w:rsid w:val="004B02B3"/>
    <w:rsid w:val="004B7CC4"/>
    <w:rsid w:val="004D28CC"/>
    <w:rsid w:val="004D5B75"/>
    <w:rsid w:val="004F178A"/>
    <w:rsid w:val="004F57BE"/>
    <w:rsid w:val="0051259B"/>
    <w:rsid w:val="00530FCA"/>
    <w:rsid w:val="00535157"/>
    <w:rsid w:val="005471BD"/>
    <w:rsid w:val="00557C8D"/>
    <w:rsid w:val="0057316C"/>
    <w:rsid w:val="005738E8"/>
    <w:rsid w:val="005753E6"/>
    <w:rsid w:val="0059564B"/>
    <w:rsid w:val="00595719"/>
    <w:rsid w:val="00595F97"/>
    <w:rsid w:val="005A5643"/>
    <w:rsid w:val="005B40F0"/>
    <w:rsid w:val="005B6864"/>
    <w:rsid w:val="005D60A9"/>
    <w:rsid w:val="005E0815"/>
    <w:rsid w:val="005E0E97"/>
    <w:rsid w:val="005E25D7"/>
    <w:rsid w:val="00604FE2"/>
    <w:rsid w:val="00621174"/>
    <w:rsid w:val="00634C5E"/>
    <w:rsid w:val="00636316"/>
    <w:rsid w:val="00637EA6"/>
    <w:rsid w:val="00641103"/>
    <w:rsid w:val="00643449"/>
    <w:rsid w:val="0064378F"/>
    <w:rsid w:val="00645DCD"/>
    <w:rsid w:val="00647CCA"/>
    <w:rsid w:val="006559AD"/>
    <w:rsid w:val="00656514"/>
    <w:rsid w:val="00666F31"/>
    <w:rsid w:val="00670326"/>
    <w:rsid w:val="006A0007"/>
    <w:rsid w:val="006A191D"/>
    <w:rsid w:val="006A25D7"/>
    <w:rsid w:val="006A2B89"/>
    <w:rsid w:val="006A5CE6"/>
    <w:rsid w:val="006B6004"/>
    <w:rsid w:val="006B7723"/>
    <w:rsid w:val="006C5AD0"/>
    <w:rsid w:val="006E6DA6"/>
    <w:rsid w:val="006F037F"/>
    <w:rsid w:val="00701D02"/>
    <w:rsid w:val="00711A6D"/>
    <w:rsid w:val="00712492"/>
    <w:rsid w:val="007156B6"/>
    <w:rsid w:val="00722409"/>
    <w:rsid w:val="00741C2B"/>
    <w:rsid w:val="00743525"/>
    <w:rsid w:val="007462D7"/>
    <w:rsid w:val="00746FDA"/>
    <w:rsid w:val="00750C19"/>
    <w:rsid w:val="00752571"/>
    <w:rsid w:val="007566A4"/>
    <w:rsid w:val="0075723B"/>
    <w:rsid w:val="0078646D"/>
    <w:rsid w:val="007949F4"/>
    <w:rsid w:val="00797209"/>
    <w:rsid w:val="007D1C75"/>
    <w:rsid w:val="007D79C4"/>
    <w:rsid w:val="007F4972"/>
    <w:rsid w:val="00835EC9"/>
    <w:rsid w:val="00836250"/>
    <w:rsid w:val="008430DE"/>
    <w:rsid w:val="008478EB"/>
    <w:rsid w:val="00850336"/>
    <w:rsid w:val="0085698F"/>
    <w:rsid w:val="00885838"/>
    <w:rsid w:val="008A025A"/>
    <w:rsid w:val="008A0F80"/>
    <w:rsid w:val="008A5A03"/>
    <w:rsid w:val="008C39D1"/>
    <w:rsid w:val="008E79C2"/>
    <w:rsid w:val="008F3D17"/>
    <w:rsid w:val="00905B74"/>
    <w:rsid w:val="00910B9D"/>
    <w:rsid w:val="00911DC8"/>
    <w:rsid w:val="00914160"/>
    <w:rsid w:val="00920535"/>
    <w:rsid w:val="00932551"/>
    <w:rsid w:val="00933A54"/>
    <w:rsid w:val="00951EC4"/>
    <w:rsid w:val="009720BC"/>
    <w:rsid w:val="00986366"/>
    <w:rsid w:val="009952F0"/>
    <w:rsid w:val="009A3352"/>
    <w:rsid w:val="009A340E"/>
    <w:rsid w:val="009C06E7"/>
    <w:rsid w:val="009C18CF"/>
    <w:rsid w:val="009C5D13"/>
    <w:rsid w:val="009D0BC0"/>
    <w:rsid w:val="009D1A20"/>
    <w:rsid w:val="009D3EED"/>
    <w:rsid w:val="009F27A3"/>
    <w:rsid w:val="00A018DD"/>
    <w:rsid w:val="00A07315"/>
    <w:rsid w:val="00A104E0"/>
    <w:rsid w:val="00A15190"/>
    <w:rsid w:val="00A154CD"/>
    <w:rsid w:val="00A155A3"/>
    <w:rsid w:val="00A21F2A"/>
    <w:rsid w:val="00A27B1E"/>
    <w:rsid w:val="00A31EB4"/>
    <w:rsid w:val="00A32B53"/>
    <w:rsid w:val="00A34E92"/>
    <w:rsid w:val="00A53AEE"/>
    <w:rsid w:val="00A54B15"/>
    <w:rsid w:val="00A55A2F"/>
    <w:rsid w:val="00A55C5A"/>
    <w:rsid w:val="00A833AD"/>
    <w:rsid w:val="00A8447C"/>
    <w:rsid w:val="00A84C4F"/>
    <w:rsid w:val="00A86686"/>
    <w:rsid w:val="00A97294"/>
    <w:rsid w:val="00AA7898"/>
    <w:rsid w:val="00AB0F59"/>
    <w:rsid w:val="00AB3F4C"/>
    <w:rsid w:val="00AC138D"/>
    <w:rsid w:val="00AC2020"/>
    <w:rsid w:val="00AC5191"/>
    <w:rsid w:val="00AD2B1B"/>
    <w:rsid w:val="00AE4880"/>
    <w:rsid w:val="00AF7F31"/>
    <w:rsid w:val="00B179A1"/>
    <w:rsid w:val="00B20119"/>
    <w:rsid w:val="00B2098D"/>
    <w:rsid w:val="00B225D0"/>
    <w:rsid w:val="00B46645"/>
    <w:rsid w:val="00B70A90"/>
    <w:rsid w:val="00B77798"/>
    <w:rsid w:val="00B810C0"/>
    <w:rsid w:val="00B851E5"/>
    <w:rsid w:val="00B93E23"/>
    <w:rsid w:val="00B95BE4"/>
    <w:rsid w:val="00B9674A"/>
    <w:rsid w:val="00BA073B"/>
    <w:rsid w:val="00BA2A29"/>
    <w:rsid w:val="00BB2863"/>
    <w:rsid w:val="00BB4E77"/>
    <w:rsid w:val="00BD3A32"/>
    <w:rsid w:val="00BE0A9D"/>
    <w:rsid w:val="00BE6C64"/>
    <w:rsid w:val="00BF5001"/>
    <w:rsid w:val="00C07B26"/>
    <w:rsid w:val="00C11832"/>
    <w:rsid w:val="00C124FE"/>
    <w:rsid w:val="00C1555E"/>
    <w:rsid w:val="00C25146"/>
    <w:rsid w:val="00C25812"/>
    <w:rsid w:val="00C310D8"/>
    <w:rsid w:val="00C369E2"/>
    <w:rsid w:val="00C417A5"/>
    <w:rsid w:val="00C55E06"/>
    <w:rsid w:val="00C86265"/>
    <w:rsid w:val="00C9600E"/>
    <w:rsid w:val="00C973D3"/>
    <w:rsid w:val="00CB22E4"/>
    <w:rsid w:val="00CB560E"/>
    <w:rsid w:val="00CC384D"/>
    <w:rsid w:val="00CC5E07"/>
    <w:rsid w:val="00CC69D3"/>
    <w:rsid w:val="00CD4DC5"/>
    <w:rsid w:val="00CE1255"/>
    <w:rsid w:val="00CE1E8C"/>
    <w:rsid w:val="00CE5135"/>
    <w:rsid w:val="00CE6780"/>
    <w:rsid w:val="00CF13B2"/>
    <w:rsid w:val="00D04730"/>
    <w:rsid w:val="00D073A6"/>
    <w:rsid w:val="00D075A6"/>
    <w:rsid w:val="00D07DB2"/>
    <w:rsid w:val="00D15CEE"/>
    <w:rsid w:val="00D232D1"/>
    <w:rsid w:val="00D2363D"/>
    <w:rsid w:val="00D25DB1"/>
    <w:rsid w:val="00D27675"/>
    <w:rsid w:val="00D3496E"/>
    <w:rsid w:val="00D5129E"/>
    <w:rsid w:val="00D52E73"/>
    <w:rsid w:val="00D62749"/>
    <w:rsid w:val="00D65C7B"/>
    <w:rsid w:val="00D6678F"/>
    <w:rsid w:val="00D70FB9"/>
    <w:rsid w:val="00D722CA"/>
    <w:rsid w:val="00D81368"/>
    <w:rsid w:val="00DB34AB"/>
    <w:rsid w:val="00DB38F6"/>
    <w:rsid w:val="00DB40C4"/>
    <w:rsid w:val="00DB6954"/>
    <w:rsid w:val="00DC1B3A"/>
    <w:rsid w:val="00DD26B0"/>
    <w:rsid w:val="00DE02EB"/>
    <w:rsid w:val="00DE1614"/>
    <w:rsid w:val="00DF546D"/>
    <w:rsid w:val="00E02DB0"/>
    <w:rsid w:val="00E03F2C"/>
    <w:rsid w:val="00E106A4"/>
    <w:rsid w:val="00E156F1"/>
    <w:rsid w:val="00E20F96"/>
    <w:rsid w:val="00E23355"/>
    <w:rsid w:val="00E336DC"/>
    <w:rsid w:val="00E33F3D"/>
    <w:rsid w:val="00E4427A"/>
    <w:rsid w:val="00E5088E"/>
    <w:rsid w:val="00E569D5"/>
    <w:rsid w:val="00E647DA"/>
    <w:rsid w:val="00E6770D"/>
    <w:rsid w:val="00E717D0"/>
    <w:rsid w:val="00E80D5F"/>
    <w:rsid w:val="00E839AF"/>
    <w:rsid w:val="00E9577D"/>
    <w:rsid w:val="00E95A90"/>
    <w:rsid w:val="00EA1604"/>
    <w:rsid w:val="00EA6D59"/>
    <w:rsid w:val="00EA7C59"/>
    <w:rsid w:val="00EA7CD7"/>
    <w:rsid w:val="00EB0772"/>
    <w:rsid w:val="00EB1702"/>
    <w:rsid w:val="00EB3DA2"/>
    <w:rsid w:val="00EC6DA7"/>
    <w:rsid w:val="00ED6B88"/>
    <w:rsid w:val="00EE05FB"/>
    <w:rsid w:val="00EE42E5"/>
    <w:rsid w:val="00EE5EF0"/>
    <w:rsid w:val="00F16C4C"/>
    <w:rsid w:val="00F21449"/>
    <w:rsid w:val="00F31EA1"/>
    <w:rsid w:val="00F37641"/>
    <w:rsid w:val="00F41D8D"/>
    <w:rsid w:val="00F57265"/>
    <w:rsid w:val="00F57513"/>
    <w:rsid w:val="00F62207"/>
    <w:rsid w:val="00F659E4"/>
    <w:rsid w:val="00F65F7E"/>
    <w:rsid w:val="00F80D67"/>
    <w:rsid w:val="00F9623E"/>
    <w:rsid w:val="00FA4C32"/>
    <w:rsid w:val="00FA5DB0"/>
    <w:rsid w:val="00FB245D"/>
    <w:rsid w:val="00FB450C"/>
    <w:rsid w:val="00FE1D92"/>
    <w:rsid w:val="00FE3310"/>
    <w:rsid w:val="00FE40C1"/>
    <w:rsid w:val="00FF3E13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uiPriority w:val="39"/>
    <w:rsid w:val="00CC384D"/>
    <w:pPr>
      <w:tabs>
        <w:tab w:val="right" w:leader="dot" w:pos="9345"/>
      </w:tabs>
      <w:suppressAutoHyphens/>
      <w:spacing w:line="360" w:lineRule="auto"/>
      <w:ind w:firstLine="567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styleId="a9">
    <w:name w:val="Title"/>
    <w:basedOn w:val="a"/>
    <w:qFormat/>
    <w:pPr>
      <w:jc w:val="center"/>
    </w:pPr>
    <w:rPr>
      <w:b/>
      <w:sz w:val="36"/>
    </w:rPr>
  </w:style>
  <w:style w:type="character" w:styleId="aa">
    <w:name w:val="Hyperlink"/>
    <w:uiPriority w:val="99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4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b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c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d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e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f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1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2">
    <w:name w:val="Рисунок_под"/>
    <w:basedOn w:val="ae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5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3">
    <w:name w:val="List Paragraph"/>
    <w:basedOn w:val="a"/>
    <w:uiPriority w:val="34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4">
    <w:name w:val="Символ сноски"/>
    <w:rsid w:val="00BA2A29"/>
    <w:rPr>
      <w:vertAlign w:val="superscript"/>
    </w:rPr>
  </w:style>
  <w:style w:type="character" w:styleId="af5">
    <w:name w:val="Strong"/>
    <w:uiPriority w:val="22"/>
    <w:qFormat/>
    <w:rsid w:val="00BA2A29"/>
    <w:rPr>
      <w:b/>
      <w:bCs/>
    </w:rPr>
  </w:style>
  <w:style w:type="paragraph" w:styleId="af6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7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8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9">
    <w:name w:val="МойТекст"/>
    <w:basedOn w:val="a"/>
    <w:link w:val="afa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a">
    <w:name w:val="МойТекст Знак"/>
    <w:link w:val="af9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b">
    <w:name w:val="!Рисунок"/>
    <w:basedOn w:val="a"/>
    <w:link w:val="afc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d">
    <w:name w:val="Подписи к рисункам"/>
    <w:basedOn w:val="a"/>
    <w:link w:val="afe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e">
    <w:name w:val="Подписи к рисункам Знак"/>
    <w:link w:val="afd"/>
    <w:rsid w:val="00EE05FB"/>
    <w:rPr>
      <w:rFonts w:eastAsia="Times New Roman"/>
      <w:sz w:val="24"/>
      <w:szCs w:val="24"/>
      <w:u w:val="single"/>
    </w:rPr>
  </w:style>
  <w:style w:type="character" w:customStyle="1" w:styleId="afc">
    <w:name w:val="!Рисунок Знак"/>
    <w:link w:val="afb"/>
    <w:rsid w:val="00EE05FB"/>
    <w:rPr>
      <w:rFonts w:eastAsia="Times New Roman"/>
      <w:sz w:val="24"/>
      <w:szCs w:val="24"/>
    </w:rPr>
  </w:style>
  <w:style w:type="paragraph" w:styleId="aff">
    <w:name w:val="TOC Heading"/>
    <w:basedOn w:val="1"/>
    <w:next w:val="a"/>
    <w:uiPriority w:val="39"/>
    <w:unhideWhenUsed/>
    <w:qFormat/>
    <w:rsid w:val="00D6678F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character" w:styleId="aff0">
    <w:name w:val="Placeholder Text"/>
    <w:basedOn w:val="a0"/>
    <w:uiPriority w:val="99"/>
    <w:semiHidden/>
    <w:rsid w:val="00FA4C32"/>
    <w:rPr>
      <w:color w:val="808080"/>
    </w:rPr>
  </w:style>
  <w:style w:type="paragraph" w:styleId="aff1">
    <w:name w:val="Balloon Text"/>
    <w:basedOn w:val="a"/>
    <w:link w:val="aff2"/>
    <w:rsid w:val="00FA4C32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rsid w:val="00FA4C3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73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7316C"/>
    <w:rPr>
      <w:rFonts w:ascii="Courier New" w:eastAsia="Times New Roman" w:hAnsi="Courier New" w:cs="Courier New"/>
    </w:rPr>
  </w:style>
  <w:style w:type="character" w:customStyle="1" w:styleId="selflink">
    <w:name w:val="selflink"/>
    <w:rsid w:val="0057316C"/>
  </w:style>
  <w:style w:type="character" w:customStyle="1" w:styleId="sentence">
    <w:name w:val="sentence"/>
    <w:basedOn w:val="a0"/>
    <w:rsid w:val="0057316C"/>
  </w:style>
  <w:style w:type="character" w:styleId="aff3">
    <w:name w:val="Emphasis"/>
    <w:basedOn w:val="a0"/>
    <w:uiPriority w:val="20"/>
    <w:qFormat/>
    <w:rsid w:val="005731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uiPriority w:val="39"/>
    <w:rsid w:val="00CC384D"/>
    <w:pPr>
      <w:tabs>
        <w:tab w:val="right" w:leader="dot" w:pos="9345"/>
      </w:tabs>
      <w:suppressAutoHyphens/>
      <w:spacing w:line="360" w:lineRule="auto"/>
      <w:ind w:firstLine="567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styleId="a9">
    <w:name w:val="Title"/>
    <w:basedOn w:val="a"/>
    <w:qFormat/>
    <w:pPr>
      <w:jc w:val="center"/>
    </w:pPr>
    <w:rPr>
      <w:b/>
      <w:sz w:val="36"/>
    </w:rPr>
  </w:style>
  <w:style w:type="character" w:styleId="aa">
    <w:name w:val="Hyperlink"/>
    <w:uiPriority w:val="99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4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b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c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d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e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f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1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2">
    <w:name w:val="Рисунок_под"/>
    <w:basedOn w:val="ae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5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3">
    <w:name w:val="List Paragraph"/>
    <w:basedOn w:val="a"/>
    <w:uiPriority w:val="34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4">
    <w:name w:val="Символ сноски"/>
    <w:rsid w:val="00BA2A29"/>
    <w:rPr>
      <w:vertAlign w:val="superscript"/>
    </w:rPr>
  </w:style>
  <w:style w:type="character" w:styleId="af5">
    <w:name w:val="Strong"/>
    <w:uiPriority w:val="22"/>
    <w:qFormat/>
    <w:rsid w:val="00BA2A29"/>
    <w:rPr>
      <w:b/>
      <w:bCs/>
    </w:rPr>
  </w:style>
  <w:style w:type="paragraph" w:styleId="af6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7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8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9">
    <w:name w:val="МойТекст"/>
    <w:basedOn w:val="a"/>
    <w:link w:val="afa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a">
    <w:name w:val="МойТекст Знак"/>
    <w:link w:val="af9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b">
    <w:name w:val="!Рисунок"/>
    <w:basedOn w:val="a"/>
    <w:link w:val="afc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d">
    <w:name w:val="Подписи к рисункам"/>
    <w:basedOn w:val="a"/>
    <w:link w:val="afe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e">
    <w:name w:val="Подписи к рисункам Знак"/>
    <w:link w:val="afd"/>
    <w:rsid w:val="00EE05FB"/>
    <w:rPr>
      <w:rFonts w:eastAsia="Times New Roman"/>
      <w:sz w:val="24"/>
      <w:szCs w:val="24"/>
      <w:u w:val="single"/>
    </w:rPr>
  </w:style>
  <w:style w:type="character" w:customStyle="1" w:styleId="afc">
    <w:name w:val="!Рисунок Знак"/>
    <w:link w:val="afb"/>
    <w:rsid w:val="00EE05FB"/>
    <w:rPr>
      <w:rFonts w:eastAsia="Times New Roman"/>
      <w:sz w:val="24"/>
      <w:szCs w:val="24"/>
    </w:rPr>
  </w:style>
  <w:style w:type="paragraph" w:styleId="aff">
    <w:name w:val="TOC Heading"/>
    <w:basedOn w:val="1"/>
    <w:next w:val="a"/>
    <w:uiPriority w:val="39"/>
    <w:unhideWhenUsed/>
    <w:qFormat/>
    <w:rsid w:val="00D6678F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character" w:styleId="aff0">
    <w:name w:val="Placeholder Text"/>
    <w:basedOn w:val="a0"/>
    <w:uiPriority w:val="99"/>
    <w:semiHidden/>
    <w:rsid w:val="00FA4C32"/>
    <w:rPr>
      <w:color w:val="808080"/>
    </w:rPr>
  </w:style>
  <w:style w:type="paragraph" w:styleId="aff1">
    <w:name w:val="Balloon Text"/>
    <w:basedOn w:val="a"/>
    <w:link w:val="aff2"/>
    <w:rsid w:val="00FA4C32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rsid w:val="00FA4C3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73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7316C"/>
    <w:rPr>
      <w:rFonts w:ascii="Courier New" w:eastAsia="Times New Roman" w:hAnsi="Courier New" w:cs="Courier New"/>
    </w:rPr>
  </w:style>
  <w:style w:type="character" w:customStyle="1" w:styleId="selflink">
    <w:name w:val="selflink"/>
    <w:rsid w:val="0057316C"/>
  </w:style>
  <w:style w:type="character" w:customStyle="1" w:styleId="sentence">
    <w:name w:val="sentence"/>
    <w:basedOn w:val="a0"/>
    <w:rsid w:val="0057316C"/>
  </w:style>
  <w:style w:type="character" w:styleId="aff3">
    <w:name w:val="Emphasis"/>
    <w:basedOn w:val="a0"/>
    <w:uiPriority w:val="20"/>
    <w:qFormat/>
    <w:rsid w:val="00573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444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816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27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5" Type="http://schemas.openxmlformats.org/officeDocument/2006/relationships/image" Target="media/image16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EA973-47E8-4A74-AA6D-7B467BA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(жирн.).dot</Template>
  <TotalTime>4</TotalTime>
  <Pages>28</Pages>
  <Words>3547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23719</CharactersWithSpaces>
  <SharedDoc>false</SharedDoc>
  <HLinks>
    <vt:vector size="60" baseType="variant">
      <vt:variant>
        <vt:i4>5177430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http://ru.wikipedia.org/wiki/Direct2D</vt:lpwstr>
      </vt:variant>
      <vt:variant>
        <vt:lpwstr/>
      </vt:variant>
      <vt:variant>
        <vt:i4>5767241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http://ru.wikipedia.org/w/index.php?title=DirectX_Media_Objects&amp;action=edit&amp;redlink=1</vt:lpwstr>
      </vt:variant>
      <vt:variant>
        <vt:lpwstr/>
      </vt:variant>
      <vt:variant>
        <vt:i4>3604539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http://ru.wikipedia.org/w/index.php?title=DirectSetup&amp;action=edit&amp;redlink=1</vt:lpwstr>
      </vt:variant>
      <vt:variant>
        <vt:lpwstr/>
      </vt:variant>
      <vt:variant>
        <vt:i4>393260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http://ru.wikipedia.org/w/index.php?title=DirectX_Instruments&amp;action=edit&amp;redlink=1</vt:lpwstr>
      </vt:variant>
      <vt:variant>
        <vt:lpwstr/>
      </vt:variant>
      <vt:variant>
        <vt:i4>6357054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http://ru.wikipedia.org/wiki/DirectShow</vt:lpwstr>
      </vt:variant>
      <vt:variant>
        <vt:lpwstr/>
      </vt:variant>
      <vt:variant>
        <vt:i4>3866673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http://ru.wikipedia.org/w/index.php?title=DirectMusic&amp;action=edit&amp;redlink=1</vt:lpwstr>
      </vt:variant>
      <vt:variant>
        <vt:lpwstr/>
      </vt:variant>
      <vt:variant>
        <vt:i4>2031703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http://ru.wikipedia.org/wiki/DirectSound</vt:lpwstr>
      </vt:variant>
      <vt:variant>
        <vt:lpwstr/>
      </vt:variant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http://ru.wikipedia.org/wiki/DirectPlay</vt:lpwstr>
      </vt:variant>
      <vt:variant>
        <vt:lpwstr/>
      </vt:variant>
      <vt:variant>
        <vt:i4>3932193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http://ru.wikipedia.org/w/index.php?title=DirectInput&amp;action=edit&amp;redlink=1</vt:lpwstr>
      </vt:variant>
      <vt:variant>
        <vt:lpwstr/>
      </vt:variant>
      <vt:variant>
        <vt:i4>7667812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http://ru.wikipedia.org/wiki/%D0%98%D0%BD%D1%82%D0%B5%D1%80%D1%84%D0%B5%D0%B9%D1%81_%D0%BF%D1%80%D0%BE%D0%B3%D1%80%D0%B0%D0%BC%D0%BC%D0%B8%D1%80%D0%BE%D0%B2%D0%B0%D0%BD%D0%B8%D1%8F_%D0%BF%D1%80%D0%B8%D0%BB%D0%BE%D0%B6%D0%B5%D0%BD%D0%B8%D0%B9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creator>kalash</dc:creator>
  <cp:lastModifiedBy>Nya Kawaii Desu</cp:lastModifiedBy>
  <cp:revision>3</cp:revision>
  <cp:lastPrinted>2013-06-03T05:26:00Z</cp:lastPrinted>
  <dcterms:created xsi:type="dcterms:W3CDTF">2017-06-07T01:19:00Z</dcterms:created>
  <dcterms:modified xsi:type="dcterms:W3CDTF">2017-06-07T01:25:00Z</dcterms:modified>
</cp:coreProperties>
</file>