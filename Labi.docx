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8F" w:rsidRPr="005E0E97" w:rsidRDefault="00C973D3" w:rsidP="00CC384D">
      <w:pPr>
        <w:pStyle w:val="12"/>
        <w:ind w:firstLine="0"/>
        <w:jc w:val="left"/>
        <w:rPr>
          <w:rFonts w:cs="Times New Roman"/>
        </w:rPr>
      </w:pPr>
      <w:r w:rsidRPr="005E0E97">
        <w:rPr>
          <w:rFonts w:cs="Times New Roman"/>
        </w:rPr>
        <w:t xml:space="preserve">                                                    </w:t>
      </w:r>
    </w:p>
    <w:p w:rsidR="00634C5E" w:rsidRPr="005E0E97" w:rsidRDefault="00EE05FB" w:rsidP="00CC384D">
      <w:pPr>
        <w:pStyle w:val="12"/>
        <w:rPr>
          <w:rFonts w:cs="Times New Roman"/>
        </w:rPr>
      </w:pPr>
      <w:r w:rsidRPr="005E0E97">
        <w:rPr>
          <w:rFonts w:cs="Times New Roman"/>
        </w:rPr>
        <w:t>СОДЕРЖАНИЕ</w:t>
      </w:r>
    </w:p>
    <w:p w:rsidR="00CC384D" w:rsidRPr="005E0E97" w:rsidRDefault="00CC384D" w:rsidP="00CC384D"/>
    <w:p w:rsidR="00CC69D3" w:rsidRPr="005E0E97" w:rsidRDefault="00CC69D3" w:rsidP="00CC384D">
      <w:pPr>
        <w:suppressAutoHyphens/>
        <w:spacing w:line="360" w:lineRule="auto"/>
        <w:rPr>
          <w:sz w:val="28"/>
          <w:szCs w:val="28"/>
        </w:rPr>
      </w:pPr>
      <w:bookmarkStart w:id="0" w:name="_Toc228679751"/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86265" w:rsidRPr="005E0E97" w:rsidRDefault="00C86265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CC69D3" w:rsidRPr="005E0E97" w:rsidRDefault="00CC69D3" w:rsidP="001F2656">
      <w:pPr>
        <w:suppressAutoHyphens/>
        <w:spacing w:line="360" w:lineRule="auto"/>
        <w:jc w:val="both"/>
        <w:rPr>
          <w:sz w:val="28"/>
          <w:szCs w:val="28"/>
        </w:rPr>
      </w:pPr>
    </w:p>
    <w:p w:rsidR="003E49A3" w:rsidRPr="005E0E97" w:rsidRDefault="003E49A3" w:rsidP="003E49A3">
      <w:pPr>
        <w:suppressAutoHyphens/>
        <w:spacing w:line="360" w:lineRule="auto"/>
        <w:ind w:firstLine="567"/>
        <w:rPr>
          <w:b/>
          <w:sz w:val="28"/>
          <w:szCs w:val="28"/>
        </w:rPr>
      </w:pPr>
    </w:p>
    <w:p w:rsidR="00D70FB9" w:rsidRDefault="002B64E7" w:rsidP="00B225D0">
      <w:pPr>
        <w:suppressAutoHyphens/>
        <w:spacing w:line="360" w:lineRule="auto"/>
        <w:ind w:firstLine="709"/>
        <w:jc w:val="center"/>
        <w:rPr>
          <w:sz w:val="28"/>
        </w:rPr>
      </w:pPr>
      <w:r w:rsidRPr="005E0E97">
        <w:rPr>
          <w:b/>
          <w:sz w:val="28"/>
          <w:szCs w:val="28"/>
        </w:rPr>
        <w:br w:type="page"/>
      </w:r>
      <w:bookmarkEnd w:id="0"/>
    </w:p>
    <w:p w:rsidR="003C30CF" w:rsidRPr="005E0E97" w:rsidRDefault="003C30CF" w:rsidP="003C30CF">
      <w:pPr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lastRenderedPageBreak/>
        <w:t>Лабораторная работа №2</w:t>
      </w:r>
    </w:p>
    <w:p w:rsidR="003C30CF" w:rsidRPr="005E0E97" w:rsidRDefault="003C30CF" w:rsidP="003C30CF">
      <w:pPr>
        <w:spacing w:line="360" w:lineRule="auto"/>
        <w:ind w:left="374" w:right="204" w:firstLine="709"/>
        <w:jc w:val="center"/>
        <w:rPr>
          <w:b/>
          <w:sz w:val="28"/>
          <w:szCs w:val="28"/>
        </w:rPr>
      </w:pPr>
      <w:r w:rsidRPr="005E0E97">
        <w:rPr>
          <w:b/>
          <w:sz w:val="28"/>
          <w:szCs w:val="28"/>
        </w:rPr>
        <w:t>Тема: «</w:t>
      </w:r>
      <w:r>
        <w:rPr>
          <w:b/>
          <w:sz w:val="28"/>
          <w:szCs w:val="28"/>
        </w:rPr>
        <w:t xml:space="preserve">Разветвляющиеся вычислительные процессы </w:t>
      </w:r>
      <w:r w:rsidRPr="005E0E97">
        <w:rPr>
          <w:b/>
          <w:sz w:val="28"/>
          <w:szCs w:val="28"/>
        </w:rPr>
        <w:t>»</w:t>
      </w:r>
    </w:p>
    <w:p w:rsidR="003C30CF" w:rsidRPr="005E0E97" w:rsidRDefault="003C30CF" w:rsidP="003C30C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E0E97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операторов ветвления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</w:t>
      </w:r>
      <w:r w:rsidRPr="005E0E97">
        <w:rPr>
          <w:sz w:val="28"/>
          <w:szCs w:val="28"/>
        </w:rPr>
        <w:t>.</w:t>
      </w:r>
    </w:p>
    <w:p w:rsidR="002D5B9C" w:rsidRDefault="003C30CF" w:rsidP="003C30CF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 w:rsidRPr="00A86686">
        <w:rPr>
          <w:sz w:val="28"/>
          <w:szCs w:val="28"/>
        </w:rPr>
        <w:t xml:space="preserve"> </w:t>
      </w:r>
      <w:r>
        <w:rPr>
          <w:sz w:val="28"/>
          <w:szCs w:val="28"/>
        </w:rPr>
        <w:t>Часть 1. Написать программу, вычисляющую значение кусочной функции, заданной на графике</w:t>
      </w:r>
      <w:r w:rsidR="002D5B9C">
        <w:rPr>
          <w:sz w:val="28"/>
          <w:szCs w:val="28"/>
        </w:rPr>
        <w:t xml:space="preserve"> (Рисунок 1).</w:t>
      </w:r>
    </w:p>
    <w:p w:rsidR="003C30CF" w:rsidRDefault="002D5B9C" w:rsidP="002D5B9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8AC2F8" wp14:editId="62666A13">
            <wp:extent cx="3053489" cy="113726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89" cy="113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 – График кусочной функции</w:t>
      </w:r>
    </w:p>
    <w:p w:rsidR="002D5B9C" w:rsidRDefault="002D5B9C" w:rsidP="002D5B9C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Часть 2. Написать программу, которая определяет, принадлежит ли пара (</w:t>
      </w:r>
      <w:proofErr w:type="spellStart"/>
      <w:r>
        <w:rPr>
          <w:sz w:val="28"/>
          <w:szCs w:val="28"/>
        </w:rPr>
        <w:t>х</w:t>
      </w:r>
      <w:proofErr w:type="gramStart"/>
      <w:r>
        <w:rPr>
          <w:sz w:val="28"/>
          <w:szCs w:val="28"/>
        </w:rPr>
        <w:t>,у</w:t>
      </w:r>
      <w:proofErr w:type="spellEnd"/>
      <w:proofErr w:type="gramEnd"/>
      <w:r>
        <w:rPr>
          <w:sz w:val="28"/>
          <w:szCs w:val="28"/>
        </w:rPr>
        <w:t>) закрашенной области (Рисунок 2).</w:t>
      </w:r>
    </w:p>
    <w:p w:rsidR="002D5B9C" w:rsidRPr="00F65F7E" w:rsidRDefault="002D5B9C" w:rsidP="002D5B9C">
      <w:pPr>
        <w:suppressAutoHyphens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504F0" wp14:editId="6E7F4F7D">
            <wp:extent cx="1906532" cy="1525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532" cy="152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B9C" w:rsidRDefault="002D5B9C" w:rsidP="002D5B9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Изображение закрашенной области</w:t>
      </w:r>
    </w:p>
    <w:p w:rsidR="00207C17" w:rsidRDefault="00207C17" w:rsidP="003C30CF">
      <w:pPr>
        <w:spacing w:line="360" w:lineRule="auto"/>
        <w:jc w:val="center"/>
        <w:rPr>
          <w:b/>
          <w:sz w:val="28"/>
          <w:szCs w:val="28"/>
        </w:rPr>
      </w:pPr>
    </w:p>
    <w:p w:rsidR="003C30CF" w:rsidRDefault="003C30CF" w:rsidP="003C30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</w:p>
    <w:p w:rsidR="00207C17" w:rsidRDefault="00207C17" w:rsidP="003C30CF">
      <w:pPr>
        <w:spacing w:line="360" w:lineRule="auto"/>
        <w:jc w:val="center"/>
        <w:rPr>
          <w:b/>
          <w:sz w:val="28"/>
          <w:szCs w:val="28"/>
        </w:rPr>
      </w:pPr>
    </w:p>
    <w:p w:rsidR="00187B6C" w:rsidRPr="00187B6C" w:rsidRDefault="00374261" w:rsidP="00187B6C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t>Для организации условного ветвления язык C# унаследовал от</w:t>
      </w:r>
      <w:proofErr w:type="gramStart"/>
      <w:r w:rsidRPr="00374261">
        <w:rPr>
          <w:sz w:val="28"/>
        </w:rPr>
        <w:t xml:space="preserve"> С</w:t>
      </w:r>
      <w:proofErr w:type="gramEnd"/>
      <w:r w:rsidRPr="00374261">
        <w:rPr>
          <w:sz w:val="28"/>
        </w:rPr>
        <w:t xml:space="preserve"> и С++ ко</w:t>
      </w:r>
      <w:r w:rsidRPr="00374261">
        <w:rPr>
          <w:sz w:val="28"/>
        </w:rPr>
        <w:t>н</w:t>
      </w:r>
      <w:r w:rsidRPr="00374261">
        <w:rPr>
          <w:sz w:val="28"/>
        </w:rPr>
        <w:t xml:space="preserve">струкцию </w:t>
      </w:r>
      <w:proofErr w:type="spellStart"/>
      <w:r w:rsidRPr="00374261">
        <w:rPr>
          <w:sz w:val="28"/>
        </w:rPr>
        <w:t>if</w:t>
      </w:r>
      <w:proofErr w:type="spellEnd"/>
      <w:r w:rsidRPr="00374261">
        <w:rPr>
          <w:sz w:val="28"/>
        </w:rPr>
        <w:t>...</w:t>
      </w:r>
      <w:proofErr w:type="spellStart"/>
      <w:r w:rsidRPr="00374261">
        <w:rPr>
          <w:sz w:val="28"/>
        </w:rPr>
        <w:t>else</w:t>
      </w:r>
      <w:proofErr w:type="spellEnd"/>
      <w:r w:rsidRPr="00374261">
        <w:rPr>
          <w:sz w:val="28"/>
        </w:rPr>
        <w:t xml:space="preserve">. </w:t>
      </w:r>
      <w:r w:rsidR="00187B6C">
        <w:rPr>
          <w:sz w:val="28"/>
        </w:rPr>
        <w:t>Синтаксис</w:t>
      </w:r>
      <w:r w:rsidR="00187B6C" w:rsidRPr="00187B6C">
        <w:rPr>
          <w:sz w:val="28"/>
        </w:rPr>
        <w:t>:</w:t>
      </w:r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proofErr w:type="spellStart"/>
      <w:r w:rsidRPr="00374261">
        <w:rPr>
          <w:sz w:val="28"/>
        </w:rPr>
        <w:t>if</w:t>
      </w:r>
      <w:proofErr w:type="spellEnd"/>
      <w:r w:rsidRPr="00374261">
        <w:rPr>
          <w:sz w:val="28"/>
        </w:rPr>
        <w:t xml:space="preserve"> (условие)</w:t>
      </w:r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t xml:space="preserve">  оператор (операторы)</w:t>
      </w:r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proofErr w:type="spellStart"/>
      <w:r w:rsidRPr="00374261">
        <w:rPr>
          <w:sz w:val="28"/>
        </w:rPr>
        <w:t>else</w:t>
      </w:r>
      <w:proofErr w:type="spellEnd"/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t xml:space="preserve">  оператор (операторы)</w:t>
      </w:r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t xml:space="preserve">Если по каждому из условий нужно выполнить более одного оператора, эти операторы должны быть объединены в блок с помощью фигурных скобок {...}. </w:t>
      </w:r>
    </w:p>
    <w:p w:rsidR="00374261" w:rsidRPr="00374261" w:rsidRDefault="00374261" w:rsidP="00374261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lastRenderedPageBreak/>
        <w:t>Стоит обратить внимание, что в отличие от языков</w:t>
      </w:r>
      <w:proofErr w:type="gramStart"/>
      <w:r w:rsidRPr="00374261">
        <w:rPr>
          <w:sz w:val="28"/>
        </w:rPr>
        <w:t xml:space="preserve"> С</w:t>
      </w:r>
      <w:proofErr w:type="gramEnd"/>
      <w:r w:rsidRPr="00374261">
        <w:rPr>
          <w:sz w:val="28"/>
        </w:rPr>
        <w:t xml:space="preserve"> и С++, в C# условный оператор </w:t>
      </w:r>
      <w:proofErr w:type="spellStart"/>
      <w:r w:rsidRPr="00374261">
        <w:rPr>
          <w:sz w:val="28"/>
        </w:rPr>
        <w:t>if</w:t>
      </w:r>
      <w:proofErr w:type="spellEnd"/>
      <w:r w:rsidRPr="00374261">
        <w:rPr>
          <w:sz w:val="28"/>
        </w:rPr>
        <w:t xml:space="preserve"> может работать только с булевскими выражениями, но не с произвол</w:t>
      </w:r>
      <w:r w:rsidRPr="00374261">
        <w:rPr>
          <w:sz w:val="28"/>
        </w:rPr>
        <w:t>ь</w:t>
      </w:r>
      <w:r w:rsidRPr="00374261">
        <w:rPr>
          <w:sz w:val="28"/>
        </w:rPr>
        <w:t xml:space="preserve">ными значениями вроде </w:t>
      </w:r>
      <w:r>
        <w:rPr>
          <w:sz w:val="28"/>
        </w:rPr>
        <w:t xml:space="preserve"> </w:t>
      </w:r>
      <w:r w:rsidRPr="00374261">
        <w:rPr>
          <w:sz w:val="28"/>
        </w:rPr>
        <w:t>-1 и 0.</w:t>
      </w:r>
    </w:p>
    <w:p w:rsidR="003C30CF" w:rsidRDefault="00374261" w:rsidP="00374261">
      <w:pPr>
        <w:spacing w:line="360" w:lineRule="auto"/>
        <w:ind w:firstLine="709"/>
        <w:jc w:val="both"/>
        <w:rPr>
          <w:sz w:val="28"/>
        </w:rPr>
      </w:pPr>
      <w:r w:rsidRPr="00374261">
        <w:rPr>
          <w:sz w:val="28"/>
        </w:rPr>
        <w:t xml:space="preserve">В операторе </w:t>
      </w:r>
      <w:proofErr w:type="spellStart"/>
      <w:r w:rsidRPr="00374261">
        <w:rPr>
          <w:sz w:val="28"/>
        </w:rPr>
        <w:t>if</w:t>
      </w:r>
      <w:proofErr w:type="spellEnd"/>
      <w:r w:rsidRPr="00374261">
        <w:rPr>
          <w:sz w:val="28"/>
        </w:rPr>
        <w:t xml:space="preserve"> могут применяться сложные выражения, и он может соде</w:t>
      </w:r>
      <w:r w:rsidRPr="00374261">
        <w:rPr>
          <w:sz w:val="28"/>
        </w:rPr>
        <w:t>р</w:t>
      </w:r>
      <w:r w:rsidRPr="00374261">
        <w:rPr>
          <w:sz w:val="28"/>
        </w:rPr>
        <w:t xml:space="preserve">жать операторы </w:t>
      </w:r>
      <w:proofErr w:type="spellStart"/>
      <w:r w:rsidRPr="00374261">
        <w:rPr>
          <w:sz w:val="28"/>
        </w:rPr>
        <w:t>else</w:t>
      </w:r>
      <w:proofErr w:type="spellEnd"/>
      <w:r w:rsidRPr="00374261">
        <w:rPr>
          <w:sz w:val="28"/>
        </w:rPr>
        <w:t>, обеспечивая выполнение более сложных проверок. Синтаксис похож на применяемый в аналогичных ситуациях в языках</w:t>
      </w:r>
      <w:proofErr w:type="gramStart"/>
      <w:r w:rsidRPr="00374261">
        <w:rPr>
          <w:sz w:val="28"/>
        </w:rPr>
        <w:t xml:space="preserve"> С</w:t>
      </w:r>
      <w:proofErr w:type="gramEnd"/>
      <w:r w:rsidRPr="00374261">
        <w:rPr>
          <w:sz w:val="28"/>
        </w:rPr>
        <w:t xml:space="preserve"> (С++) и </w:t>
      </w:r>
      <w:proofErr w:type="spellStart"/>
      <w:r w:rsidRPr="00374261">
        <w:rPr>
          <w:sz w:val="28"/>
        </w:rPr>
        <w:t>Java</w:t>
      </w:r>
      <w:proofErr w:type="spellEnd"/>
      <w:r w:rsidRPr="00374261">
        <w:rPr>
          <w:sz w:val="28"/>
        </w:rPr>
        <w:t>. При п</w:t>
      </w:r>
      <w:r w:rsidRPr="00374261">
        <w:rPr>
          <w:sz w:val="28"/>
        </w:rPr>
        <w:t>о</w:t>
      </w:r>
      <w:r w:rsidRPr="00374261">
        <w:rPr>
          <w:sz w:val="28"/>
        </w:rPr>
        <w:t>строении сложных выражений в C# используется вполне ожидаемый набор лог</w:t>
      </w:r>
      <w:r w:rsidRPr="00374261">
        <w:rPr>
          <w:sz w:val="28"/>
        </w:rPr>
        <w:t>и</w:t>
      </w:r>
      <w:r w:rsidRPr="00374261">
        <w:rPr>
          <w:sz w:val="28"/>
        </w:rPr>
        <w:t>ческих операторов.</w:t>
      </w:r>
    </w:p>
    <w:p w:rsidR="000C7FD5" w:rsidRPr="000C7FD5" w:rsidRDefault="000C7FD5" w:rsidP="0037426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Примеры использования условного оператора </w:t>
      </w:r>
      <w:r>
        <w:rPr>
          <w:sz w:val="28"/>
          <w:lang w:val="en-US"/>
        </w:rPr>
        <w:t>if</w:t>
      </w:r>
      <w:r w:rsidRPr="000C7FD5">
        <w:rPr>
          <w:sz w:val="28"/>
        </w:rPr>
        <w:t>:</w:t>
      </w:r>
    </w:p>
    <w:p w:rsidR="00BF5001" w:rsidRDefault="000C7FD5" w:rsidP="00BF5001">
      <w:pPr>
        <w:spacing w:line="360" w:lineRule="auto"/>
        <w:ind w:left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56860" cy="1078230"/>
            <wp:effectExtent l="0" t="0" r="0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 xml:space="preserve">Вторым оператором выбора в C# является оператор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, который обесп</w:t>
      </w:r>
      <w:r w:rsidRPr="00207C17">
        <w:rPr>
          <w:sz w:val="28"/>
        </w:rPr>
        <w:t>е</w:t>
      </w:r>
      <w:r w:rsidRPr="00207C17">
        <w:rPr>
          <w:sz w:val="28"/>
        </w:rPr>
        <w:t xml:space="preserve">чивает </w:t>
      </w:r>
      <w:proofErr w:type="spellStart"/>
      <w:r w:rsidRPr="00207C17">
        <w:rPr>
          <w:sz w:val="28"/>
        </w:rPr>
        <w:t>многонаправленное</w:t>
      </w:r>
      <w:proofErr w:type="spellEnd"/>
      <w:r w:rsidRPr="00207C17">
        <w:rPr>
          <w:sz w:val="28"/>
        </w:rPr>
        <w:t xml:space="preserve"> ветвление программы. Следовательно, этот оператор позволяет сделать выбор среди нескольких альтернативных вариантов дальнейш</w:t>
      </w:r>
      <w:r w:rsidRPr="00207C17">
        <w:rPr>
          <w:sz w:val="28"/>
        </w:rPr>
        <w:t>е</w:t>
      </w:r>
      <w:r w:rsidRPr="00207C17">
        <w:rPr>
          <w:sz w:val="28"/>
        </w:rPr>
        <w:t>го выполнения программы. Несмотря на то</w:t>
      </w:r>
      <w:r>
        <w:rPr>
          <w:sz w:val="28"/>
        </w:rPr>
        <w:t>,</w:t>
      </w:r>
      <w:r w:rsidRPr="00207C17">
        <w:rPr>
          <w:sz w:val="28"/>
        </w:rPr>
        <w:t xml:space="preserve"> что </w:t>
      </w:r>
      <w:proofErr w:type="spellStart"/>
      <w:r w:rsidRPr="00207C17">
        <w:rPr>
          <w:sz w:val="28"/>
        </w:rPr>
        <w:t>многонаправленная</w:t>
      </w:r>
      <w:proofErr w:type="spellEnd"/>
      <w:r w:rsidRPr="00207C17">
        <w:rPr>
          <w:sz w:val="28"/>
        </w:rPr>
        <w:t xml:space="preserve"> проверка м</w:t>
      </w:r>
      <w:r w:rsidRPr="00207C17">
        <w:rPr>
          <w:sz w:val="28"/>
        </w:rPr>
        <w:t>о</w:t>
      </w:r>
      <w:r w:rsidRPr="00207C17">
        <w:rPr>
          <w:sz w:val="28"/>
        </w:rPr>
        <w:t xml:space="preserve">жет быть организована с помощью последовательного ряда вложенных операторов </w:t>
      </w:r>
      <w:proofErr w:type="spellStart"/>
      <w:r w:rsidRPr="00207C17">
        <w:rPr>
          <w:sz w:val="28"/>
        </w:rPr>
        <w:t>if</w:t>
      </w:r>
      <w:proofErr w:type="spellEnd"/>
      <w:r w:rsidRPr="00207C17">
        <w:rPr>
          <w:sz w:val="28"/>
        </w:rPr>
        <w:t xml:space="preserve">, во многих случаях более эффективным оказывается применение оператора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. Этот оператор действует следующим образом. Значение выражения посл</w:t>
      </w:r>
      <w:r w:rsidRPr="00207C17">
        <w:rPr>
          <w:sz w:val="28"/>
        </w:rPr>
        <w:t>е</w:t>
      </w:r>
      <w:r w:rsidRPr="00207C17">
        <w:rPr>
          <w:sz w:val="28"/>
        </w:rPr>
        <w:t>довательно сравнивается с константами выбора из заданного списка. Как только будет обнаружено совпадение с одним из условий выбора, выполняется последов</w:t>
      </w:r>
      <w:r w:rsidRPr="00207C17">
        <w:rPr>
          <w:sz w:val="28"/>
        </w:rPr>
        <w:t>а</w:t>
      </w:r>
      <w:r w:rsidRPr="00207C17">
        <w:rPr>
          <w:sz w:val="28"/>
        </w:rPr>
        <w:t xml:space="preserve">тельность операторов, связанных с этим условием. Ниже приведена общая форма оператора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: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(выражение) {</w:t>
      </w:r>
      <w:proofErr w:type="gramEnd"/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константа</w:t>
      </w:r>
      <w:proofErr w:type="gramStart"/>
      <w:r w:rsidRPr="00207C17">
        <w:rPr>
          <w:sz w:val="28"/>
        </w:rPr>
        <w:t>1</w:t>
      </w:r>
      <w:proofErr w:type="gramEnd"/>
      <w:r w:rsidRPr="00207C17">
        <w:rPr>
          <w:sz w:val="28"/>
        </w:rPr>
        <w:t>: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>последовательность операторов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break</w:t>
      </w:r>
      <w:proofErr w:type="spellEnd"/>
      <w:r w:rsidRPr="00207C17">
        <w:rPr>
          <w:sz w:val="28"/>
        </w:rPr>
        <w:t>;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константа</w:t>
      </w:r>
      <w:proofErr w:type="gramStart"/>
      <w:r w:rsidRPr="00207C17">
        <w:rPr>
          <w:sz w:val="28"/>
        </w:rPr>
        <w:t>2</w:t>
      </w:r>
      <w:proofErr w:type="gramEnd"/>
      <w:r w:rsidRPr="00207C17">
        <w:rPr>
          <w:sz w:val="28"/>
        </w:rPr>
        <w:t>: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>последовательность операторов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lastRenderedPageBreak/>
        <w:t>break</w:t>
      </w:r>
      <w:proofErr w:type="spellEnd"/>
      <w:r w:rsidRPr="00207C17">
        <w:rPr>
          <w:sz w:val="28"/>
        </w:rPr>
        <w:t>;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</w:t>
      </w:r>
      <w:proofErr w:type="spellStart"/>
      <w:r w:rsidRPr="00207C17">
        <w:rPr>
          <w:sz w:val="28"/>
        </w:rPr>
        <w:t>константаЗ</w:t>
      </w:r>
      <w:proofErr w:type="spellEnd"/>
      <w:r w:rsidRPr="00207C17">
        <w:rPr>
          <w:sz w:val="28"/>
        </w:rPr>
        <w:t>: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>последовательность операторов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left="720"/>
        <w:jc w:val="both"/>
        <w:rPr>
          <w:sz w:val="28"/>
        </w:rPr>
      </w:pPr>
      <w:proofErr w:type="spellStart"/>
      <w:r w:rsidRPr="00207C17">
        <w:rPr>
          <w:sz w:val="28"/>
        </w:rPr>
        <w:t>break</w:t>
      </w:r>
      <w:proofErr w:type="spellEnd"/>
      <w:r w:rsidRPr="00207C17">
        <w:rPr>
          <w:sz w:val="28"/>
        </w:rPr>
        <w:t>;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default</w:t>
      </w:r>
      <w:proofErr w:type="spellEnd"/>
      <w:r w:rsidRPr="00207C17">
        <w:rPr>
          <w:sz w:val="28"/>
        </w:rPr>
        <w:t>:</w:t>
      </w:r>
      <w:r>
        <w:rPr>
          <w:sz w:val="28"/>
        </w:rPr>
        <w:t xml:space="preserve"> //Введено что-то другое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>последовательность операторов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207C17">
        <w:rPr>
          <w:sz w:val="28"/>
        </w:rPr>
        <w:t>break</w:t>
      </w:r>
      <w:proofErr w:type="spellEnd"/>
      <w:r w:rsidRPr="00207C17">
        <w:rPr>
          <w:sz w:val="28"/>
        </w:rPr>
        <w:t>;</w:t>
      </w:r>
    </w:p>
    <w:p w:rsidR="00207C17" w:rsidRPr="00207C17" w:rsidRDefault="00207C17" w:rsidP="00207C17">
      <w:pPr>
        <w:tabs>
          <w:tab w:val="left" w:pos="0"/>
        </w:tabs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>}</w:t>
      </w:r>
    </w:p>
    <w:p w:rsidR="00207C17" w:rsidRPr="00207C17" w:rsidRDefault="00207C17" w:rsidP="00207C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</w:t>
      </w:r>
      <w:r w:rsidRPr="00207C17">
        <w:rPr>
          <w:sz w:val="28"/>
        </w:rPr>
        <w:t xml:space="preserve">ператор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...</w:t>
      </w: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в C# он немного безопаснее, чем его эквивалент</w:t>
      </w:r>
      <w:proofErr w:type="gramStart"/>
      <w:r w:rsidRPr="00207C17">
        <w:rPr>
          <w:sz w:val="28"/>
        </w:rPr>
        <w:t xml:space="preserve"> С</w:t>
      </w:r>
      <w:proofErr w:type="gramEnd"/>
      <w:r w:rsidRPr="00207C17">
        <w:rPr>
          <w:sz w:val="28"/>
        </w:rPr>
        <w:t xml:space="preserve">++. В частности, он запрещает "сквозные" условия почти во всех случаях. Это значит, что если часть </w:t>
      </w: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вызывается в начале блока, то фрагменты кода за последу</w:t>
      </w:r>
      <w:r w:rsidRPr="00207C17">
        <w:rPr>
          <w:sz w:val="28"/>
        </w:rPr>
        <w:t>ю</w:t>
      </w:r>
      <w:r w:rsidRPr="00207C17">
        <w:rPr>
          <w:sz w:val="28"/>
        </w:rPr>
        <w:t xml:space="preserve">щими частями </w:t>
      </w: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не могут быть выполнены, если только не используется явно оператор </w:t>
      </w:r>
      <w:proofErr w:type="spellStart"/>
      <w:r w:rsidRPr="00207C17">
        <w:rPr>
          <w:sz w:val="28"/>
        </w:rPr>
        <w:t>goto</w:t>
      </w:r>
      <w:proofErr w:type="spellEnd"/>
      <w:r w:rsidRPr="00207C17">
        <w:rPr>
          <w:sz w:val="28"/>
        </w:rPr>
        <w:t xml:space="preserve"> для перехода к ним. Компилятор обеспечивает это ограничение за счет того, что требует, чтобы за каждой частью </w:t>
      </w:r>
      <w:proofErr w:type="spellStart"/>
      <w:r w:rsidRPr="00207C17">
        <w:rPr>
          <w:sz w:val="28"/>
        </w:rPr>
        <w:t>case</w:t>
      </w:r>
      <w:proofErr w:type="spellEnd"/>
      <w:r w:rsidRPr="00207C17">
        <w:rPr>
          <w:sz w:val="28"/>
        </w:rPr>
        <w:t xml:space="preserve"> следовал оператор </w:t>
      </w:r>
      <w:proofErr w:type="spellStart"/>
      <w:r w:rsidRPr="00207C17">
        <w:rPr>
          <w:sz w:val="28"/>
        </w:rPr>
        <w:t>break</w:t>
      </w:r>
      <w:proofErr w:type="spellEnd"/>
      <w:r w:rsidRPr="00207C17">
        <w:rPr>
          <w:sz w:val="28"/>
        </w:rPr>
        <w:t>, в противном случае он выдает ошибку.</w:t>
      </w:r>
    </w:p>
    <w:p w:rsidR="00207C17" w:rsidRDefault="00207C17" w:rsidP="00207C17">
      <w:pPr>
        <w:spacing w:line="360" w:lineRule="auto"/>
        <w:ind w:firstLine="709"/>
        <w:jc w:val="both"/>
        <w:rPr>
          <w:sz w:val="28"/>
        </w:rPr>
      </w:pPr>
      <w:r w:rsidRPr="00207C17">
        <w:rPr>
          <w:sz w:val="28"/>
        </w:rPr>
        <w:t xml:space="preserve">Важно отметить, что заданное выражение в операторе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 xml:space="preserve"> должно быть целочисленного типа (</w:t>
      </w:r>
      <w:proofErr w:type="spellStart"/>
      <w:r w:rsidRPr="00207C17">
        <w:rPr>
          <w:sz w:val="28"/>
        </w:rPr>
        <w:t>char</w:t>
      </w:r>
      <w:proofErr w:type="spellEnd"/>
      <w:r w:rsidRPr="00207C17">
        <w:rPr>
          <w:sz w:val="28"/>
        </w:rPr>
        <w:t xml:space="preserve">, </w:t>
      </w:r>
      <w:proofErr w:type="spellStart"/>
      <w:r w:rsidRPr="00207C17">
        <w:rPr>
          <w:sz w:val="28"/>
        </w:rPr>
        <w:t>byte</w:t>
      </w:r>
      <w:proofErr w:type="spellEnd"/>
      <w:r w:rsidRPr="00207C17">
        <w:rPr>
          <w:sz w:val="28"/>
        </w:rPr>
        <w:t xml:space="preserve">, </w:t>
      </w:r>
      <w:proofErr w:type="spellStart"/>
      <w:r w:rsidRPr="00207C17">
        <w:rPr>
          <w:sz w:val="28"/>
        </w:rPr>
        <w:t>short</w:t>
      </w:r>
      <w:proofErr w:type="spellEnd"/>
      <w:r w:rsidRPr="00207C17">
        <w:rPr>
          <w:sz w:val="28"/>
        </w:rPr>
        <w:t xml:space="preserve"> или </w:t>
      </w:r>
      <w:proofErr w:type="spellStart"/>
      <w:r w:rsidRPr="00207C17">
        <w:rPr>
          <w:sz w:val="28"/>
        </w:rPr>
        <w:t>int</w:t>
      </w:r>
      <w:proofErr w:type="spellEnd"/>
      <w:r w:rsidRPr="00207C17">
        <w:rPr>
          <w:sz w:val="28"/>
        </w:rPr>
        <w:t xml:space="preserve">), перечислимого или же строкового. А выражения других типов, например с плавающей точкой, в операторе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 xml:space="preserve"> не допускаются. Зачастую выражение, управляющее оператором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>, просто св</w:t>
      </w:r>
      <w:r w:rsidRPr="00207C17">
        <w:rPr>
          <w:sz w:val="28"/>
        </w:rPr>
        <w:t>о</w:t>
      </w:r>
      <w:r w:rsidRPr="00207C17">
        <w:rPr>
          <w:sz w:val="28"/>
        </w:rPr>
        <w:t>дится к одной переменной. Кроме того, константы выбора должны иметь тип, со</w:t>
      </w:r>
      <w:r w:rsidRPr="00207C17">
        <w:rPr>
          <w:sz w:val="28"/>
        </w:rPr>
        <w:t>в</w:t>
      </w:r>
      <w:r w:rsidRPr="00207C17">
        <w:rPr>
          <w:sz w:val="28"/>
        </w:rPr>
        <w:t xml:space="preserve">местимый с типом выражения. В одном операторе </w:t>
      </w:r>
      <w:proofErr w:type="spellStart"/>
      <w:r w:rsidRPr="00207C17">
        <w:rPr>
          <w:sz w:val="28"/>
        </w:rPr>
        <w:t>switch</w:t>
      </w:r>
      <w:proofErr w:type="spellEnd"/>
      <w:r w:rsidRPr="00207C17">
        <w:rPr>
          <w:sz w:val="28"/>
        </w:rPr>
        <w:t xml:space="preserve"> не допускается наличие двух одинаковых по значению констант выбора.</w:t>
      </w:r>
    </w:p>
    <w:p w:rsidR="00207C17" w:rsidRDefault="00207C17" w:rsidP="00374261">
      <w:pPr>
        <w:spacing w:line="360" w:lineRule="auto"/>
        <w:ind w:firstLine="709"/>
        <w:jc w:val="center"/>
        <w:rPr>
          <w:b/>
          <w:sz w:val="28"/>
        </w:rPr>
      </w:pPr>
    </w:p>
    <w:p w:rsidR="00374261" w:rsidRPr="00B225D0" w:rsidRDefault="00374261" w:rsidP="00374261">
      <w:pPr>
        <w:spacing w:line="360" w:lineRule="auto"/>
        <w:ind w:firstLine="709"/>
        <w:jc w:val="center"/>
        <w:rPr>
          <w:b/>
          <w:sz w:val="28"/>
          <w:lang w:val="en-US"/>
        </w:rPr>
      </w:pPr>
      <w:r w:rsidRPr="00374261">
        <w:rPr>
          <w:b/>
          <w:sz w:val="28"/>
        </w:rPr>
        <w:t>Практическая</w:t>
      </w:r>
      <w:r w:rsidRPr="00B225D0">
        <w:rPr>
          <w:b/>
          <w:sz w:val="28"/>
          <w:lang w:val="en-US"/>
        </w:rPr>
        <w:t xml:space="preserve"> </w:t>
      </w:r>
      <w:r w:rsidRPr="00374261">
        <w:rPr>
          <w:b/>
          <w:sz w:val="28"/>
        </w:rPr>
        <w:t>часть</w:t>
      </w:r>
    </w:p>
    <w:p w:rsidR="00207C17" w:rsidRPr="00B225D0" w:rsidRDefault="00207C17" w:rsidP="00374261">
      <w:pPr>
        <w:spacing w:line="360" w:lineRule="auto"/>
        <w:ind w:firstLine="709"/>
        <w:jc w:val="center"/>
        <w:rPr>
          <w:b/>
          <w:sz w:val="28"/>
          <w:lang w:val="en-US"/>
        </w:rPr>
      </w:pPr>
    </w:p>
    <w:p w:rsidR="00374261" w:rsidRPr="00B225D0" w:rsidRDefault="00374261" w:rsidP="00374261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Код</w:t>
      </w:r>
      <w:r w:rsidRPr="00B225D0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B225D0">
        <w:rPr>
          <w:sz w:val="28"/>
          <w:lang w:val="en-US"/>
        </w:rPr>
        <w:t>: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The_saga</w:t>
      </w:r>
      <w:proofErr w:type="spell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>{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</w:r>
      <w:r w:rsidRPr="006A19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static void Main(string[]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</w:r>
      <w:r w:rsidRPr="006A19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A191D">
        <w:rPr>
          <w:rFonts w:ascii="Consolas" w:hAnsi="Consolas" w:cs="Consolas"/>
          <w:sz w:val="19"/>
          <w:szCs w:val="19"/>
          <w:lang w:val="en-US"/>
        </w:rPr>
        <w:tab/>
      </w:r>
      <w:r w:rsidRPr="006A19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x, y=0,R;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Первая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часть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задания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"); 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x=");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());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(x &lt; -3)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    y = 3;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if (-3 &lt;= x &amp;&amp; x &lt;= 3)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    y = 3 -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9 -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((x ), 2));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if (3 &lt; x &amp;&amp; x &lt; 6)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A191D">
        <w:rPr>
          <w:rFonts w:ascii="Consolas" w:hAnsi="Consolas" w:cs="Consolas"/>
          <w:sz w:val="19"/>
          <w:szCs w:val="19"/>
          <w:lang w:val="en-US"/>
        </w:rPr>
        <w:tab/>
        <w:t>y = -x+1;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if (6 &lt;= x)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    y = x+1;</w:t>
      </w:r>
    </w:p>
    <w:p w:rsidR="006A191D" w:rsidRPr="00B225D0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B225D0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B225D0">
        <w:rPr>
          <w:rFonts w:ascii="Consolas" w:hAnsi="Consolas" w:cs="Consolas"/>
          <w:sz w:val="19"/>
          <w:szCs w:val="19"/>
        </w:rPr>
        <w:t>(</w:t>
      </w:r>
      <w:proofErr w:type="gramEnd"/>
      <w:r w:rsidRPr="00B225D0">
        <w:rPr>
          <w:rFonts w:ascii="Consolas" w:hAnsi="Consolas" w:cs="Consolas"/>
          <w:sz w:val="19"/>
          <w:szCs w:val="19"/>
        </w:rPr>
        <w:t>"</w:t>
      </w:r>
      <w:r w:rsidRPr="006A191D">
        <w:rPr>
          <w:rFonts w:ascii="Consolas" w:hAnsi="Consolas" w:cs="Consolas"/>
          <w:sz w:val="19"/>
          <w:szCs w:val="19"/>
          <w:lang w:val="en-US"/>
        </w:rPr>
        <w:t>y</w:t>
      </w:r>
      <w:r w:rsidRPr="00B225D0">
        <w:rPr>
          <w:rFonts w:ascii="Consolas" w:hAnsi="Consolas" w:cs="Consolas"/>
          <w:sz w:val="19"/>
          <w:szCs w:val="19"/>
        </w:rPr>
        <w:t>=" +</w:t>
      </w:r>
      <w:r w:rsidRPr="006A191D">
        <w:rPr>
          <w:rFonts w:ascii="Consolas" w:hAnsi="Consolas" w:cs="Consolas"/>
          <w:sz w:val="19"/>
          <w:szCs w:val="19"/>
          <w:lang w:val="en-US"/>
        </w:rPr>
        <w:t>y</w:t>
      </w:r>
      <w:r w:rsidRPr="00B225D0">
        <w:rPr>
          <w:rFonts w:ascii="Consolas" w:hAnsi="Consolas" w:cs="Consolas"/>
          <w:sz w:val="19"/>
          <w:szCs w:val="19"/>
        </w:rPr>
        <w:t>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225D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A191D">
        <w:rPr>
          <w:rFonts w:ascii="Consolas" w:hAnsi="Consolas" w:cs="Consolas"/>
          <w:sz w:val="19"/>
          <w:szCs w:val="19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</w:rPr>
        <w:t xml:space="preserve">"Приступить ко второй части задания? </w:t>
      </w:r>
      <w:proofErr w:type="gramStart"/>
      <w:r w:rsidRPr="006A191D">
        <w:rPr>
          <w:rFonts w:ascii="Consolas" w:hAnsi="Consolas" w:cs="Consolas"/>
          <w:sz w:val="19"/>
          <w:szCs w:val="19"/>
        </w:rPr>
        <w:t>(Да - любой символ, Нет - нет)");</w:t>
      </w:r>
      <w:proofErr w:type="gram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}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6A191D">
        <w:rPr>
          <w:rFonts w:ascii="Consolas" w:hAnsi="Consolas" w:cs="Consolas"/>
          <w:sz w:val="19"/>
          <w:szCs w:val="19"/>
        </w:rPr>
        <w:t xml:space="preserve"> (</w:t>
      </w:r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ReadLine</w:t>
      </w:r>
      <w:proofErr w:type="spellEnd"/>
      <w:r w:rsidRPr="006A191D">
        <w:rPr>
          <w:rFonts w:ascii="Consolas" w:hAnsi="Consolas" w:cs="Consolas"/>
          <w:sz w:val="19"/>
          <w:szCs w:val="19"/>
        </w:rPr>
        <w:t>() == "нет");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A191D">
        <w:rPr>
          <w:rFonts w:ascii="Consolas" w:hAnsi="Consolas" w:cs="Consolas"/>
          <w:sz w:val="19"/>
          <w:szCs w:val="19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</w:rPr>
        <w:t xml:space="preserve">"Вторая часть задания"); 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R=");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R =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());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x=");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());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 xml:space="preserve"> у=");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());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((y &lt;= 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x+R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)+(y-R),2)||(y&lt;=2*R*(-R))))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A191D">
        <w:rPr>
          <w:rFonts w:ascii="Consolas" w:hAnsi="Consolas" w:cs="Consolas"/>
          <w:sz w:val="19"/>
          <w:szCs w:val="19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</w:rPr>
        <w:t>"Пара (</w:t>
      </w:r>
      <w:proofErr w:type="spellStart"/>
      <w:r w:rsidRPr="006A191D">
        <w:rPr>
          <w:rFonts w:ascii="Consolas" w:hAnsi="Consolas" w:cs="Consolas"/>
          <w:sz w:val="19"/>
          <w:szCs w:val="19"/>
        </w:rPr>
        <w:t>х;у</w:t>
      </w:r>
      <w:proofErr w:type="spellEnd"/>
      <w:r w:rsidRPr="006A191D">
        <w:rPr>
          <w:rFonts w:ascii="Consolas" w:hAnsi="Consolas" w:cs="Consolas"/>
          <w:sz w:val="19"/>
          <w:szCs w:val="19"/>
        </w:rPr>
        <w:t>) принадлежит области");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A191D">
        <w:rPr>
          <w:rFonts w:ascii="Consolas" w:hAnsi="Consolas" w:cs="Consolas"/>
          <w:sz w:val="19"/>
          <w:szCs w:val="19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</w:rPr>
        <w:t>"Пара (</w:t>
      </w:r>
      <w:proofErr w:type="spellStart"/>
      <w:r w:rsidRPr="006A191D">
        <w:rPr>
          <w:rFonts w:ascii="Consolas" w:hAnsi="Consolas" w:cs="Consolas"/>
          <w:sz w:val="19"/>
          <w:szCs w:val="19"/>
        </w:rPr>
        <w:t>х;у</w:t>
      </w:r>
      <w:proofErr w:type="spellEnd"/>
      <w:r w:rsidRPr="006A191D">
        <w:rPr>
          <w:rFonts w:ascii="Consolas" w:hAnsi="Consolas" w:cs="Consolas"/>
          <w:sz w:val="19"/>
          <w:szCs w:val="19"/>
        </w:rPr>
        <w:t>) не принадлежит области");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Console</w:t>
      </w:r>
      <w:r w:rsidRPr="006A191D">
        <w:rPr>
          <w:rFonts w:ascii="Consolas" w:hAnsi="Consolas" w:cs="Consolas"/>
          <w:sz w:val="19"/>
          <w:szCs w:val="19"/>
        </w:rPr>
        <w:t>.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A191D">
        <w:rPr>
          <w:rFonts w:ascii="Consolas" w:hAnsi="Consolas" w:cs="Consolas"/>
          <w:sz w:val="19"/>
          <w:szCs w:val="19"/>
        </w:rPr>
        <w:t>(</w:t>
      </w:r>
      <w:proofErr w:type="gramEnd"/>
      <w:r w:rsidRPr="006A191D">
        <w:rPr>
          <w:rFonts w:ascii="Consolas" w:hAnsi="Consolas" w:cs="Consolas"/>
          <w:sz w:val="19"/>
          <w:szCs w:val="19"/>
        </w:rPr>
        <w:t xml:space="preserve">"Завершить задание? </w:t>
      </w:r>
      <w:proofErr w:type="gramStart"/>
      <w:r w:rsidRPr="006A191D">
        <w:rPr>
          <w:rFonts w:ascii="Consolas" w:hAnsi="Consolas" w:cs="Consolas"/>
          <w:sz w:val="19"/>
          <w:szCs w:val="19"/>
        </w:rPr>
        <w:t>(Да - любой символ, Нет - нет)");</w:t>
      </w:r>
      <w:proofErr w:type="gramEnd"/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</w:rPr>
        <w:t xml:space="preserve">            </w:t>
      </w:r>
      <w:r w:rsidRPr="006A191D">
        <w:rPr>
          <w:rFonts w:ascii="Consolas" w:hAnsi="Consolas" w:cs="Consolas"/>
          <w:sz w:val="19"/>
          <w:szCs w:val="19"/>
          <w:lang w:val="en-US"/>
        </w:rPr>
        <w:t>}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191D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6A191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() == "</w:t>
      </w:r>
      <w:proofErr w:type="spellStart"/>
      <w:r w:rsidRPr="006A191D">
        <w:rPr>
          <w:rFonts w:ascii="Consolas" w:hAnsi="Consolas" w:cs="Consolas"/>
          <w:sz w:val="19"/>
          <w:szCs w:val="19"/>
          <w:lang w:val="en-US"/>
        </w:rPr>
        <w:t>нет</w:t>
      </w:r>
      <w:proofErr w:type="spellEnd"/>
      <w:r w:rsidRPr="006A191D">
        <w:rPr>
          <w:rFonts w:ascii="Consolas" w:hAnsi="Consolas" w:cs="Consolas"/>
          <w:sz w:val="19"/>
          <w:szCs w:val="19"/>
          <w:lang w:val="en-US"/>
        </w:rPr>
        <w:t>");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</w:r>
      <w:r w:rsidRPr="006A19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191D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74261" w:rsidRPr="006A191D" w:rsidRDefault="006A191D" w:rsidP="006A1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A191D">
        <w:rPr>
          <w:rFonts w:ascii="Consolas" w:hAnsi="Consolas" w:cs="Consolas"/>
          <w:sz w:val="19"/>
          <w:szCs w:val="19"/>
          <w:lang w:val="en-US"/>
        </w:rPr>
        <w:t>}</w:t>
      </w:r>
    </w:p>
    <w:p w:rsidR="00374261" w:rsidRDefault="00F65F7E" w:rsidP="00F65F7E">
      <w:pPr>
        <w:spacing w:line="360" w:lineRule="auto"/>
        <w:ind w:left="-142"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4705350" cy="64579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7E" w:rsidRPr="00F65F7E" w:rsidRDefault="00F65F7E" w:rsidP="00F65F7E">
      <w:pPr>
        <w:spacing w:line="360" w:lineRule="auto"/>
        <w:ind w:left="-142"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3838575" cy="62960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CF" w:rsidRDefault="003C30CF" w:rsidP="003C30C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2D5B9C">
        <w:rPr>
          <w:sz w:val="28"/>
        </w:rPr>
        <w:t>3</w:t>
      </w:r>
      <w:r>
        <w:rPr>
          <w:sz w:val="28"/>
        </w:rPr>
        <w:t xml:space="preserve"> – Блок-схема </w:t>
      </w:r>
      <w:r w:rsidR="00374261">
        <w:rPr>
          <w:sz w:val="28"/>
        </w:rPr>
        <w:t>реализации программы</w:t>
      </w:r>
    </w:p>
    <w:p w:rsidR="00374261" w:rsidRDefault="00374261">
      <w:pPr>
        <w:rPr>
          <w:sz w:val="28"/>
        </w:rPr>
      </w:pPr>
      <w:r>
        <w:rPr>
          <w:sz w:val="28"/>
        </w:rPr>
        <w:br w:type="page"/>
      </w:r>
    </w:p>
    <w:p w:rsidR="003C30CF" w:rsidRDefault="006A191D" w:rsidP="003C30CF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372066" cy="3332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66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CF" w:rsidRDefault="003C30CF" w:rsidP="003C30C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2D5B9C">
        <w:rPr>
          <w:sz w:val="28"/>
        </w:rPr>
        <w:t>4</w:t>
      </w:r>
      <w:r>
        <w:rPr>
          <w:sz w:val="28"/>
        </w:rPr>
        <w:t xml:space="preserve"> – Пример выполнения программы</w:t>
      </w:r>
    </w:p>
    <w:p w:rsidR="003C30CF" w:rsidRDefault="003C30CF" w:rsidP="003C30CF">
      <w:pPr>
        <w:spacing w:line="360" w:lineRule="auto"/>
        <w:ind w:firstLine="709"/>
        <w:jc w:val="both"/>
        <w:rPr>
          <w:sz w:val="28"/>
        </w:rPr>
      </w:pPr>
    </w:p>
    <w:p w:rsidR="003C30CF" w:rsidRDefault="003C30CF" w:rsidP="003C30CF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Вывод: </w:t>
      </w:r>
      <w:r w:rsidRPr="006B6004">
        <w:rPr>
          <w:b/>
          <w:sz w:val="28"/>
        </w:rPr>
        <w:t xml:space="preserve"> </w:t>
      </w:r>
      <w:r>
        <w:rPr>
          <w:sz w:val="28"/>
        </w:rPr>
        <w:t>Получены навыки написания программ</w:t>
      </w:r>
      <w:r w:rsidR="00374261">
        <w:rPr>
          <w:sz w:val="28"/>
        </w:rPr>
        <w:t xml:space="preserve"> с ветвлениями</w:t>
      </w:r>
      <w:r>
        <w:rPr>
          <w:sz w:val="28"/>
        </w:rPr>
        <w:t xml:space="preserve"> на языке </w:t>
      </w:r>
      <w:r>
        <w:rPr>
          <w:sz w:val="28"/>
          <w:lang w:val="en-US"/>
        </w:rPr>
        <w:t>C</w:t>
      </w:r>
      <w:r w:rsidRPr="006B6004">
        <w:rPr>
          <w:sz w:val="28"/>
        </w:rPr>
        <w:t xml:space="preserve"># </w:t>
      </w:r>
      <w:r>
        <w:rPr>
          <w:sz w:val="28"/>
        </w:rPr>
        <w:t xml:space="preserve">в среде программирования </w:t>
      </w:r>
      <w:r>
        <w:rPr>
          <w:sz w:val="28"/>
          <w:lang w:val="en-US"/>
        </w:rPr>
        <w:t>Microsoft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6B600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.</w:t>
      </w:r>
    </w:p>
    <w:p w:rsidR="003C30CF" w:rsidRPr="003C30CF" w:rsidRDefault="003C30CF">
      <w:pPr>
        <w:rPr>
          <w:rFonts w:ascii="Consolas" w:hAnsi="Consolas" w:cs="Consolas"/>
          <w:color w:val="0000FF"/>
          <w:sz w:val="19"/>
          <w:szCs w:val="19"/>
        </w:rPr>
      </w:pPr>
    </w:p>
    <w:sectPr w:rsidR="003C30CF" w:rsidRPr="003C30CF" w:rsidSect="00070A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23" w:rsidRDefault="006B7723">
      <w:r>
        <w:separator/>
      </w:r>
    </w:p>
  </w:endnote>
  <w:endnote w:type="continuationSeparator" w:id="0">
    <w:p w:rsidR="006B7723" w:rsidRDefault="006B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3C2DE4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B9674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Pr="00E839AF" w:rsidRDefault="003C2DE4" w:rsidP="00E839AF">
    <w:pPr>
      <w:pStyle w:val="a5"/>
      <w:framePr w:w="331" w:wrap="around" w:vAnchor="text" w:hAnchor="page" w:x="10966" w:y="103"/>
      <w:jc w:val="center"/>
      <w:rPr>
        <w:rStyle w:val="a4"/>
        <w:sz w:val="28"/>
        <w:szCs w:val="28"/>
      </w:rPr>
    </w:pPr>
    <w:r w:rsidRPr="00E839AF">
      <w:rPr>
        <w:rStyle w:val="a4"/>
        <w:sz w:val="28"/>
        <w:szCs w:val="28"/>
      </w:rPr>
      <w:fldChar w:fldCharType="begin"/>
    </w:r>
    <w:r w:rsidR="00B9674A" w:rsidRPr="00E839AF">
      <w:rPr>
        <w:rStyle w:val="a4"/>
        <w:sz w:val="28"/>
        <w:szCs w:val="28"/>
      </w:rPr>
      <w:instrText xml:space="preserve">PAGE  </w:instrText>
    </w:r>
    <w:r w:rsidRPr="00E839AF">
      <w:rPr>
        <w:rStyle w:val="a4"/>
        <w:sz w:val="28"/>
        <w:szCs w:val="28"/>
      </w:rPr>
      <w:fldChar w:fldCharType="separate"/>
    </w:r>
    <w:r w:rsidR="00B225D0">
      <w:rPr>
        <w:rStyle w:val="a4"/>
        <w:noProof/>
        <w:sz w:val="28"/>
        <w:szCs w:val="28"/>
      </w:rPr>
      <w:t>2</w:t>
    </w:r>
    <w:r w:rsidRPr="00E839AF">
      <w:rPr>
        <w:rStyle w:val="a4"/>
        <w:sz w:val="28"/>
        <w:szCs w:val="28"/>
      </w:rPr>
      <w:fldChar w:fldCharType="end"/>
    </w:r>
  </w:p>
  <w:p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BA073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3851402" wp14:editId="235D34D8">
              <wp:simplePos x="0" y="0"/>
              <wp:positionH relativeFrom="column">
                <wp:posOffset>2368550</wp:posOffset>
              </wp:positionH>
              <wp:positionV relativeFrom="paragraph">
                <wp:posOffset>-490855</wp:posOffset>
              </wp:positionV>
              <wp:extent cx="2419350" cy="872490"/>
              <wp:effectExtent l="0" t="0" r="0" b="3810"/>
              <wp:wrapNone/>
              <wp:docPr id="42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87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21F2A" w:rsidRDefault="00B9674A" w:rsidP="00B810C0">
                          <w:pPr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6.5pt;margin-top:-38.65pt;width:190.5pt;height:6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3viAIAABk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" stroked="f">
              <v:textbox>
                <w:txbxContent>
                  <w:p w:rsidR="00B9674A" w:rsidRPr="00A21F2A" w:rsidRDefault="00B9674A" w:rsidP="00B810C0">
                    <w:pPr>
                      <w:jc w:val="center"/>
                      <w:rPr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9C10B13" wp14:editId="0DD2B21F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3810" b="7620"/>
              <wp:wrapNone/>
              <wp:docPr id="41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6A191D" w:rsidRDefault="006A191D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Кравченко П.А.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49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29V8HZICAAAo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:rsidR="00B9674A" w:rsidRPr="006A191D" w:rsidRDefault="006A191D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Кравченко П.А.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707F70C" wp14:editId="379D7282">
              <wp:simplePos x="0" y="0"/>
              <wp:positionH relativeFrom="column">
                <wp:posOffset>4906010</wp:posOffset>
              </wp:positionH>
              <wp:positionV relativeFrom="paragraph">
                <wp:posOffset>-133985</wp:posOffset>
              </wp:positionV>
              <wp:extent cx="1497330" cy="515620"/>
              <wp:effectExtent l="0" t="0" r="7620" b="0"/>
              <wp:wrapNone/>
              <wp:docPr id="40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7330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2B64E7" w:rsidRDefault="00B9674A" w:rsidP="00BD3A32">
                          <w:pPr>
                            <w:jc w:val="center"/>
                            <w:rPr>
                              <w:b/>
                            </w:rPr>
                          </w:pPr>
                          <w:r w:rsidRPr="002B64E7">
                            <w:rPr>
                              <w:b/>
                              <w:bCs/>
                            </w:rPr>
                            <w:t xml:space="preserve">ИСО и </w:t>
                          </w:r>
                          <w:proofErr w:type="gramStart"/>
                          <w:r w:rsidRPr="002B64E7">
                            <w:rPr>
                              <w:b/>
                              <w:bCs/>
                            </w:rPr>
                            <w:t>П</w:t>
                          </w:r>
                          <w:proofErr w:type="gramEnd"/>
                          <w:r w:rsidRPr="002B64E7">
                            <w:rPr>
                              <w:b/>
                              <w:bCs/>
                            </w:rPr>
                            <w:t xml:space="preserve"> (</w:t>
                          </w:r>
                          <w:r w:rsidR="002B64E7" w:rsidRPr="002B64E7">
                            <w:rPr>
                              <w:b/>
                              <w:bCs/>
                            </w:rPr>
                            <w:t>филиал</w:t>
                          </w:r>
                          <w:r w:rsidRPr="002B64E7">
                            <w:rPr>
                              <w:b/>
                              <w:bCs/>
                            </w:rPr>
                            <w:t>) ДГТУ</w:t>
                          </w:r>
                        </w:p>
                        <w:p w:rsidR="00B9674A" w:rsidRPr="00FA4C32" w:rsidRDefault="00B9674A" w:rsidP="00BD3A32">
                          <w:pPr>
                            <w:jc w:val="center"/>
                            <w:rPr>
                              <w:b/>
                            </w:rPr>
                          </w:pPr>
                          <w:r w:rsidRPr="002B64E7">
                            <w:rPr>
                              <w:rFonts w:ascii="Times New Roman CYR" w:hAnsi="Times New Roman CYR"/>
                              <w:b/>
                              <w:bCs/>
                              <w:iCs/>
                            </w:rPr>
                            <w:t>ИСТ-</w:t>
                          </w:r>
                          <w:r w:rsidR="00FA4C32">
                            <w:rPr>
                              <w:rFonts w:ascii="Times New Roman CYR" w:hAnsi="Times New Roman CYR"/>
                              <w:b/>
                              <w:bCs/>
                              <w:iCs/>
                              <w:lang w:val="en-US"/>
                            </w:rPr>
                            <w:t>Tb</w:t>
                          </w:r>
                          <w:r w:rsidR="00FA4C32" w:rsidRPr="00FA4C32">
                            <w:rPr>
                              <w:rFonts w:ascii="Times New Roman CYR" w:hAnsi="Times New Roman CYR"/>
                              <w:b/>
                              <w:bCs/>
                              <w:iCs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6" o:spid="_x0000_s1050" type="#_x0000_t202" style="position:absolute;margin-left:386.3pt;margin-top:-10.55pt;width:117.9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" stroked="f">
              <v:textbox>
                <w:txbxContent>
                  <w:p w:rsidR="00B9674A" w:rsidRPr="002B64E7" w:rsidRDefault="00B9674A" w:rsidP="00BD3A32">
                    <w:pPr>
                      <w:jc w:val="center"/>
                      <w:rPr>
                        <w:b/>
                      </w:rPr>
                    </w:pPr>
                    <w:r w:rsidRPr="002B64E7">
                      <w:rPr>
                        <w:b/>
                        <w:bCs/>
                      </w:rPr>
                      <w:t xml:space="preserve">ИСО и </w:t>
                    </w:r>
                    <w:proofErr w:type="gramStart"/>
                    <w:r w:rsidRPr="002B64E7">
                      <w:rPr>
                        <w:b/>
                        <w:bCs/>
                      </w:rPr>
                      <w:t>П</w:t>
                    </w:r>
                    <w:proofErr w:type="gramEnd"/>
                    <w:r w:rsidRPr="002B64E7">
                      <w:rPr>
                        <w:b/>
                        <w:bCs/>
                      </w:rPr>
                      <w:t xml:space="preserve"> (</w:t>
                    </w:r>
                    <w:r w:rsidR="002B64E7" w:rsidRPr="002B64E7">
                      <w:rPr>
                        <w:b/>
                        <w:bCs/>
                      </w:rPr>
                      <w:t>филиал</w:t>
                    </w:r>
                    <w:r w:rsidRPr="002B64E7">
                      <w:rPr>
                        <w:b/>
                        <w:bCs/>
                      </w:rPr>
                      <w:t>) ДГТУ</w:t>
                    </w:r>
                  </w:p>
                  <w:p w:rsidR="00B9674A" w:rsidRPr="00FA4C32" w:rsidRDefault="00B9674A" w:rsidP="00BD3A32">
                    <w:pPr>
                      <w:jc w:val="center"/>
                      <w:rPr>
                        <w:b/>
                      </w:rPr>
                    </w:pPr>
                    <w:r w:rsidRPr="002B64E7">
                      <w:rPr>
                        <w:rFonts w:ascii="Times New Roman CYR" w:hAnsi="Times New Roman CYR"/>
                        <w:b/>
                        <w:bCs/>
                        <w:iCs/>
                      </w:rPr>
                      <w:t>ИСТ-</w:t>
                    </w:r>
                    <w:r w:rsidR="00FA4C32">
                      <w:rPr>
                        <w:rFonts w:ascii="Times New Roman CYR" w:hAnsi="Times New Roman CYR"/>
                        <w:b/>
                        <w:bCs/>
                        <w:iCs/>
                        <w:lang w:val="en-US"/>
                      </w:rPr>
                      <w:t>Tb</w:t>
                    </w:r>
                    <w:r w:rsidR="00FA4C32" w:rsidRPr="00FA4C32">
                      <w:rPr>
                        <w:rFonts w:ascii="Times New Roman CYR" w:hAnsi="Times New Roman CYR"/>
                        <w:b/>
                        <w:bCs/>
                        <w:iCs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E3EB554" wp14:editId="36BF11A9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7620" b="0"/>
              <wp:wrapNone/>
              <wp:docPr id="39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FA4C32" w:rsidRDefault="006A2B89" w:rsidP="00BD3A3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6A2B89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6A191D">
                            <w:rPr>
                              <w:sz w:val="28"/>
                              <w:szCs w:val="28"/>
                            </w:rPr>
                            <w:t>9.03.02.</w:t>
                          </w:r>
                          <w:r w:rsidR="006A191D"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666F31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FA4C32">
                            <w:rPr>
                              <w:sz w:val="28"/>
                              <w:szCs w:val="28"/>
                            </w:rPr>
                            <w:t>0000.000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1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nF1xjokCAAAaBQAADgAAAAAAAAAAAAAAAAAuAgAAZHJzL2Uyb0RvYy54bWxQSwECLQAU&#10;AAYACAAAACEAAQrJGeEAAAANAQAADwAAAAAAAAAAAAAAAADjBAAAZHJzL2Rvd25yZXYueG1sUEsF&#10;BgAAAAAEAAQA8wAAAPEFAAAAAA==&#10;" stroked="f">
              <v:textbox>
                <w:txbxContent>
                  <w:p w:rsidR="00B9674A" w:rsidRPr="00FA4C32" w:rsidRDefault="006A2B89" w:rsidP="00BD3A32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6A2B89">
                      <w:rPr>
                        <w:sz w:val="28"/>
                        <w:szCs w:val="28"/>
                      </w:rPr>
                      <w:t>0</w:t>
                    </w:r>
                    <w:r w:rsidR="006A191D">
                      <w:rPr>
                        <w:sz w:val="28"/>
                        <w:szCs w:val="28"/>
                      </w:rPr>
                      <w:t>9.03.02.</w:t>
                    </w:r>
                    <w:r w:rsidR="006A191D">
                      <w:rPr>
                        <w:sz w:val="28"/>
                        <w:szCs w:val="28"/>
                        <w:lang w:val="en-US"/>
                      </w:rPr>
                      <w:t>1</w:t>
                    </w:r>
                    <w:r w:rsidR="00666F31">
                      <w:rPr>
                        <w:sz w:val="28"/>
                        <w:szCs w:val="28"/>
                      </w:rPr>
                      <w:t>0</w:t>
                    </w:r>
                    <w:r w:rsidR="00FA4C32">
                      <w:rPr>
                        <w:sz w:val="28"/>
                        <w:szCs w:val="28"/>
                      </w:rPr>
                      <w:t>0000.000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B15586F" wp14:editId="5CEE8492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8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У</w:t>
                          </w:r>
                          <w:r>
                            <w:rPr>
                              <w:i/>
                              <w:iCs/>
                              <w:lang w:val="en-US"/>
                            </w:rPr>
                            <w:t>т</w:t>
                          </w:r>
                          <w:r>
                            <w:rPr>
                              <w:i/>
                              <w:iCs/>
                            </w:rPr>
                            <w:t>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52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>У</w:t>
                    </w:r>
                    <w:r>
                      <w:rPr>
                        <w:i/>
                        <w:iCs/>
                        <w:lang w:val="en-US"/>
                      </w:rPr>
                      <w:t>т</w:t>
                    </w:r>
                    <w:r>
                      <w:rPr>
                        <w:i/>
                        <w:iCs/>
                      </w:rPr>
                      <w:t>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60C49B" wp14:editId="2C6359E8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3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r>
                      <w:rPr>
                        <w:i/>
                        <w:iCs/>
                      </w:rPr>
                      <w:t>Н.контр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7CECD3" wp14:editId="259648CD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54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HMvQ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r>
                      <w:rPr>
                        <w:i/>
                        <w:iCs/>
                      </w:rPr>
                      <w:t>Разраб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3600" behindDoc="0" locked="0" layoutInCell="1" allowOverlap="1" wp14:anchorId="11739467" wp14:editId="1A10E22D">
              <wp:simplePos x="0" y="0"/>
              <wp:positionH relativeFrom="column">
                <wp:posOffset>4990464</wp:posOffset>
              </wp:positionH>
              <wp:positionV relativeFrom="paragraph">
                <wp:posOffset>-345440</wp:posOffset>
              </wp:positionV>
              <wp:extent cx="0" cy="182880"/>
              <wp:effectExtent l="0" t="0" r="19050" b="26670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PdKe1gUAgAAKgQAAA4AAAAAAAAAAAAAAAAALgIAAGRycy9lMm9Eb2MueG1sUEsBAi0AFAAGAAgA&#10;AAAhALWPG8/fAAAACw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2576" behindDoc="0" locked="0" layoutInCell="1" allowOverlap="1" wp14:anchorId="14C19904" wp14:editId="6217D890">
              <wp:simplePos x="0" y="0"/>
              <wp:positionH relativeFrom="column">
                <wp:posOffset>5135244</wp:posOffset>
              </wp:positionH>
              <wp:positionV relativeFrom="paragraph">
                <wp:posOffset>-345440</wp:posOffset>
              </wp:positionV>
              <wp:extent cx="0" cy="182880"/>
              <wp:effectExtent l="0" t="0" r="19050" b="26670"/>
              <wp:wrapNone/>
              <wp:docPr id="34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9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BtOasoUAgAAKgQAAA4AAAAAAAAAAAAAAAAALgIAAGRycy9lMm9Eb2MueG1sUEsBAi0AFAAGAAgA&#10;AAAhAJXhnM7fAAAACw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7DBE94C" wp14:editId="5A91F268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pStyle w:val="9"/>
                          </w:pPr>
                          <w: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55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bu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" filled="f" stroked="f">
              <v:textbox>
                <w:txbxContent>
                  <w:p w:rsidR="00B9674A" w:rsidRDefault="00B9674A">
                    <w:pPr>
                      <w:pStyle w:val="9"/>
                    </w:pPr>
                    <w: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0D6BE8" wp14:editId="19F15AE1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2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pStyle w:val="9"/>
                          </w:pPr>
                          <w:r>
                            <w:t>Лист</w:t>
                          </w:r>
                        </w:p>
                        <w:p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7" o:spid="_x0000_s1056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WFvA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" filled="f" stroked="f">
              <v:textbox>
                <w:txbxContent>
                  <w:p w:rsidR="00B9674A" w:rsidRDefault="00B9674A">
                    <w:pPr>
                      <w:pStyle w:val="9"/>
                    </w:pPr>
                    <w:r>
                      <w:t>Лист</w:t>
                    </w:r>
                  </w:p>
                  <w:p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5B383B09" wp14:editId="173DA52F">
              <wp:simplePos x="0" y="0"/>
              <wp:positionH relativeFrom="page">
                <wp:posOffset>5637530</wp:posOffset>
              </wp:positionH>
              <wp:positionV relativeFrom="page">
                <wp:posOffset>9750424</wp:posOffset>
              </wp:positionV>
              <wp:extent cx="1626235" cy="0"/>
              <wp:effectExtent l="0" t="0" r="12065" b="19050"/>
              <wp:wrapNone/>
              <wp:docPr id="6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OQFQIAACw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CEBQOQ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32F6B88B" wp14:editId="3E127660">
              <wp:simplePos x="0" y="0"/>
              <wp:positionH relativeFrom="page">
                <wp:posOffset>5637529</wp:posOffset>
              </wp:positionH>
              <wp:positionV relativeFrom="page">
                <wp:posOffset>9568815</wp:posOffset>
              </wp:positionV>
              <wp:extent cx="0" cy="911225"/>
              <wp:effectExtent l="0" t="0" r="19050" b="22225"/>
              <wp:wrapNone/>
              <wp:docPr id="6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5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pS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65541E75" wp14:editId="672169AF">
              <wp:simplePos x="0" y="0"/>
              <wp:positionH relativeFrom="page">
                <wp:posOffset>6071234</wp:posOffset>
              </wp:positionH>
              <wp:positionV relativeFrom="page">
                <wp:posOffset>9568815</wp:posOffset>
              </wp:positionV>
              <wp:extent cx="0" cy="364490"/>
              <wp:effectExtent l="0" t="0" r="19050" b="16510"/>
              <wp:wrapNone/>
              <wp:docPr id="6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4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Sa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T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/G3Um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07E05018" wp14:editId="436D6350">
              <wp:simplePos x="0" y="0"/>
              <wp:positionH relativeFrom="column">
                <wp:posOffset>-104140</wp:posOffset>
              </wp:positionH>
              <wp:positionV relativeFrom="paragraph">
                <wp:posOffset>-1073786</wp:posOffset>
              </wp:positionV>
              <wp:extent cx="6576060" cy="0"/>
              <wp:effectExtent l="0" t="0" r="15240" b="19050"/>
              <wp:wrapNone/>
              <wp:docPr id="6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fK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d6bHyh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5687CF8D" wp14:editId="333225BF">
              <wp:simplePos x="0" y="0"/>
              <wp:positionH relativeFrom="column">
                <wp:posOffset>-104140</wp:posOffset>
              </wp:positionH>
              <wp:positionV relativeFrom="paragraph">
                <wp:posOffset>-891541</wp:posOffset>
              </wp:positionV>
              <wp:extent cx="2456815" cy="0"/>
              <wp:effectExtent l="0" t="0" r="19685" b="19050"/>
              <wp:wrapNone/>
              <wp:docPr id="6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riFA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25DEDBD7" wp14:editId="71A49D92">
              <wp:simplePos x="0" y="0"/>
              <wp:positionH relativeFrom="column">
                <wp:posOffset>-104140</wp:posOffset>
              </wp:positionH>
              <wp:positionV relativeFrom="paragraph">
                <wp:posOffset>-709296</wp:posOffset>
              </wp:positionV>
              <wp:extent cx="2456815" cy="0"/>
              <wp:effectExtent l="0" t="0" r="19685" b="19050"/>
              <wp:wrapNone/>
              <wp:docPr id="6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it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L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Gd/iK0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3360" behindDoc="0" locked="0" layoutInCell="1" allowOverlap="1" wp14:anchorId="533DDB68" wp14:editId="0716F7E1">
              <wp:simplePos x="0" y="0"/>
              <wp:positionH relativeFrom="page">
                <wp:posOffset>3144519</wp:posOffset>
              </wp:positionH>
              <wp:positionV relativeFrom="page">
                <wp:posOffset>9022080</wp:posOffset>
              </wp:positionV>
              <wp:extent cx="0" cy="1473835"/>
              <wp:effectExtent l="0" t="0" r="19050" b="12065"/>
              <wp:wrapNone/>
              <wp:docPr id="31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0" o:spid="_x0000_s1026" style="position:absolute;flip:x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G0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Y0eG0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17303713" wp14:editId="2FBDA08E">
              <wp:simplePos x="0" y="0"/>
              <wp:positionH relativeFrom="page">
                <wp:posOffset>2783204</wp:posOffset>
              </wp:positionH>
              <wp:positionV relativeFrom="page">
                <wp:posOffset>9022080</wp:posOffset>
              </wp:positionV>
              <wp:extent cx="0" cy="1473835"/>
              <wp:effectExtent l="0" t="0" r="19050" b="12065"/>
              <wp:wrapNone/>
              <wp:docPr id="30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9" o:spid="_x0000_s1026" style="position:absolute;flip:x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PG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Dv3JPG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18C53A76" wp14:editId="6160704C">
              <wp:simplePos x="0" y="0"/>
              <wp:positionH relativeFrom="page">
                <wp:posOffset>1301749</wp:posOffset>
              </wp:positionH>
              <wp:positionV relativeFrom="page">
                <wp:posOffset>9022080</wp:posOffset>
              </wp:positionV>
              <wp:extent cx="0" cy="1473835"/>
              <wp:effectExtent l="0" t="0" r="19050" b="12065"/>
              <wp:wrapNone/>
              <wp:docPr id="29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8" o:spid="_x0000_s1026" style="position:absolute;flip:x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J1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iwj&#10;JHELM9pxydBy4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EeF0nU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BC0ECA0" wp14:editId="434287DF">
              <wp:simplePos x="0" y="0"/>
              <wp:positionH relativeFrom="column">
                <wp:posOffset>-104140</wp:posOffset>
              </wp:positionH>
              <wp:positionV relativeFrom="paragraph">
                <wp:posOffset>-162561</wp:posOffset>
              </wp:positionV>
              <wp:extent cx="2456815" cy="0"/>
              <wp:effectExtent l="0" t="0" r="19685" b="19050"/>
              <wp:wrapNone/>
              <wp:docPr id="28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yc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FsuLJwUAgAAKgQAAA4AAAAAAAAAAAAAAAAALgIAAGRycy9lMm9Eb2MueG1sUEsBAi0AFAAGAAgA&#10;AAAhAHCGe3zfAAAACw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A63565E" wp14:editId="7FF5449D">
              <wp:simplePos x="0" y="0"/>
              <wp:positionH relativeFrom="column">
                <wp:posOffset>-104140</wp:posOffset>
              </wp:positionH>
              <wp:positionV relativeFrom="paragraph">
                <wp:posOffset>-345441</wp:posOffset>
              </wp:positionV>
              <wp:extent cx="2456815" cy="0"/>
              <wp:effectExtent l="0" t="0" r="19685" b="19050"/>
              <wp:wrapNone/>
              <wp:docPr id="27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+vZ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562D86" wp14:editId="281D5C80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26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i/>
                              <w:iCs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057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iCs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266DB" wp14:editId="04E0968F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25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pStyle w:val="9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4" o:spid="_x0000_s1058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x5vAIAAMI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" filled="f" stroked="f">
              <v:textbox>
                <w:txbxContent>
                  <w:p w:rsidR="00B9674A" w:rsidRDefault="00B9674A">
                    <w:pPr>
                      <w:pStyle w:val="9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6FCABDD" wp14:editId="165A14CE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24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059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v0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DCDC4F" wp14:editId="6BFC8263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23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i/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60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M4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>
                      <w:rPr>
                        <w:i/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122F8F0" wp14:editId="45B4FB75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2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pStyle w:val="9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61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LXuQIAAMI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" filled="f" stroked="f">
              <v:textbox>
                <w:txbxContent>
                  <w:p w:rsidR="00B9674A" w:rsidRDefault="00B9674A">
                    <w:pPr>
                      <w:pStyle w:val="9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B1FA366" wp14:editId="17CC6F7A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21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62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/BH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8DD529F" wp14:editId="7DB7532F">
              <wp:simplePos x="0" y="0"/>
              <wp:positionH relativeFrom="page">
                <wp:posOffset>5637530</wp:posOffset>
              </wp:positionH>
              <wp:positionV relativeFrom="page">
                <wp:posOffset>9933304</wp:posOffset>
              </wp:positionV>
              <wp:extent cx="1626235" cy="0"/>
              <wp:effectExtent l="0" t="0" r="12065" b="19050"/>
              <wp:wrapNone/>
              <wp:docPr id="20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9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x8V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OHfHxU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7CFF1F77" wp14:editId="62671FED">
              <wp:simplePos x="0" y="0"/>
              <wp:positionH relativeFrom="page">
                <wp:posOffset>683895</wp:posOffset>
              </wp:positionH>
              <wp:positionV relativeFrom="page">
                <wp:posOffset>10315574</wp:posOffset>
              </wp:positionV>
              <wp:extent cx="2443480" cy="0"/>
              <wp:effectExtent l="0" t="0" r="13970" b="19050"/>
              <wp:wrapNone/>
              <wp:docPr id="19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8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R1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D8&#10;ytR1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29409F24" wp14:editId="2F25EBF7">
              <wp:simplePos x="0" y="0"/>
              <wp:positionH relativeFrom="page">
                <wp:posOffset>683895</wp:posOffset>
              </wp:positionH>
              <wp:positionV relativeFrom="page">
                <wp:posOffset>10134599</wp:posOffset>
              </wp:positionV>
              <wp:extent cx="2443480" cy="0"/>
              <wp:effectExtent l="0" t="0" r="13970" b="19050"/>
              <wp:wrapNone/>
              <wp:docPr id="18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7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Ok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iaP4be9MYVEFKprQ3V0ZN6Nc+afndI6aolas8jx7ezgbwsZCTvUsLGGbhh13/RDGLIwevY&#10;qFNjuwAJLUCnqMf5pgc/eUThcJLnD/kcZKO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B4&#10;jeOk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5CDA2BEF" wp14:editId="38D45B6C">
              <wp:simplePos x="0" y="0"/>
              <wp:positionH relativeFrom="page">
                <wp:posOffset>2205354</wp:posOffset>
              </wp:positionH>
              <wp:positionV relativeFrom="page">
                <wp:posOffset>9022080</wp:posOffset>
              </wp:positionV>
              <wp:extent cx="0" cy="1473835"/>
              <wp:effectExtent l="0" t="0" r="19050" b="12065"/>
              <wp:wrapNone/>
              <wp:docPr id="17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flip:x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Kt8oVsZAgAANQ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45C411C8" wp14:editId="0DEAED71">
              <wp:simplePos x="0" y="0"/>
              <wp:positionH relativeFrom="page">
                <wp:posOffset>976629</wp:posOffset>
              </wp:positionH>
              <wp:positionV relativeFrom="page">
                <wp:posOffset>9022080</wp:posOffset>
              </wp:positionV>
              <wp:extent cx="0" cy="543560"/>
              <wp:effectExtent l="0" t="0" r="19050" b="27940"/>
              <wp:wrapNone/>
              <wp:docPr id="16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RS0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6976" behindDoc="0" locked="0" layoutInCell="1" allowOverlap="1" wp14:anchorId="08A3BBFB" wp14:editId="0C6F3AF1">
              <wp:simplePos x="0" y="0"/>
              <wp:positionH relativeFrom="page">
                <wp:posOffset>6577329</wp:posOffset>
              </wp:positionH>
              <wp:positionV relativeFrom="page">
                <wp:posOffset>9568815</wp:posOffset>
              </wp:positionV>
              <wp:extent cx="0" cy="364490"/>
              <wp:effectExtent l="0" t="0" r="19050" b="16510"/>
              <wp:wrapNone/>
              <wp:docPr id="15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6469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FrEg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5952" behindDoc="0" locked="0" layoutInCell="1" allowOverlap="1" wp14:anchorId="2234F037" wp14:editId="63F03E74">
              <wp:simplePos x="0" y="0"/>
              <wp:positionH relativeFrom="page">
                <wp:posOffset>687705</wp:posOffset>
              </wp:positionH>
              <wp:positionV relativeFrom="page">
                <wp:posOffset>9568814</wp:posOffset>
              </wp:positionV>
              <wp:extent cx="6576060" cy="0"/>
              <wp:effectExtent l="0" t="0" r="15240" b="19050"/>
              <wp:wrapNone/>
              <wp:docPr id="14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wT6Q/RQCAAAr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1298C521" wp14:editId="09CF466D">
              <wp:simplePos x="0" y="0"/>
              <wp:positionH relativeFrom="page">
                <wp:posOffset>683895</wp:posOffset>
              </wp:positionH>
              <wp:positionV relativeFrom="page">
                <wp:posOffset>10496549</wp:posOffset>
              </wp:positionV>
              <wp:extent cx="6576695" cy="0"/>
              <wp:effectExtent l="0" t="0" r="14605" b="19050"/>
              <wp:wrapNone/>
              <wp:docPr id="1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6XFQIAACs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FCD895A" wp14:editId="3B1B4605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9525"/>
              <wp:wrapNone/>
              <wp:docPr id="12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i/>
                              <w:iCs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63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proofErr w:type="spellStart"/>
                    <w:r>
                      <w:rPr>
                        <w:i/>
                        <w:iCs/>
                      </w:rPr>
                      <w:t>Провер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059FF1E" wp14:editId="379CD872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7620" b="0"/>
              <wp:wrapNone/>
              <wp:docPr id="11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DB6954" w:rsidRDefault="00FA4C32" w:rsidP="000A29D9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Береза А.Н.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64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" stroked="f">
              <v:fill opacity="32896f"/>
              <v:textbox inset="0,0,0,0">
                <w:txbxContent>
                  <w:p w:rsidR="00B9674A" w:rsidRPr="00DB6954" w:rsidRDefault="00FA4C32" w:rsidP="000A29D9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Береза А.Н.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728703F" wp14:editId="0566EAC5">
              <wp:simplePos x="0" y="0"/>
              <wp:positionH relativeFrom="column">
                <wp:posOffset>6014720</wp:posOffset>
              </wp:positionH>
              <wp:positionV relativeFrom="paragraph">
                <wp:posOffset>-347345</wp:posOffset>
              </wp:positionV>
              <wp:extent cx="274320" cy="274320"/>
              <wp:effectExtent l="0" t="0" r="0" b="0"/>
              <wp:wrapNone/>
              <wp:docPr id="1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0D246A" w:rsidRDefault="00B9674A">
                          <w:pPr>
                            <w:rPr>
                              <w:iCs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65" type="#_x0000_t202" style="position:absolute;margin-left:473.6pt;margin-top:-27.3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" stroked="f">
              <v:fill opacity="32896f"/>
              <v:textbox inset="0,0,0,0">
                <w:txbxContent>
                  <w:p w:rsidR="00B9674A" w:rsidRPr="000D246A" w:rsidRDefault="00B9674A">
                    <w:pPr>
                      <w:rPr>
                        <w:iCs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493ECA" wp14:editId="0CFAA035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E03F2C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66" type="#_x0000_t202" style="position:absolute;margin-left:424.1pt;margin-top:-25.85pt;width:21.6pt;height:21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" stroked="f">
              <v:fill opacity="32896f"/>
              <v:textbox inset="0,0,0,0">
                <w:txbxContent>
                  <w:p w:rsidR="00B9674A" w:rsidRPr="00E03F2C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5E0B60C" wp14:editId="18B4A4F5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7620" b="0"/>
              <wp:wrapNone/>
              <wp:docPr id="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5290020" wp14:editId="70F6C382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7620" b="0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23" w:rsidRDefault="006B7723">
      <w:r>
        <w:separator/>
      </w:r>
    </w:p>
  </w:footnote>
  <w:footnote w:type="continuationSeparator" w:id="0">
    <w:p w:rsidR="006B7723" w:rsidRDefault="006B7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3C2DE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B9674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9674A">
      <w:rPr>
        <w:rStyle w:val="a4"/>
        <w:noProof/>
      </w:rPr>
      <w:t>1</w:t>
    </w:r>
    <w:r>
      <w:rPr>
        <w:rStyle w:val="a4"/>
      </w:rPr>
      <w:fldChar w:fldCharType="end"/>
    </w:r>
  </w:p>
  <w:p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BA073B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E2FEAE7" wp14:editId="5F535DCF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/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/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/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6A191D" w:rsidRDefault="00482143" w:rsidP="006A191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8626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6A191D">
                              <w:rPr>
                                <w:sz w:val="28"/>
                                <w:szCs w:val="28"/>
                              </w:rPr>
                              <w:t>9.03.02.</w:t>
                            </w:r>
                            <w:r w:rsidR="006A191D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666F31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A1604">
                              <w:rPr>
                                <w:sz w:val="28"/>
                                <w:szCs w:val="28"/>
                              </w:rPr>
                              <w:t>0000.000</w:t>
                            </w:r>
                            <w:r w:rsidR="00A27B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27B1E">
                              <w:rPr>
                                <w:sz w:val="28"/>
                                <w:szCs w:val="28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pStyle w:val="9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jc w:val="right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</w:t>
                            </w: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">
              <v:line id="Line 118" o:spid="_x0000_s1027" style="position:absolute;visibility:visible;mso-wrap-style:square" from="1077,413" to="11440,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<v:line id="Line 119" o:spid="_x0000_s1028" style="position:absolute;visibility:visible;mso-wrap-style:square" from="11441,413" to="11441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120" o:spid="_x0000_s1029" style="position:absolute;visibility:visible;mso-wrap-style:square" from="1077,413" to="1077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121" o:spid="_x0000_s1030" style="position:absolute;visibility:visible;mso-wrap-style:square" from="1077,16438" to="11440,1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122" o:spid="_x0000_s1031" style="position:absolute;visibility:visible;mso-wrap-style:square" from="1077,15591" to="11440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123" o:spid="_x0000_s1032" style="position:absolute;visibility:visible;mso-wrap-style:square" from="10876,15591" to="10876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124" o:spid="_x0000_s1033" style="position:absolute;visibility:visible;mso-wrap-style:square" from="1502,15596" to="1502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line id="Line 125" o:spid="_x0000_s1034" style="position:absolute;visibility:visible;mso-wrap-style:square" from="2060,15596" to="2060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KutxAAAANsAAAAPAAAAAAAAAAAA&#10;AAAAAKECAABkcnMvZG93bnJldi54bWxQSwUGAAAAAAQABAD5AAAAkgMAAAAA&#10;" strokeweight="1.5pt"/>
              <v:line id="Line 126" o:spid="_x0000_s1035" style="position:absolute;visibility:visible;mso-wrap-style:square" from="3512,15591" to="351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<v:line id="Line 127" o:spid="_x0000_s1036" style="position:absolute;visibility:visible;mso-wrap-style:square" from="4362,15591" to="436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<v:line id="Line 128" o:spid="_x0000_s1037" style="position:absolute;visibility:visible;mso-wrap-style:square" from="4928,15591" to="492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<v:line id="Line 129" o:spid="_x0000_s1038" style="position:absolute;visibility:visible;mso-wrap-style:square" from="1077,15874" to="4927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<v:line id="Line 130" o:spid="_x0000_s1039" style="position:absolute;visibility:visible;mso-wrap-style:square" from="1077,16156" to="4927,1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<v:line id="Line 131" o:spid="_x0000_s1040" style="position:absolute;visibility:visible;mso-wrap-style:square" from="10876,15874" to="11442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<v:textbox>
                  <w:txbxContent>
                    <w:p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<v:textbox>
                  <w:txbxContent>
                    <w:p w:rsidR="00B9674A" w:rsidRPr="006A191D" w:rsidRDefault="00482143" w:rsidP="006A191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86265">
                        <w:rPr>
                          <w:sz w:val="28"/>
                          <w:szCs w:val="28"/>
                        </w:rPr>
                        <w:t>0</w:t>
                      </w:r>
                      <w:r w:rsidR="006A191D">
                        <w:rPr>
                          <w:sz w:val="28"/>
                          <w:szCs w:val="28"/>
                        </w:rPr>
                        <w:t>9.03.02.</w:t>
                      </w:r>
                      <w:r w:rsidR="006A191D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666F31">
                        <w:rPr>
                          <w:sz w:val="28"/>
                          <w:szCs w:val="28"/>
                        </w:rPr>
                        <w:t>0</w:t>
                      </w:r>
                      <w:r w:rsidR="00EA1604">
                        <w:rPr>
                          <w:sz w:val="28"/>
                          <w:szCs w:val="28"/>
                        </w:rPr>
                        <w:t>0000.000</w:t>
                      </w:r>
                      <w:r w:rsidR="00A27B1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27B1E">
                        <w:rPr>
                          <w:sz w:val="28"/>
                          <w:szCs w:val="28"/>
                        </w:rPr>
                        <w:t>ТА</w:t>
                      </w:r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<v:textbox>
                  <w:txbxContent>
                    <w:p w:rsidR="00B9674A" w:rsidRDefault="00B9674A">
                      <w:pPr>
                        <w:pStyle w:val="9"/>
                      </w:pPr>
                      <w: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<v:textbox>
                  <w:txbxContent>
                    <w:p w:rsidR="00B9674A" w:rsidRDefault="00B9674A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16"/>
                        </w:rPr>
                        <w:t xml:space="preserve">   </w:t>
                      </w:r>
                      <w:r>
                        <w:rPr>
                          <w:i/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B9674A" w:rsidRDefault="00B9674A">
                      <w:pPr>
                        <w:jc w:val="right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>
                  <w:txbxContent>
                    <w:p w:rsidR="00B9674A" w:rsidRDefault="00B9674A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</w:rPr>
                        <w:t>Лис</w:t>
                      </w:r>
                      <w:r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B9674A" w:rsidRDefault="00B9674A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4A" w:rsidRDefault="00BA073B">
    <w:pPr>
      <w:pStyle w:val="a3"/>
    </w:pPr>
    <w:r>
      <w:rPr>
        <w:noProof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1C42A964" wp14:editId="446916FA">
              <wp:simplePos x="0" y="0"/>
              <wp:positionH relativeFrom="page">
                <wp:posOffset>683894</wp:posOffset>
              </wp:positionH>
              <wp:positionV relativeFrom="page">
                <wp:posOffset>201295</wp:posOffset>
              </wp:positionV>
              <wp:extent cx="0" cy="10293985"/>
              <wp:effectExtent l="0" t="0" r="19050" b="12065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0EA350C3" wp14:editId="2A5DF772">
              <wp:simplePos x="0" y="0"/>
              <wp:positionH relativeFrom="page">
                <wp:posOffset>7263764</wp:posOffset>
              </wp:positionH>
              <wp:positionV relativeFrom="page">
                <wp:posOffset>202565</wp:posOffset>
              </wp:positionV>
              <wp:extent cx="0" cy="10293985"/>
              <wp:effectExtent l="0" t="0" r="19050" b="12065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1EAA980" wp14:editId="52759294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11430" b="3683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>
    <w:nsid w:val="05217CB5"/>
    <w:multiLevelType w:val="hybridMultilevel"/>
    <w:tmpl w:val="E07CB93A"/>
    <w:lvl w:ilvl="0" w:tplc="16DC4E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1A39"/>
    <w:multiLevelType w:val="multilevel"/>
    <w:tmpl w:val="1C2E9B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2B65D4"/>
    <w:multiLevelType w:val="hybridMultilevel"/>
    <w:tmpl w:val="7556FC5C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6D4011"/>
    <w:multiLevelType w:val="hybridMultilevel"/>
    <w:tmpl w:val="0FDA69BE"/>
    <w:lvl w:ilvl="0" w:tplc="FE84A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E84A5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E65C1D"/>
    <w:multiLevelType w:val="hybridMultilevel"/>
    <w:tmpl w:val="34DEB712"/>
    <w:lvl w:ilvl="0" w:tplc="B35C4A9E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3C821BF"/>
    <w:multiLevelType w:val="multilevel"/>
    <w:tmpl w:val="81C4C9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406E77"/>
    <w:multiLevelType w:val="hybridMultilevel"/>
    <w:tmpl w:val="2F9238A8"/>
    <w:lvl w:ilvl="0" w:tplc="FE84A5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8081D4F"/>
    <w:multiLevelType w:val="hybridMultilevel"/>
    <w:tmpl w:val="09A2FE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663306"/>
    <w:multiLevelType w:val="hybridMultilevel"/>
    <w:tmpl w:val="6736E7D4"/>
    <w:lvl w:ilvl="0" w:tplc="741E28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04D88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06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0E8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8E5F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22CC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8607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701B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4A6D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E137719"/>
    <w:multiLevelType w:val="multilevel"/>
    <w:tmpl w:val="4D947B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5E346B"/>
    <w:multiLevelType w:val="hybridMultilevel"/>
    <w:tmpl w:val="43A69D8A"/>
    <w:lvl w:ilvl="0" w:tplc="49AE1E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404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3076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5C58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5894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8857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2E8A6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8880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C5B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0DF4A30"/>
    <w:multiLevelType w:val="multilevel"/>
    <w:tmpl w:val="4282C4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7D788E"/>
    <w:multiLevelType w:val="hybridMultilevel"/>
    <w:tmpl w:val="5E509C02"/>
    <w:lvl w:ilvl="0" w:tplc="969201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12554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AA9C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1857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6BF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1040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ECE2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C25C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2216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4676EE"/>
    <w:multiLevelType w:val="hybridMultilevel"/>
    <w:tmpl w:val="38F20596"/>
    <w:lvl w:ilvl="0" w:tplc="2A0800CE">
      <w:numFmt w:val="bullet"/>
      <w:lvlText w:val="•"/>
      <w:lvlJc w:val="left"/>
      <w:pPr>
        <w:ind w:left="1080" w:hanging="72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56C46"/>
    <w:multiLevelType w:val="hybridMultilevel"/>
    <w:tmpl w:val="2990FB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41EF323E"/>
    <w:multiLevelType w:val="hybridMultilevel"/>
    <w:tmpl w:val="6BFE4956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0">
    <w:nsid w:val="42BE2CEB"/>
    <w:multiLevelType w:val="hybridMultilevel"/>
    <w:tmpl w:val="EDB6E244"/>
    <w:lvl w:ilvl="0" w:tplc="16DC4E0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5E21A7"/>
    <w:multiLevelType w:val="hybridMultilevel"/>
    <w:tmpl w:val="A126995C"/>
    <w:lvl w:ilvl="0" w:tplc="FE84A5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DA4CEF"/>
    <w:multiLevelType w:val="hybridMultilevel"/>
    <w:tmpl w:val="78AC020A"/>
    <w:lvl w:ilvl="0" w:tplc="16DC4E0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3E5ECB"/>
    <w:multiLevelType w:val="hybridMultilevel"/>
    <w:tmpl w:val="9A343A8E"/>
    <w:lvl w:ilvl="0" w:tplc="B35C4A9E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4A270719"/>
    <w:multiLevelType w:val="hybridMultilevel"/>
    <w:tmpl w:val="11F09EAA"/>
    <w:lvl w:ilvl="0" w:tplc="65EC80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D0838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8F4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3ADA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03B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2E40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E0C5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44C1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588F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C7D1BBF"/>
    <w:multiLevelType w:val="multilevel"/>
    <w:tmpl w:val="E97832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814BB4"/>
    <w:multiLevelType w:val="hybridMultilevel"/>
    <w:tmpl w:val="3C1A1940"/>
    <w:lvl w:ilvl="0" w:tplc="1EFC2038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3844789"/>
    <w:multiLevelType w:val="hybridMultilevel"/>
    <w:tmpl w:val="28883310"/>
    <w:lvl w:ilvl="0" w:tplc="FE84A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70F27CB"/>
    <w:multiLevelType w:val="hybridMultilevel"/>
    <w:tmpl w:val="9B14F1AE"/>
    <w:lvl w:ilvl="0" w:tplc="B35C4A9E">
      <w:start w:val="1"/>
      <w:numFmt w:val="bullet"/>
      <w:lvlText w:val=""/>
      <w:lvlJc w:val="left"/>
      <w:pPr>
        <w:tabs>
          <w:tab w:val="num" w:pos="1969"/>
        </w:tabs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>
    <w:nsid w:val="589461F4"/>
    <w:multiLevelType w:val="hybridMultilevel"/>
    <w:tmpl w:val="42E6BFE4"/>
    <w:lvl w:ilvl="0" w:tplc="FE84A5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A7A364C"/>
    <w:multiLevelType w:val="hybridMultilevel"/>
    <w:tmpl w:val="6E6EFEA2"/>
    <w:lvl w:ilvl="0" w:tplc="3DA2F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C096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0CB6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90B3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AF3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14B8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D68C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7ECC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40E2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E1D59C4"/>
    <w:multiLevelType w:val="hybridMultilevel"/>
    <w:tmpl w:val="DD885AA4"/>
    <w:lvl w:ilvl="0" w:tplc="FE84A5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291B4B"/>
    <w:multiLevelType w:val="hybridMultilevel"/>
    <w:tmpl w:val="E4E0EDC4"/>
    <w:lvl w:ilvl="0" w:tplc="FE84A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3744278">
      <w:numFmt w:val="bullet"/>
      <w:lvlText w:val="•"/>
      <w:lvlJc w:val="left"/>
      <w:pPr>
        <w:ind w:left="2524" w:hanging="735"/>
      </w:pPr>
      <w:rPr>
        <w:rFonts w:ascii="Times New Roman" w:eastAsia="MS Mincho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3B0EA1"/>
    <w:multiLevelType w:val="multilevel"/>
    <w:tmpl w:val="DE4A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F70074"/>
    <w:multiLevelType w:val="multilevel"/>
    <w:tmpl w:val="07324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7950F5"/>
    <w:multiLevelType w:val="hybridMultilevel"/>
    <w:tmpl w:val="2A682DE6"/>
    <w:lvl w:ilvl="0" w:tplc="16C4A6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88F26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BC5B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3ADA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3CC0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236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873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4B3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80B6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>
    <w:nsid w:val="6D3B3430"/>
    <w:multiLevelType w:val="hybridMultilevel"/>
    <w:tmpl w:val="BDDAD91A"/>
    <w:lvl w:ilvl="0" w:tplc="FE84A5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544B59"/>
    <w:multiLevelType w:val="hybridMultilevel"/>
    <w:tmpl w:val="2E549E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DB009B"/>
    <w:multiLevelType w:val="hybridMultilevel"/>
    <w:tmpl w:val="CE4A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770A5E"/>
    <w:multiLevelType w:val="hybridMultilevel"/>
    <w:tmpl w:val="B31CC1BA"/>
    <w:lvl w:ilvl="0" w:tplc="7116D6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32736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0AF8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565A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008F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A25A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6046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44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FAE0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5730B8A"/>
    <w:multiLevelType w:val="multilevel"/>
    <w:tmpl w:val="343AFE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6027939"/>
    <w:multiLevelType w:val="hybridMultilevel"/>
    <w:tmpl w:val="C4B26614"/>
    <w:lvl w:ilvl="0" w:tplc="3BF0C9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025BE"/>
    <w:multiLevelType w:val="multilevel"/>
    <w:tmpl w:val="00AC1B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6">
    <w:nsid w:val="7C0F1F17"/>
    <w:multiLevelType w:val="hybridMultilevel"/>
    <w:tmpl w:val="F556A7B6"/>
    <w:lvl w:ilvl="0" w:tplc="FE84A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8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num w:numId="1">
    <w:abstractNumId w:val="30"/>
  </w:num>
  <w:num w:numId="2">
    <w:abstractNumId w:val="34"/>
  </w:num>
  <w:num w:numId="3">
    <w:abstractNumId w:val="48"/>
  </w:num>
  <w:num w:numId="4">
    <w:abstractNumId w:val="48"/>
    <w:lvlOverride w:ilvl="0">
      <w:startOverride w:val="3"/>
    </w:lvlOverride>
    <w:lvlOverride w:ilvl="1">
      <w:startOverride w:val="7"/>
    </w:lvlOverride>
  </w:num>
  <w:num w:numId="5">
    <w:abstractNumId w:val="12"/>
  </w:num>
  <w:num w:numId="6">
    <w:abstractNumId w:val="38"/>
  </w:num>
  <w:num w:numId="7">
    <w:abstractNumId w:val="47"/>
  </w:num>
  <w:num w:numId="8">
    <w:abstractNumId w:val="18"/>
  </w:num>
  <w:num w:numId="9">
    <w:abstractNumId w:val="0"/>
  </w:num>
  <w:num w:numId="10">
    <w:abstractNumId w:val="15"/>
  </w:num>
  <w:num w:numId="11">
    <w:abstractNumId w:val="13"/>
  </w:num>
  <w:num w:numId="12">
    <w:abstractNumId w:val="45"/>
  </w:num>
  <w:num w:numId="13">
    <w:abstractNumId w:val="17"/>
  </w:num>
  <w:num w:numId="14">
    <w:abstractNumId w:val="3"/>
  </w:num>
  <w:num w:numId="15">
    <w:abstractNumId w:val="40"/>
  </w:num>
  <w:num w:numId="16">
    <w:abstractNumId w:val="21"/>
  </w:num>
  <w:num w:numId="17">
    <w:abstractNumId w:val="8"/>
  </w:num>
  <w:num w:numId="18">
    <w:abstractNumId w:val="19"/>
  </w:num>
  <w:num w:numId="19">
    <w:abstractNumId w:val="41"/>
  </w:num>
  <w:num w:numId="20">
    <w:abstractNumId w:val="29"/>
  </w:num>
  <w:num w:numId="21">
    <w:abstractNumId w:val="32"/>
  </w:num>
  <w:num w:numId="22">
    <w:abstractNumId w:val="7"/>
  </w:num>
  <w:num w:numId="23">
    <w:abstractNumId w:val="1"/>
  </w:num>
  <w:num w:numId="24">
    <w:abstractNumId w:val="22"/>
  </w:num>
  <w:num w:numId="25">
    <w:abstractNumId w:val="20"/>
  </w:num>
  <w:num w:numId="26">
    <w:abstractNumId w:val="23"/>
  </w:num>
  <w:num w:numId="27">
    <w:abstractNumId w:val="28"/>
  </w:num>
  <w:num w:numId="28">
    <w:abstractNumId w:val="5"/>
  </w:num>
  <w:num w:numId="29">
    <w:abstractNumId w:val="6"/>
  </w:num>
  <w:num w:numId="30">
    <w:abstractNumId w:val="2"/>
  </w:num>
  <w:num w:numId="31">
    <w:abstractNumId w:val="25"/>
  </w:num>
  <w:num w:numId="32">
    <w:abstractNumId w:val="35"/>
  </w:num>
  <w:num w:numId="33">
    <w:abstractNumId w:val="10"/>
  </w:num>
  <w:num w:numId="34">
    <w:abstractNumId w:val="36"/>
  </w:num>
  <w:num w:numId="35">
    <w:abstractNumId w:val="43"/>
  </w:num>
  <w:num w:numId="36">
    <w:abstractNumId w:val="27"/>
  </w:num>
  <w:num w:numId="37">
    <w:abstractNumId w:val="33"/>
  </w:num>
  <w:num w:numId="38">
    <w:abstractNumId w:val="39"/>
  </w:num>
  <w:num w:numId="39">
    <w:abstractNumId w:val="16"/>
  </w:num>
  <w:num w:numId="40">
    <w:abstractNumId w:val="46"/>
  </w:num>
  <w:num w:numId="41">
    <w:abstractNumId w:val="4"/>
  </w:num>
  <w:num w:numId="42">
    <w:abstractNumId w:val="26"/>
  </w:num>
  <w:num w:numId="43">
    <w:abstractNumId w:val="31"/>
  </w:num>
  <w:num w:numId="44">
    <w:abstractNumId w:val="37"/>
  </w:num>
  <w:num w:numId="45">
    <w:abstractNumId w:val="9"/>
  </w:num>
  <w:num w:numId="46">
    <w:abstractNumId w:val="11"/>
  </w:num>
  <w:num w:numId="47">
    <w:abstractNumId w:val="14"/>
  </w:num>
  <w:num w:numId="48">
    <w:abstractNumId w:val="24"/>
  </w:num>
  <w:num w:numId="49">
    <w:abstractNumId w:val="42"/>
  </w:num>
  <w:num w:numId="50">
    <w:abstractNumId w:val="4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AF"/>
    <w:rsid w:val="000062AF"/>
    <w:rsid w:val="00015CF2"/>
    <w:rsid w:val="00024962"/>
    <w:rsid w:val="00032773"/>
    <w:rsid w:val="0003329B"/>
    <w:rsid w:val="0004070D"/>
    <w:rsid w:val="000420DB"/>
    <w:rsid w:val="00043174"/>
    <w:rsid w:val="00045818"/>
    <w:rsid w:val="00056FA8"/>
    <w:rsid w:val="00066D24"/>
    <w:rsid w:val="00070AE3"/>
    <w:rsid w:val="0007794B"/>
    <w:rsid w:val="00085F00"/>
    <w:rsid w:val="000A0F97"/>
    <w:rsid w:val="000A29D9"/>
    <w:rsid w:val="000A39D5"/>
    <w:rsid w:val="000A44BA"/>
    <w:rsid w:val="000B7B88"/>
    <w:rsid w:val="000C2441"/>
    <w:rsid w:val="000C7FD5"/>
    <w:rsid w:val="000D246A"/>
    <w:rsid w:val="00103F5B"/>
    <w:rsid w:val="00110546"/>
    <w:rsid w:val="00122DEC"/>
    <w:rsid w:val="00130CA2"/>
    <w:rsid w:val="0014041D"/>
    <w:rsid w:val="001514A1"/>
    <w:rsid w:val="00152C72"/>
    <w:rsid w:val="00155FEB"/>
    <w:rsid w:val="00157B22"/>
    <w:rsid w:val="0016463F"/>
    <w:rsid w:val="00173AE8"/>
    <w:rsid w:val="00173D2F"/>
    <w:rsid w:val="0018070C"/>
    <w:rsid w:val="001817A5"/>
    <w:rsid w:val="001865E1"/>
    <w:rsid w:val="00187B6C"/>
    <w:rsid w:val="001A3FBD"/>
    <w:rsid w:val="001A59E0"/>
    <w:rsid w:val="001B0591"/>
    <w:rsid w:val="001B3BA3"/>
    <w:rsid w:val="001B4565"/>
    <w:rsid w:val="001B538B"/>
    <w:rsid w:val="001C5E5C"/>
    <w:rsid w:val="001D3C9E"/>
    <w:rsid w:val="001D5FDD"/>
    <w:rsid w:val="001F2656"/>
    <w:rsid w:val="00205E54"/>
    <w:rsid w:val="00207C17"/>
    <w:rsid w:val="00216F54"/>
    <w:rsid w:val="00217155"/>
    <w:rsid w:val="002373C5"/>
    <w:rsid w:val="0025362D"/>
    <w:rsid w:val="0025455C"/>
    <w:rsid w:val="00257A64"/>
    <w:rsid w:val="002611E6"/>
    <w:rsid w:val="00263962"/>
    <w:rsid w:val="002760E6"/>
    <w:rsid w:val="002842F2"/>
    <w:rsid w:val="002B64E7"/>
    <w:rsid w:val="002D095C"/>
    <w:rsid w:val="002D1641"/>
    <w:rsid w:val="002D5B9C"/>
    <w:rsid w:val="002E3D25"/>
    <w:rsid w:val="002F10E9"/>
    <w:rsid w:val="00300A84"/>
    <w:rsid w:val="00316578"/>
    <w:rsid w:val="00332FC1"/>
    <w:rsid w:val="00344034"/>
    <w:rsid w:val="0035623E"/>
    <w:rsid w:val="0036042D"/>
    <w:rsid w:val="00360C79"/>
    <w:rsid w:val="00370060"/>
    <w:rsid w:val="0037127E"/>
    <w:rsid w:val="00374261"/>
    <w:rsid w:val="0038063E"/>
    <w:rsid w:val="00390D91"/>
    <w:rsid w:val="003A00ED"/>
    <w:rsid w:val="003B6F1C"/>
    <w:rsid w:val="003C09AF"/>
    <w:rsid w:val="003C2DE4"/>
    <w:rsid w:val="003C30CF"/>
    <w:rsid w:val="003D1ACE"/>
    <w:rsid w:val="003E28F0"/>
    <w:rsid w:val="003E49A3"/>
    <w:rsid w:val="00402183"/>
    <w:rsid w:val="0040571E"/>
    <w:rsid w:val="00462CF1"/>
    <w:rsid w:val="00472E8E"/>
    <w:rsid w:val="00473E3B"/>
    <w:rsid w:val="00477B49"/>
    <w:rsid w:val="00481E7F"/>
    <w:rsid w:val="00482143"/>
    <w:rsid w:val="004850CB"/>
    <w:rsid w:val="004945E0"/>
    <w:rsid w:val="004A3FB4"/>
    <w:rsid w:val="004A45A6"/>
    <w:rsid w:val="004B02B3"/>
    <w:rsid w:val="004B7CC4"/>
    <w:rsid w:val="004D28CC"/>
    <w:rsid w:val="004D5B75"/>
    <w:rsid w:val="004F178A"/>
    <w:rsid w:val="004F57BE"/>
    <w:rsid w:val="0051259B"/>
    <w:rsid w:val="00530FCA"/>
    <w:rsid w:val="00535157"/>
    <w:rsid w:val="005471BD"/>
    <w:rsid w:val="00557C8D"/>
    <w:rsid w:val="005738E8"/>
    <w:rsid w:val="005753E6"/>
    <w:rsid w:val="0059564B"/>
    <w:rsid w:val="00595719"/>
    <w:rsid w:val="00595F97"/>
    <w:rsid w:val="005A5643"/>
    <w:rsid w:val="005B40F0"/>
    <w:rsid w:val="005B6864"/>
    <w:rsid w:val="005D60A9"/>
    <w:rsid w:val="005E0815"/>
    <w:rsid w:val="005E0E97"/>
    <w:rsid w:val="005E25D7"/>
    <w:rsid w:val="00604FE2"/>
    <w:rsid w:val="00621174"/>
    <w:rsid w:val="00634C5E"/>
    <w:rsid w:val="00636316"/>
    <w:rsid w:val="00637EA6"/>
    <w:rsid w:val="00641103"/>
    <w:rsid w:val="00643449"/>
    <w:rsid w:val="0064378F"/>
    <w:rsid w:val="00645DCD"/>
    <w:rsid w:val="00647CCA"/>
    <w:rsid w:val="006559AD"/>
    <w:rsid w:val="00656514"/>
    <w:rsid w:val="00666F31"/>
    <w:rsid w:val="00670326"/>
    <w:rsid w:val="006A0007"/>
    <w:rsid w:val="006A191D"/>
    <w:rsid w:val="006A25D7"/>
    <w:rsid w:val="006A2B89"/>
    <w:rsid w:val="006A5CE6"/>
    <w:rsid w:val="006B6004"/>
    <w:rsid w:val="006B7723"/>
    <w:rsid w:val="006C5AD0"/>
    <w:rsid w:val="006E6DA6"/>
    <w:rsid w:val="006F037F"/>
    <w:rsid w:val="00701D02"/>
    <w:rsid w:val="00711A6D"/>
    <w:rsid w:val="00712492"/>
    <w:rsid w:val="007156B6"/>
    <w:rsid w:val="00722409"/>
    <w:rsid w:val="00741C2B"/>
    <w:rsid w:val="00743525"/>
    <w:rsid w:val="00746FDA"/>
    <w:rsid w:val="00750C19"/>
    <w:rsid w:val="00752571"/>
    <w:rsid w:val="007566A4"/>
    <w:rsid w:val="0078646D"/>
    <w:rsid w:val="007949F4"/>
    <w:rsid w:val="00797209"/>
    <w:rsid w:val="007D1C75"/>
    <w:rsid w:val="007D79C4"/>
    <w:rsid w:val="007F4972"/>
    <w:rsid w:val="00835EC9"/>
    <w:rsid w:val="008430DE"/>
    <w:rsid w:val="008478EB"/>
    <w:rsid w:val="00850336"/>
    <w:rsid w:val="0085698F"/>
    <w:rsid w:val="00885838"/>
    <w:rsid w:val="008A025A"/>
    <w:rsid w:val="008A0F80"/>
    <w:rsid w:val="008A5A03"/>
    <w:rsid w:val="008C39D1"/>
    <w:rsid w:val="008E79C2"/>
    <w:rsid w:val="008F3D17"/>
    <w:rsid w:val="00905B74"/>
    <w:rsid w:val="00910B9D"/>
    <w:rsid w:val="00911DC8"/>
    <w:rsid w:val="00914160"/>
    <w:rsid w:val="00920535"/>
    <w:rsid w:val="00932551"/>
    <w:rsid w:val="00933A54"/>
    <w:rsid w:val="00951EC4"/>
    <w:rsid w:val="009720BC"/>
    <w:rsid w:val="00986366"/>
    <w:rsid w:val="009952F0"/>
    <w:rsid w:val="009A3352"/>
    <w:rsid w:val="009A340E"/>
    <w:rsid w:val="009C06E7"/>
    <w:rsid w:val="009C18CF"/>
    <w:rsid w:val="009C5D13"/>
    <w:rsid w:val="009D0BC0"/>
    <w:rsid w:val="009D1A20"/>
    <w:rsid w:val="009D3EED"/>
    <w:rsid w:val="009F27A3"/>
    <w:rsid w:val="00A018DD"/>
    <w:rsid w:val="00A07315"/>
    <w:rsid w:val="00A104E0"/>
    <w:rsid w:val="00A15190"/>
    <w:rsid w:val="00A154CD"/>
    <w:rsid w:val="00A155A3"/>
    <w:rsid w:val="00A21F2A"/>
    <w:rsid w:val="00A27B1E"/>
    <w:rsid w:val="00A31EB4"/>
    <w:rsid w:val="00A34E92"/>
    <w:rsid w:val="00A53AEE"/>
    <w:rsid w:val="00A54B15"/>
    <w:rsid w:val="00A55A2F"/>
    <w:rsid w:val="00A55C5A"/>
    <w:rsid w:val="00A833AD"/>
    <w:rsid w:val="00A8447C"/>
    <w:rsid w:val="00A84C4F"/>
    <w:rsid w:val="00A86686"/>
    <w:rsid w:val="00A97294"/>
    <w:rsid w:val="00AA7898"/>
    <w:rsid w:val="00AB0F59"/>
    <w:rsid w:val="00AB3F4C"/>
    <w:rsid w:val="00AC138D"/>
    <w:rsid w:val="00AC2020"/>
    <w:rsid w:val="00AC5191"/>
    <w:rsid w:val="00AD2B1B"/>
    <w:rsid w:val="00AE4880"/>
    <w:rsid w:val="00B179A1"/>
    <w:rsid w:val="00B20119"/>
    <w:rsid w:val="00B2098D"/>
    <w:rsid w:val="00B225D0"/>
    <w:rsid w:val="00B70A90"/>
    <w:rsid w:val="00B77798"/>
    <w:rsid w:val="00B810C0"/>
    <w:rsid w:val="00B851E5"/>
    <w:rsid w:val="00B93E23"/>
    <w:rsid w:val="00B95BE4"/>
    <w:rsid w:val="00B9674A"/>
    <w:rsid w:val="00BA073B"/>
    <w:rsid w:val="00BA2A29"/>
    <w:rsid w:val="00BB2863"/>
    <w:rsid w:val="00BB4E77"/>
    <w:rsid w:val="00BD3A32"/>
    <w:rsid w:val="00BE0A9D"/>
    <w:rsid w:val="00BE6C64"/>
    <w:rsid w:val="00BF5001"/>
    <w:rsid w:val="00C07B26"/>
    <w:rsid w:val="00C11832"/>
    <w:rsid w:val="00C124FE"/>
    <w:rsid w:val="00C1555E"/>
    <w:rsid w:val="00C25146"/>
    <w:rsid w:val="00C25812"/>
    <w:rsid w:val="00C310D8"/>
    <w:rsid w:val="00C369E2"/>
    <w:rsid w:val="00C417A5"/>
    <w:rsid w:val="00C55E06"/>
    <w:rsid w:val="00C86265"/>
    <w:rsid w:val="00C9600E"/>
    <w:rsid w:val="00C973D3"/>
    <w:rsid w:val="00CB22E4"/>
    <w:rsid w:val="00CB560E"/>
    <w:rsid w:val="00CC384D"/>
    <w:rsid w:val="00CC5E07"/>
    <w:rsid w:val="00CC69D3"/>
    <w:rsid w:val="00CD4DC5"/>
    <w:rsid w:val="00CE1E8C"/>
    <w:rsid w:val="00CE5135"/>
    <w:rsid w:val="00CE6780"/>
    <w:rsid w:val="00CF13B2"/>
    <w:rsid w:val="00D04730"/>
    <w:rsid w:val="00D073A6"/>
    <w:rsid w:val="00D075A6"/>
    <w:rsid w:val="00D07DB2"/>
    <w:rsid w:val="00D15CEE"/>
    <w:rsid w:val="00D232D1"/>
    <w:rsid w:val="00D2363D"/>
    <w:rsid w:val="00D25DB1"/>
    <w:rsid w:val="00D27675"/>
    <w:rsid w:val="00D3496E"/>
    <w:rsid w:val="00D5129E"/>
    <w:rsid w:val="00D52E73"/>
    <w:rsid w:val="00D62749"/>
    <w:rsid w:val="00D65C7B"/>
    <w:rsid w:val="00D6678F"/>
    <w:rsid w:val="00D70FB9"/>
    <w:rsid w:val="00D722CA"/>
    <w:rsid w:val="00D81368"/>
    <w:rsid w:val="00DB34AB"/>
    <w:rsid w:val="00DB38F6"/>
    <w:rsid w:val="00DB40C4"/>
    <w:rsid w:val="00DB6954"/>
    <w:rsid w:val="00DC1B3A"/>
    <w:rsid w:val="00DD26B0"/>
    <w:rsid w:val="00DE02EB"/>
    <w:rsid w:val="00DE1614"/>
    <w:rsid w:val="00DF546D"/>
    <w:rsid w:val="00E02DB0"/>
    <w:rsid w:val="00E03F2C"/>
    <w:rsid w:val="00E106A4"/>
    <w:rsid w:val="00E156F1"/>
    <w:rsid w:val="00E20F96"/>
    <w:rsid w:val="00E23355"/>
    <w:rsid w:val="00E336DC"/>
    <w:rsid w:val="00E33F3D"/>
    <w:rsid w:val="00E4427A"/>
    <w:rsid w:val="00E5088E"/>
    <w:rsid w:val="00E569D5"/>
    <w:rsid w:val="00E647DA"/>
    <w:rsid w:val="00E6770D"/>
    <w:rsid w:val="00E717D0"/>
    <w:rsid w:val="00E80D5F"/>
    <w:rsid w:val="00E839AF"/>
    <w:rsid w:val="00E9577D"/>
    <w:rsid w:val="00E95A90"/>
    <w:rsid w:val="00EA1604"/>
    <w:rsid w:val="00EA6D59"/>
    <w:rsid w:val="00EA7C59"/>
    <w:rsid w:val="00EA7CD7"/>
    <w:rsid w:val="00EB0772"/>
    <w:rsid w:val="00EB1702"/>
    <w:rsid w:val="00EB3DA2"/>
    <w:rsid w:val="00EC6DA7"/>
    <w:rsid w:val="00ED6B88"/>
    <w:rsid w:val="00EE05FB"/>
    <w:rsid w:val="00EE42E5"/>
    <w:rsid w:val="00EE5EF0"/>
    <w:rsid w:val="00F16C4C"/>
    <w:rsid w:val="00F21449"/>
    <w:rsid w:val="00F31EA1"/>
    <w:rsid w:val="00F37641"/>
    <w:rsid w:val="00F57265"/>
    <w:rsid w:val="00F62207"/>
    <w:rsid w:val="00F659E4"/>
    <w:rsid w:val="00F65F7E"/>
    <w:rsid w:val="00F80D67"/>
    <w:rsid w:val="00FA4C32"/>
    <w:rsid w:val="00FA5DB0"/>
    <w:rsid w:val="00FB245D"/>
    <w:rsid w:val="00FB450C"/>
    <w:rsid w:val="00FE1D92"/>
    <w:rsid w:val="00FE3310"/>
    <w:rsid w:val="00FE40C1"/>
    <w:rsid w:val="00FF3E13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uiPriority w:val="39"/>
    <w:rsid w:val="00CC384D"/>
    <w:pPr>
      <w:tabs>
        <w:tab w:val="right" w:leader="dot" w:pos="9345"/>
      </w:tabs>
      <w:suppressAutoHyphens/>
      <w:spacing w:line="360" w:lineRule="auto"/>
      <w:ind w:firstLine="567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styleId="a9">
    <w:name w:val="Title"/>
    <w:basedOn w:val="a"/>
    <w:qFormat/>
    <w:pPr>
      <w:jc w:val="center"/>
    </w:pPr>
    <w:rPr>
      <w:b/>
      <w:sz w:val="36"/>
    </w:rPr>
  </w:style>
  <w:style w:type="character" w:styleId="aa">
    <w:name w:val="Hyperlink"/>
    <w:uiPriority w:val="99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4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b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c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d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e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f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1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2">
    <w:name w:val="Рисунок_под"/>
    <w:basedOn w:val="ae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5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3">
    <w:name w:val="List Paragraph"/>
    <w:basedOn w:val="a"/>
    <w:uiPriority w:val="34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4">
    <w:name w:val="Символ сноски"/>
    <w:rsid w:val="00BA2A29"/>
    <w:rPr>
      <w:vertAlign w:val="superscript"/>
    </w:rPr>
  </w:style>
  <w:style w:type="character" w:styleId="af5">
    <w:name w:val="Strong"/>
    <w:qFormat/>
    <w:rsid w:val="00BA2A29"/>
    <w:rPr>
      <w:b/>
      <w:bCs/>
    </w:rPr>
  </w:style>
  <w:style w:type="paragraph" w:styleId="af6">
    <w:name w:val="Normal (Web)"/>
    <w:basedOn w:val="a"/>
    <w:uiPriority w:val="99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7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8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9">
    <w:name w:val="МойТекст"/>
    <w:basedOn w:val="a"/>
    <w:link w:val="afa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a">
    <w:name w:val="МойТекст Знак"/>
    <w:link w:val="af9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b">
    <w:name w:val="!Рисунок"/>
    <w:basedOn w:val="a"/>
    <w:link w:val="afc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d">
    <w:name w:val="Подписи к рисункам"/>
    <w:basedOn w:val="a"/>
    <w:link w:val="afe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e">
    <w:name w:val="Подписи к рисункам Знак"/>
    <w:link w:val="afd"/>
    <w:rsid w:val="00EE05FB"/>
    <w:rPr>
      <w:rFonts w:eastAsia="Times New Roman"/>
      <w:sz w:val="24"/>
      <w:szCs w:val="24"/>
      <w:u w:val="single"/>
    </w:rPr>
  </w:style>
  <w:style w:type="character" w:customStyle="1" w:styleId="afc">
    <w:name w:val="!Рисунок Знак"/>
    <w:link w:val="afb"/>
    <w:rsid w:val="00EE05FB"/>
    <w:rPr>
      <w:rFonts w:eastAsia="Times New Roman"/>
      <w:sz w:val="24"/>
      <w:szCs w:val="24"/>
    </w:rPr>
  </w:style>
  <w:style w:type="paragraph" w:styleId="aff">
    <w:name w:val="TOC Heading"/>
    <w:basedOn w:val="1"/>
    <w:next w:val="a"/>
    <w:uiPriority w:val="39"/>
    <w:unhideWhenUsed/>
    <w:qFormat/>
    <w:rsid w:val="00D6678F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character" w:styleId="aff0">
    <w:name w:val="Placeholder Text"/>
    <w:basedOn w:val="a0"/>
    <w:uiPriority w:val="99"/>
    <w:semiHidden/>
    <w:rsid w:val="00FA4C32"/>
    <w:rPr>
      <w:color w:val="808080"/>
    </w:rPr>
  </w:style>
  <w:style w:type="paragraph" w:styleId="aff1">
    <w:name w:val="Balloon Text"/>
    <w:basedOn w:val="a"/>
    <w:link w:val="aff2"/>
    <w:rsid w:val="00FA4C32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rsid w:val="00FA4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uiPriority w:val="39"/>
    <w:rsid w:val="00CC384D"/>
    <w:pPr>
      <w:tabs>
        <w:tab w:val="right" w:leader="dot" w:pos="9345"/>
      </w:tabs>
      <w:suppressAutoHyphens/>
      <w:spacing w:line="360" w:lineRule="auto"/>
      <w:ind w:firstLine="567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styleId="a9">
    <w:name w:val="Title"/>
    <w:basedOn w:val="a"/>
    <w:qFormat/>
    <w:pPr>
      <w:jc w:val="center"/>
    </w:pPr>
    <w:rPr>
      <w:b/>
      <w:sz w:val="36"/>
    </w:rPr>
  </w:style>
  <w:style w:type="character" w:styleId="aa">
    <w:name w:val="Hyperlink"/>
    <w:uiPriority w:val="99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4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b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c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d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e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f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1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2">
    <w:name w:val="Рисунок_под"/>
    <w:basedOn w:val="ae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5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3">
    <w:name w:val="List Paragraph"/>
    <w:basedOn w:val="a"/>
    <w:uiPriority w:val="34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4">
    <w:name w:val="Символ сноски"/>
    <w:rsid w:val="00BA2A29"/>
    <w:rPr>
      <w:vertAlign w:val="superscript"/>
    </w:rPr>
  </w:style>
  <w:style w:type="character" w:styleId="af5">
    <w:name w:val="Strong"/>
    <w:qFormat/>
    <w:rsid w:val="00BA2A29"/>
    <w:rPr>
      <w:b/>
      <w:bCs/>
    </w:rPr>
  </w:style>
  <w:style w:type="paragraph" w:styleId="af6">
    <w:name w:val="Normal (Web)"/>
    <w:basedOn w:val="a"/>
    <w:uiPriority w:val="99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7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8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9">
    <w:name w:val="МойТекст"/>
    <w:basedOn w:val="a"/>
    <w:link w:val="afa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a">
    <w:name w:val="МойТекст Знак"/>
    <w:link w:val="af9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b">
    <w:name w:val="!Рисунок"/>
    <w:basedOn w:val="a"/>
    <w:link w:val="afc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d">
    <w:name w:val="Подписи к рисункам"/>
    <w:basedOn w:val="a"/>
    <w:link w:val="afe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e">
    <w:name w:val="Подписи к рисункам Знак"/>
    <w:link w:val="afd"/>
    <w:rsid w:val="00EE05FB"/>
    <w:rPr>
      <w:rFonts w:eastAsia="Times New Roman"/>
      <w:sz w:val="24"/>
      <w:szCs w:val="24"/>
      <w:u w:val="single"/>
    </w:rPr>
  </w:style>
  <w:style w:type="character" w:customStyle="1" w:styleId="afc">
    <w:name w:val="!Рисунок Знак"/>
    <w:link w:val="afb"/>
    <w:rsid w:val="00EE05FB"/>
    <w:rPr>
      <w:rFonts w:eastAsia="Times New Roman"/>
      <w:sz w:val="24"/>
      <w:szCs w:val="24"/>
    </w:rPr>
  </w:style>
  <w:style w:type="paragraph" w:styleId="aff">
    <w:name w:val="TOC Heading"/>
    <w:basedOn w:val="1"/>
    <w:next w:val="a"/>
    <w:uiPriority w:val="39"/>
    <w:unhideWhenUsed/>
    <w:qFormat/>
    <w:rsid w:val="00D6678F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character" w:styleId="aff0">
    <w:name w:val="Placeholder Text"/>
    <w:basedOn w:val="a0"/>
    <w:uiPriority w:val="99"/>
    <w:semiHidden/>
    <w:rsid w:val="00FA4C32"/>
    <w:rPr>
      <w:color w:val="808080"/>
    </w:rPr>
  </w:style>
  <w:style w:type="paragraph" w:styleId="aff1">
    <w:name w:val="Balloon Text"/>
    <w:basedOn w:val="a"/>
    <w:link w:val="aff2"/>
    <w:rsid w:val="00FA4C32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rsid w:val="00FA4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273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B04E9-6A96-4D6F-835F-938D842C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(жирн.).dot</Template>
  <TotalTime>71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5234</CharactersWithSpaces>
  <SharedDoc>false</SharedDoc>
  <HLinks>
    <vt:vector size="60" baseType="variant">
      <vt:variant>
        <vt:i4>5177430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http://ru.wikipedia.org/wiki/Direct2D</vt:lpwstr>
      </vt:variant>
      <vt:variant>
        <vt:lpwstr/>
      </vt:variant>
      <vt:variant>
        <vt:i4>5767241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http://ru.wikipedia.org/w/index.php?title=DirectX_Media_Objects&amp;action=edit&amp;redlink=1</vt:lpwstr>
      </vt:variant>
      <vt:variant>
        <vt:lpwstr/>
      </vt:variant>
      <vt:variant>
        <vt:i4>3604539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http://ru.wikipedia.org/w/index.php?title=DirectSetup&amp;action=edit&amp;redlink=1</vt:lpwstr>
      </vt:variant>
      <vt:variant>
        <vt:lpwstr/>
      </vt:variant>
      <vt:variant>
        <vt:i4>393260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http://ru.wikipedia.org/w/index.php?title=DirectX_Instruments&amp;action=edit&amp;redlink=1</vt:lpwstr>
      </vt:variant>
      <vt:variant>
        <vt:lpwstr/>
      </vt:variant>
      <vt:variant>
        <vt:i4>6357054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http://ru.wikipedia.org/wiki/DirectShow</vt:lpwstr>
      </vt:variant>
      <vt:variant>
        <vt:lpwstr/>
      </vt:variant>
      <vt:variant>
        <vt:i4>3866673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http://ru.wikipedia.org/w/index.php?title=DirectMusic&amp;action=edit&amp;redlink=1</vt:lpwstr>
      </vt:variant>
      <vt:variant>
        <vt:lpwstr/>
      </vt:variant>
      <vt:variant>
        <vt:i4>2031703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http://ru.wikipedia.org/wiki/DirectSound</vt:lpwstr>
      </vt:variant>
      <vt:variant>
        <vt:lpwstr/>
      </vt:variant>
      <vt:variant>
        <vt:i4>7077946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http://ru.wikipedia.org/wiki/DirectPlay</vt:lpwstr>
      </vt:variant>
      <vt:variant>
        <vt:lpwstr/>
      </vt:variant>
      <vt:variant>
        <vt:i4>3932193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http://ru.wikipedia.org/w/index.php?title=DirectInput&amp;action=edit&amp;redlink=1</vt:lpwstr>
      </vt:variant>
      <vt:variant>
        <vt:lpwstr/>
      </vt:variant>
      <vt:variant>
        <vt:i4>7667812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http://ru.wikipedia.org/wiki/%D0%98%D0%BD%D1%82%D0%B5%D1%80%D1%84%D0%B5%D0%B9%D1%81_%D0%BF%D1%80%D0%BE%D0%B3%D1%80%D0%B0%D0%BC%D0%BC%D0%B8%D1%80%D0%BE%D0%B2%D0%B0%D0%BD%D0%B8%D1%8F_%D0%BF%D1%80%D0%B8%D0%BB%D0%BE%D0%B6%D0%B5%D0%BD%D0%B8%D0%B9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creator>kalash</dc:creator>
  <cp:lastModifiedBy>Павел Кравченко</cp:lastModifiedBy>
  <cp:revision>10</cp:revision>
  <cp:lastPrinted>2013-06-03T05:26:00Z</cp:lastPrinted>
  <dcterms:created xsi:type="dcterms:W3CDTF">2017-03-22T07:55:00Z</dcterms:created>
  <dcterms:modified xsi:type="dcterms:W3CDTF">2017-04-18T12:37:00Z</dcterms:modified>
</cp:coreProperties>
</file>